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85FE4A" w14:textId="0A0F6D7B" w:rsidR="000C543A" w:rsidRPr="00670AEE" w:rsidRDefault="00670AEE" w:rsidP="00F056D6">
      <w:pPr>
        <w:pStyle w:val="author"/>
        <w:rPr>
          <w:sz w:val="32"/>
          <w:lang w:eastAsia="de-DE"/>
        </w:rPr>
      </w:pPr>
      <w:bookmarkStart w:id="0" w:name="_Hlk3552923"/>
      <w:bookmarkEnd w:id="0"/>
      <w:r w:rsidRPr="00670AEE">
        <w:rPr>
          <w:sz w:val="32"/>
          <w:lang w:eastAsia="de-DE"/>
        </w:rPr>
        <w:t>Puesta en marcha y c</w:t>
      </w:r>
      <w:r>
        <w:rPr>
          <w:sz w:val="32"/>
          <w:lang w:eastAsia="de-DE"/>
        </w:rPr>
        <w:t xml:space="preserve">onfiguración de una nube privada con la plataforma </w:t>
      </w:r>
      <w:proofErr w:type="spellStart"/>
      <w:r>
        <w:rPr>
          <w:sz w:val="32"/>
          <w:lang w:eastAsia="de-DE"/>
        </w:rPr>
        <w:t>OwnCloud</w:t>
      </w:r>
      <w:proofErr w:type="spellEnd"/>
      <w:r>
        <w:rPr>
          <w:sz w:val="32"/>
          <w:lang w:eastAsia="de-DE"/>
        </w:rPr>
        <w:t>, en un servidor Debian</w:t>
      </w:r>
    </w:p>
    <w:p w14:paraId="1479268A" w14:textId="45E04847" w:rsidR="00983449" w:rsidRPr="00670AEE" w:rsidRDefault="00670AEE" w:rsidP="008273B4">
      <w:pPr>
        <w:pStyle w:val="author"/>
        <w:suppressAutoHyphens w:val="0"/>
        <w:overflowPunct w:val="0"/>
        <w:autoSpaceDE w:val="0"/>
        <w:autoSpaceDN w:val="0"/>
        <w:adjustRightInd w:val="0"/>
        <w:spacing w:before="0" w:after="200" w:line="240" w:lineRule="atLeast"/>
        <w:jc w:val="center"/>
        <w:textAlignment w:val="baseline"/>
        <w:rPr>
          <w:b w:val="0"/>
          <w:szCs w:val="20"/>
          <w:lang w:val="en-US" w:eastAsia="de-DE"/>
        </w:rPr>
      </w:pPr>
      <w:r>
        <w:rPr>
          <w:b w:val="0"/>
          <w:szCs w:val="20"/>
          <w:lang w:val="en-US" w:eastAsia="de-DE"/>
        </w:rPr>
        <w:t>Carlos Álvarez López</w:t>
      </w:r>
    </w:p>
    <w:p w14:paraId="06C844D1" w14:textId="6ACD8BED" w:rsidR="00983449" w:rsidRPr="00A4600E" w:rsidRDefault="00983449" w:rsidP="000C543A">
      <w:pPr>
        <w:pStyle w:val="affiliation"/>
        <w:jc w:val="center"/>
        <w:rPr>
          <w:lang w:val="en-GB" w:eastAsia="de-DE"/>
        </w:rPr>
      </w:pPr>
      <w:r w:rsidRPr="00A4600E">
        <w:rPr>
          <w:lang w:val="en-GB" w:eastAsia="de-DE"/>
        </w:rPr>
        <w:t>Department of Computer Science and Automation, University of Salamanca</w:t>
      </w:r>
    </w:p>
    <w:p w14:paraId="4C04C0BE" w14:textId="77777777" w:rsidR="00983449" w:rsidRPr="00D91CFE" w:rsidRDefault="00983449" w:rsidP="000C543A">
      <w:pPr>
        <w:pStyle w:val="affiliation"/>
        <w:jc w:val="center"/>
        <w:rPr>
          <w:lang w:val="es-ES_tradnl" w:eastAsia="de-DE"/>
        </w:rPr>
      </w:pPr>
      <w:r w:rsidRPr="00D91CFE">
        <w:rPr>
          <w:lang w:val="es-ES_tradnl" w:eastAsia="de-DE"/>
        </w:rPr>
        <w:t xml:space="preserve">Plaza de la Merced, s/n, 37008, Salamanca, </w:t>
      </w:r>
      <w:proofErr w:type="spellStart"/>
      <w:r w:rsidRPr="00D91CFE">
        <w:rPr>
          <w:lang w:val="es-ES_tradnl" w:eastAsia="de-DE"/>
        </w:rPr>
        <w:t>Spain</w:t>
      </w:r>
      <w:proofErr w:type="spellEnd"/>
    </w:p>
    <w:p w14:paraId="6D63296A" w14:textId="671EDE8B" w:rsidR="00983449" w:rsidRPr="00C60DF0" w:rsidRDefault="001123ED" w:rsidP="000C543A">
      <w:pPr>
        <w:pStyle w:val="affiliation"/>
        <w:jc w:val="center"/>
        <w:rPr>
          <w:lang w:eastAsia="de-DE"/>
        </w:rPr>
      </w:pPr>
      <w:r w:rsidRPr="00C60DF0">
        <w:rPr>
          <w:rStyle w:val="e-mail"/>
          <w:sz w:val="18"/>
          <w:szCs w:val="20"/>
          <w:lang w:val="es-ES"/>
        </w:rPr>
        <w:t>c</w:t>
      </w:r>
      <w:r w:rsidR="00670AEE" w:rsidRPr="00C60DF0">
        <w:rPr>
          <w:rStyle w:val="e-mail"/>
          <w:sz w:val="18"/>
          <w:szCs w:val="20"/>
          <w:lang w:val="es-ES"/>
        </w:rPr>
        <w:t>arlos_alvarez</w:t>
      </w:r>
      <w:r w:rsidR="00C3280F" w:rsidRPr="00C60DF0">
        <w:rPr>
          <w:rStyle w:val="e-mail"/>
          <w:sz w:val="18"/>
          <w:szCs w:val="20"/>
          <w:lang w:val="es-ES"/>
        </w:rPr>
        <w:t>@usal.es</w:t>
      </w:r>
    </w:p>
    <w:p w14:paraId="28BD6ED2" w14:textId="36836C9C" w:rsidR="00FC6B6A" w:rsidRPr="008E7001" w:rsidRDefault="00B6306F" w:rsidP="00B6306F">
      <w:pPr>
        <w:pStyle w:val="heading1"/>
        <w:overflowPunct w:val="0"/>
        <w:autoSpaceDE w:val="0"/>
        <w:autoSpaceDN w:val="0"/>
        <w:adjustRightInd w:val="0"/>
        <w:spacing w:line="240" w:lineRule="atLeast"/>
        <w:textAlignment w:val="baseline"/>
        <w:outlineLvl w:val="0"/>
        <w:rPr>
          <w:rFonts w:ascii="Times" w:hAnsi="Times"/>
          <w:szCs w:val="20"/>
          <w:lang w:eastAsia="de-DE"/>
        </w:rPr>
      </w:pPr>
      <w:r w:rsidRPr="00BD2BB1">
        <w:rPr>
          <w:rFonts w:ascii="Times" w:hAnsi="Times"/>
          <w:szCs w:val="20"/>
          <w:lang w:eastAsia="de-DE"/>
        </w:rPr>
        <w:t>1</w:t>
      </w:r>
      <w:r w:rsidRPr="008E7001">
        <w:rPr>
          <w:rFonts w:ascii="Times" w:hAnsi="Times"/>
          <w:szCs w:val="20"/>
          <w:lang w:eastAsia="de-DE"/>
        </w:rPr>
        <w:t xml:space="preserve">. </w:t>
      </w:r>
      <w:r w:rsidR="008E7001" w:rsidRPr="008E7001">
        <w:rPr>
          <w:rFonts w:ascii="Times" w:hAnsi="Times"/>
          <w:szCs w:val="20"/>
          <w:lang w:eastAsia="de-DE"/>
        </w:rPr>
        <w:t>Introducción</w:t>
      </w:r>
      <w:r w:rsidR="00143964" w:rsidRPr="008E7001">
        <w:rPr>
          <w:rFonts w:ascii="Times" w:hAnsi="Times"/>
          <w:szCs w:val="20"/>
          <w:lang w:eastAsia="de-DE"/>
        </w:rPr>
        <w:t xml:space="preserve"> </w:t>
      </w:r>
    </w:p>
    <w:p w14:paraId="1975C94F" w14:textId="1392430E" w:rsidR="005B596E" w:rsidRDefault="008E7001" w:rsidP="00990205">
      <w:pPr>
        <w:rPr>
          <w:lang w:eastAsia="de-DE"/>
        </w:rPr>
      </w:pPr>
      <w:r w:rsidRPr="008E7001">
        <w:rPr>
          <w:lang w:eastAsia="de-DE"/>
        </w:rPr>
        <w:t xml:space="preserve">Para la creación de </w:t>
      </w:r>
      <w:r w:rsidR="000305E4">
        <w:rPr>
          <w:lang w:eastAsia="de-DE"/>
        </w:rPr>
        <w:t>una</w:t>
      </w:r>
      <w:r>
        <w:rPr>
          <w:lang w:eastAsia="de-DE"/>
        </w:rPr>
        <w:t xml:space="preserve"> nube privada mediante </w:t>
      </w:r>
      <w:r w:rsidR="00F32EC0">
        <w:rPr>
          <w:lang w:eastAsia="de-DE"/>
        </w:rPr>
        <w:t xml:space="preserve">la plataforma </w:t>
      </w:r>
      <w:proofErr w:type="spellStart"/>
      <w:r w:rsidR="00F32EC0">
        <w:rPr>
          <w:lang w:eastAsia="de-DE"/>
        </w:rPr>
        <w:t>OwnCloud</w:t>
      </w:r>
      <w:proofErr w:type="spellEnd"/>
      <w:r w:rsidR="005B596E">
        <w:rPr>
          <w:lang w:eastAsia="de-DE"/>
        </w:rPr>
        <w:t>,</w:t>
      </w:r>
      <w:r w:rsidR="00F32EC0">
        <w:rPr>
          <w:lang w:eastAsia="de-DE"/>
        </w:rPr>
        <w:t xml:space="preserve"> </w:t>
      </w:r>
      <w:r w:rsidR="000305E4">
        <w:rPr>
          <w:lang w:eastAsia="de-DE"/>
        </w:rPr>
        <w:t>se utilizará</w:t>
      </w:r>
      <w:r w:rsidR="00F32EC0">
        <w:rPr>
          <w:lang w:eastAsia="de-DE"/>
        </w:rPr>
        <w:t xml:space="preserve"> una Raspberry Pi 3 </w:t>
      </w:r>
      <w:proofErr w:type="spellStart"/>
      <w:r w:rsidR="00F32EC0">
        <w:rPr>
          <w:lang w:eastAsia="de-DE"/>
        </w:rPr>
        <w:t>Model</w:t>
      </w:r>
      <w:proofErr w:type="spellEnd"/>
      <w:r w:rsidR="00F32EC0">
        <w:rPr>
          <w:lang w:eastAsia="de-DE"/>
        </w:rPr>
        <w:t xml:space="preserve"> B. Un ordenador de placa simple (SBP) de bajo coste, cuyas p</w:t>
      </w:r>
      <w:r w:rsidR="00C62A8B">
        <w:rPr>
          <w:lang w:eastAsia="de-DE"/>
        </w:rPr>
        <w:t xml:space="preserve">rincipales </w:t>
      </w:r>
      <w:r w:rsidR="005B596E">
        <w:rPr>
          <w:lang w:eastAsia="de-DE"/>
        </w:rPr>
        <w:t>características</w:t>
      </w:r>
      <w:r w:rsidR="00C62A8B">
        <w:rPr>
          <w:lang w:eastAsia="de-DE"/>
        </w:rPr>
        <w:t xml:space="preserve"> son un microprocesador </w:t>
      </w:r>
      <w:proofErr w:type="spellStart"/>
      <w:r w:rsidR="00C72C5F">
        <w:rPr>
          <w:lang w:eastAsia="de-DE"/>
        </w:rPr>
        <w:t>quad-core</w:t>
      </w:r>
      <w:proofErr w:type="spellEnd"/>
      <w:r w:rsidR="00C72C5F">
        <w:rPr>
          <w:lang w:eastAsia="de-DE"/>
        </w:rPr>
        <w:t xml:space="preserve"> a una frecuencia de 1.2 </w:t>
      </w:r>
      <w:proofErr w:type="spellStart"/>
      <w:r w:rsidR="00C72C5F">
        <w:rPr>
          <w:lang w:eastAsia="de-DE"/>
        </w:rPr>
        <w:t>Ghz</w:t>
      </w:r>
      <w:proofErr w:type="spellEnd"/>
      <w:r w:rsidR="005B596E">
        <w:rPr>
          <w:lang w:eastAsia="de-DE"/>
        </w:rPr>
        <w:t xml:space="preserve"> (arquitectura ARMv8)</w:t>
      </w:r>
      <w:r w:rsidR="00C72C5F">
        <w:rPr>
          <w:lang w:eastAsia="de-DE"/>
        </w:rPr>
        <w:t xml:space="preserve">, una memoria RAM de 1GB y un </w:t>
      </w:r>
      <w:r w:rsidR="000305E4">
        <w:rPr>
          <w:lang w:eastAsia="de-DE"/>
        </w:rPr>
        <w:t>módulo</w:t>
      </w:r>
      <w:r w:rsidR="00C72C5F">
        <w:rPr>
          <w:lang w:eastAsia="de-DE"/>
        </w:rPr>
        <w:t xml:space="preserve"> wifi y bluetooth.</w:t>
      </w:r>
    </w:p>
    <w:p w14:paraId="05EE4E42" w14:textId="77777777" w:rsidR="005B596E" w:rsidRDefault="005B596E" w:rsidP="00990205">
      <w:pPr>
        <w:rPr>
          <w:lang w:eastAsia="de-DE"/>
        </w:rPr>
      </w:pPr>
    </w:p>
    <w:p w14:paraId="3FF3CFB6" w14:textId="51DD6801" w:rsidR="008E7001" w:rsidRDefault="00C72C5F" w:rsidP="00990205">
      <w:pPr>
        <w:rPr>
          <w:lang w:eastAsia="de-DE"/>
        </w:rPr>
      </w:pPr>
      <w:r>
        <w:rPr>
          <w:lang w:eastAsia="de-DE"/>
        </w:rPr>
        <w:t xml:space="preserve">Como sistema operativo de este miniordenador </w:t>
      </w:r>
      <w:r w:rsidR="003342F9">
        <w:rPr>
          <w:lang w:eastAsia="de-DE"/>
        </w:rPr>
        <w:t>se utilizará</w:t>
      </w:r>
      <w:r>
        <w:rPr>
          <w:lang w:eastAsia="de-DE"/>
        </w:rPr>
        <w:t xml:space="preserve"> la </w:t>
      </w:r>
      <w:r w:rsidR="000305E4">
        <w:rPr>
          <w:lang w:eastAsia="de-DE"/>
        </w:rPr>
        <w:t>última</w:t>
      </w:r>
      <w:r>
        <w:rPr>
          <w:lang w:eastAsia="de-DE"/>
        </w:rPr>
        <w:t xml:space="preserve"> versión de </w:t>
      </w:r>
      <w:r w:rsidR="000305E4">
        <w:rPr>
          <w:lang w:eastAsia="de-DE"/>
        </w:rPr>
        <w:t>R</w:t>
      </w:r>
      <w:r>
        <w:rPr>
          <w:lang w:eastAsia="de-DE"/>
        </w:rPr>
        <w:t>aspbian</w:t>
      </w:r>
      <w:r w:rsidR="003B2A9A">
        <w:rPr>
          <w:lang w:eastAsia="de-DE"/>
        </w:rPr>
        <w:t xml:space="preserve"> (</w:t>
      </w:r>
      <w:proofErr w:type="spellStart"/>
      <w:r w:rsidR="003B2A9A">
        <w:rPr>
          <w:lang w:eastAsia="de-DE"/>
        </w:rPr>
        <w:t>Stretch</w:t>
      </w:r>
      <w:proofErr w:type="spellEnd"/>
      <w:r w:rsidR="003B2A9A">
        <w:rPr>
          <w:lang w:eastAsia="de-DE"/>
        </w:rPr>
        <w:t xml:space="preserve">), un SO basado en </w:t>
      </w:r>
      <w:r w:rsidR="000305E4">
        <w:rPr>
          <w:lang w:eastAsia="de-DE"/>
        </w:rPr>
        <w:t>D</w:t>
      </w:r>
      <w:r w:rsidR="003B2A9A">
        <w:rPr>
          <w:lang w:eastAsia="de-DE"/>
        </w:rPr>
        <w:t>ebian 9.4 y especialmente diseñado para esta placa.</w:t>
      </w:r>
    </w:p>
    <w:p w14:paraId="2940421D" w14:textId="21352A47" w:rsidR="000305E4" w:rsidRDefault="000305E4" w:rsidP="00990205">
      <w:pPr>
        <w:rPr>
          <w:lang w:eastAsia="de-DE"/>
        </w:rPr>
      </w:pPr>
    </w:p>
    <w:p w14:paraId="436AEA96" w14:textId="67BC29D0" w:rsidR="00932D0C" w:rsidRPr="00DC732F" w:rsidRDefault="000305E4" w:rsidP="003342F9">
      <w:pPr>
        <w:rPr>
          <w:lang w:eastAsia="de-DE"/>
        </w:rPr>
      </w:pPr>
      <w:r w:rsidRPr="000305E4">
        <w:rPr>
          <w:lang w:eastAsia="de-DE"/>
        </w:rPr>
        <w:t xml:space="preserve">En </w:t>
      </w:r>
      <w:r w:rsidR="003342F9">
        <w:rPr>
          <w:lang w:eastAsia="de-DE"/>
        </w:rPr>
        <w:t xml:space="preserve">las siguientes páginas, se explicará todo el proceso para la creación de la nube, desde que se adquiere la placa hasta poder utilizar </w:t>
      </w:r>
      <w:proofErr w:type="spellStart"/>
      <w:r w:rsidR="003342F9">
        <w:rPr>
          <w:lang w:eastAsia="de-DE"/>
        </w:rPr>
        <w:t>OwnCloud</w:t>
      </w:r>
      <w:proofErr w:type="spellEnd"/>
      <w:r w:rsidR="003342F9">
        <w:rPr>
          <w:lang w:eastAsia="de-DE"/>
        </w:rPr>
        <w:t xml:space="preserve"> desde cualquier </w:t>
      </w:r>
      <w:r w:rsidR="00DC732F">
        <w:rPr>
          <w:lang w:eastAsia="de-DE"/>
        </w:rPr>
        <w:t>dispositivo</w:t>
      </w:r>
      <w:r w:rsidR="003342F9">
        <w:rPr>
          <w:lang w:eastAsia="de-DE"/>
        </w:rPr>
        <w:t>.</w:t>
      </w:r>
    </w:p>
    <w:p w14:paraId="77B64FF6" w14:textId="4EE77A8F" w:rsidR="00932D0C" w:rsidRPr="00DC732F" w:rsidRDefault="00932D0C" w:rsidP="00932D0C">
      <w:pPr>
        <w:pStyle w:val="heading1"/>
        <w:overflowPunct w:val="0"/>
        <w:autoSpaceDE w:val="0"/>
        <w:autoSpaceDN w:val="0"/>
        <w:adjustRightInd w:val="0"/>
        <w:spacing w:line="240" w:lineRule="atLeast"/>
        <w:textAlignment w:val="baseline"/>
        <w:outlineLvl w:val="0"/>
        <w:rPr>
          <w:rFonts w:ascii="Times" w:hAnsi="Times"/>
          <w:szCs w:val="20"/>
          <w:lang w:eastAsia="de-DE"/>
        </w:rPr>
      </w:pPr>
      <w:r w:rsidRPr="00DC732F">
        <w:rPr>
          <w:rFonts w:ascii="Times" w:hAnsi="Times"/>
          <w:szCs w:val="20"/>
          <w:lang w:eastAsia="de-DE"/>
        </w:rPr>
        <w:t xml:space="preserve">2. </w:t>
      </w:r>
      <w:r w:rsidR="00DC732F" w:rsidRPr="00DC732F">
        <w:rPr>
          <w:rFonts w:ascii="Times" w:hAnsi="Times"/>
          <w:szCs w:val="20"/>
          <w:lang w:eastAsia="de-DE"/>
        </w:rPr>
        <w:t>Descarga e instalación de Raspbian</w:t>
      </w:r>
      <w:r w:rsidRPr="00DC732F">
        <w:rPr>
          <w:rFonts w:ascii="Times" w:hAnsi="Times"/>
          <w:szCs w:val="20"/>
          <w:lang w:eastAsia="de-DE"/>
        </w:rPr>
        <w:t xml:space="preserve"> </w:t>
      </w:r>
    </w:p>
    <w:p w14:paraId="5E60DADE" w14:textId="70B4DC5F" w:rsidR="00FC3D80" w:rsidRPr="006371FD" w:rsidRDefault="00DC732F" w:rsidP="00932D0C">
      <w:pPr>
        <w:rPr>
          <w:lang w:eastAsia="de-DE"/>
        </w:rPr>
      </w:pPr>
      <w:r w:rsidRPr="00DC732F">
        <w:rPr>
          <w:lang w:eastAsia="de-DE"/>
        </w:rPr>
        <w:t>El primer paso por completar</w:t>
      </w:r>
      <w:r>
        <w:rPr>
          <w:lang w:eastAsia="de-DE"/>
        </w:rPr>
        <w:t xml:space="preserve"> es la instalación del SO al microcomputador. </w:t>
      </w:r>
      <w:r w:rsidRPr="00824B46">
        <w:rPr>
          <w:lang w:eastAsia="de-DE"/>
        </w:rPr>
        <w:t xml:space="preserve">Para ello </w:t>
      </w:r>
      <w:r w:rsidR="00824B46">
        <w:rPr>
          <w:lang w:eastAsia="de-DE"/>
        </w:rPr>
        <w:t>se accede</w:t>
      </w:r>
      <w:r w:rsidRPr="00824B46">
        <w:rPr>
          <w:lang w:eastAsia="de-DE"/>
        </w:rPr>
        <w:t xml:space="preserve"> a la página oficial de Raspberry</w:t>
      </w:r>
      <w:r w:rsidR="00824B46" w:rsidRPr="00824B46">
        <w:rPr>
          <w:lang w:eastAsia="de-DE"/>
        </w:rPr>
        <w:t xml:space="preserve"> </w:t>
      </w:r>
      <w:r w:rsidR="00BD2BB1">
        <w:rPr>
          <w:lang w:eastAsia="de-DE"/>
        </w:rPr>
        <w:t>[1]</w:t>
      </w:r>
      <w:r w:rsidR="00824B46">
        <w:rPr>
          <w:lang w:eastAsia="de-DE"/>
        </w:rPr>
        <w:t xml:space="preserve"> y en el apartado de </w:t>
      </w:r>
      <w:proofErr w:type="spellStart"/>
      <w:r w:rsidR="00824B46" w:rsidRPr="00824B46">
        <w:rPr>
          <w:i/>
          <w:lang w:eastAsia="de-DE"/>
        </w:rPr>
        <w:t>downloads</w:t>
      </w:r>
      <w:proofErr w:type="spellEnd"/>
      <w:r w:rsidR="00824B46">
        <w:rPr>
          <w:lang w:eastAsia="de-DE"/>
        </w:rPr>
        <w:t>, se descarga la última versión de Raspbian.</w:t>
      </w:r>
    </w:p>
    <w:p w14:paraId="66C4EDFB" w14:textId="77777777" w:rsidR="00932D0C" w:rsidRPr="00670AEE" w:rsidRDefault="00932D0C" w:rsidP="00932D0C">
      <w:pPr>
        <w:rPr>
          <w:lang w:val="en-US" w:eastAsia="de-DE"/>
        </w:rPr>
      </w:pPr>
    </w:p>
    <w:p w14:paraId="3AD6223E" w14:textId="77777777" w:rsidR="00646EA4" w:rsidRDefault="00646EA4" w:rsidP="00F05AA3">
      <w:pPr>
        <w:keepNext/>
        <w:jc w:val="center"/>
        <w:rPr>
          <w:noProof/>
          <w:lang w:val="en-GB"/>
        </w:rPr>
      </w:pPr>
    </w:p>
    <w:p w14:paraId="2BEA91E6" w14:textId="4225AFCD" w:rsidR="00F05AA3" w:rsidRPr="00A4600E" w:rsidRDefault="00646EA4" w:rsidP="00F05AA3">
      <w:pPr>
        <w:keepNext/>
        <w:jc w:val="center"/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37039E62" wp14:editId="359A1266">
            <wp:extent cx="3511625" cy="2024743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aginaRaspberry.JPG"/>
                    <pic:cNvPicPr/>
                  </pic:nvPicPr>
                  <pic:blipFill rotWithShape="1">
                    <a:blip r:embed="rId8"/>
                    <a:srcRect l="7479" t="10022" r="8812"/>
                    <a:stretch/>
                  </pic:blipFill>
                  <pic:spPr bwMode="auto">
                    <a:xfrm>
                      <a:off x="0" y="0"/>
                      <a:ext cx="3557290" cy="2051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EBE49E" w14:textId="5A1A0538" w:rsidR="003170F2" w:rsidRPr="00B67F4D" w:rsidRDefault="00646EA4" w:rsidP="008273B4">
      <w:pPr>
        <w:pStyle w:val="figurecaption0"/>
        <w:rPr>
          <w:b/>
          <w:lang w:val="es-ES"/>
        </w:rPr>
      </w:pPr>
      <w:bookmarkStart w:id="1" w:name="_Ref441050246"/>
      <w:r w:rsidRPr="00B67F4D">
        <w:rPr>
          <w:b/>
          <w:lang w:val="es-ES"/>
        </w:rPr>
        <w:t>Figura</w:t>
      </w:r>
      <w:r w:rsidR="00F05AA3" w:rsidRPr="00B67F4D">
        <w:rPr>
          <w:b/>
          <w:lang w:val="es-ES"/>
        </w:rPr>
        <w:t xml:space="preserve"> </w:t>
      </w:r>
      <w:r w:rsidR="00E4396D" w:rsidRPr="00B67F4D">
        <w:rPr>
          <w:b/>
          <w:lang w:val="es-ES"/>
        </w:rPr>
        <w:fldChar w:fldCharType="begin"/>
      </w:r>
      <w:r w:rsidR="00E4396D" w:rsidRPr="00B67F4D">
        <w:rPr>
          <w:b/>
          <w:lang w:val="es-ES"/>
        </w:rPr>
        <w:instrText xml:space="preserve"> SEQ Figure \* ARABIC </w:instrText>
      </w:r>
      <w:r w:rsidR="00E4396D" w:rsidRPr="00B67F4D">
        <w:rPr>
          <w:b/>
          <w:lang w:val="es-ES"/>
        </w:rPr>
        <w:fldChar w:fldCharType="separate"/>
      </w:r>
      <w:r w:rsidR="00C60DF0">
        <w:rPr>
          <w:b/>
          <w:noProof/>
          <w:lang w:val="es-ES"/>
        </w:rPr>
        <w:t>1</w:t>
      </w:r>
      <w:r w:rsidR="00E4396D" w:rsidRPr="00B67F4D">
        <w:rPr>
          <w:b/>
          <w:lang w:val="es-ES"/>
        </w:rPr>
        <w:fldChar w:fldCharType="end"/>
      </w:r>
      <w:bookmarkEnd w:id="1"/>
      <w:r w:rsidR="00F05AA3" w:rsidRPr="00B67F4D">
        <w:rPr>
          <w:b/>
          <w:lang w:val="es-ES"/>
        </w:rPr>
        <w:t xml:space="preserve"> </w:t>
      </w:r>
      <w:r w:rsidRPr="00B67F4D">
        <w:rPr>
          <w:lang w:val="es-ES"/>
        </w:rPr>
        <w:t>Descarga de Raspbian</w:t>
      </w:r>
    </w:p>
    <w:p w14:paraId="7A74CEC2" w14:textId="09C8C1F0" w:rsidR="00A578D0" w:rsidRDefault="00A578D0" w:rsidP="00903425">
      <w:pPr>
        <w:pStyle w:val="p1a"/>
      </w:pPr>
      <w:r w:rsidRPr="00A578D0">
        <w:t xml:space="preserve">Una vez descargado </w:t>
      </w:r>
      <w:r>
        <w:t xml:space="preserve">y descomprimido </w:t>
      </w:r>
      <w:r w:rsidRPr="00A578D0">
        <w:t>el S</w:t>
      </w:r>
      <w:r>
        <w:t xml:space="preserve">O, se debe </w:t>
      </w:r>
      <w:proofErr w:type="spellStart"/>
      <w:r w:rsidRPr="00A578D0">
        <w:rPr>
          <w:i/>
        </w:rPr>
        <w:t>bootear</w:t>
      </w:r>
      <w:proofErr w:type="spellEnd"/>
      <w:r>
        <w:t xml:space="preserve"> en </w:t>
      </w:r>
      <w:r w:rsidR="00BC5B69">
        <w:t xml:space="preserve">una tarjeta micro </w:t>
      </w:r>
      <w:proofErr w:type="spellStart"/>
      <w:r w:rsidR="00BC5B69">
        <w:t>sd</w:t>
      </w:r>
      <w:proofErr w:type="spellEnd"/>
      <w:r w:rsidR="003658AF">
        <w:t xml:space="preserve"> utilizando, por ejemplo, </w:t>
      </w:r>
      <w:r>
        <w:t xml:space="preserve">la herramienta </w:t>
      </w:r>
      <w:proofErr w:type="spellStart"/>
      <w:r>
        <w:t>balenaEtcher</w:t>
      </w:r>
      <w:proofErr w:type="spellEnd"/>
      <w:r w:rsidR="005C06FA">
        <w:t xml:space="preserve"> [2].</w:t>
      </w:r>
    </w:p>
    <w:p w14:paraId="442240CD" w14:textId="77777777" w:rsidR="005C06FA" w:rsidRPr="005C06FA" w:rsidRDefault="005C06FA" w:rsidP="005C06FA"/>
    <w:p w14:paraId="4AF53888" w14:textId="59B97843" w:rsidR="005C06FA" w:rsidRDefault="005C06FA" w:rsidP="005C06FA">
      <w:pPr>
        <w:jc w:val="center"/>
      </w:pPr>
      <w:r>
        <w:rPr>
          <w:noProof/>
        </w:rPr>
        <w:drawing>
          <wp:inline distT="0" distB="0" distL="0" distR="0" wp14:anchorId="3B477E6D" wp14:editId="4A8DCB28">
            <wp:extent cx="3390790" cy="2144485"/>
            <wp:effectExtent l="0" t="0" r="635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0543" cy="2182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E8D0" w14:textId="15481681" w:rsidR="005C06FA" w:rsidRPr="00B67F4D" w:rsidRDefault="00B67F4D" w:rsidP="005C06FA">
      <w:pPr>
        <w:pStyle w:val="figurecaption0"/>
        <w:rPr>
          <w:b/>
          <w:lang w:val="es-ES"/>
        </w:rPr>
      </w:pPr>
      <w:r w:rsidRPr="00B67F4D">
        <w:rPr>
          <w:b/>
          <w:lang w:val="es-ES"/>
        </w:rPr>
        <w:t>Figura</w:t>
      </w:r>
      <w:r w:rsidR="005C06FA" w:rsidRPr="00B67F4D">
        <w:rPr>
          <w:b/>
          <w:lang w:val="es-ES"/>
        </w:rPr>
        <w:t xml:space="preserve"> </w:t>
      </w:r>
      <w:r w:rsidR="005C06FA" w:rsidRPr="00B67F4D">
        <w:rPr>
          <w:b/>
          <w:lang w:val="es-ES"/>
        </w:rPr>
        <w:fldChar w:fldCharType="begin"/>
      </w:r>
      <w:r w:rsidR="005C06FA" w:rsidRPr="00B67F4D">
        <w:rPr>
          <w:b/>
          <w:lang w:val="es-ES"/>
        </w:rPr>
        <w:instrText xml:space="preserve"> SEQ Figure \* ARABIC </w:instrText>
      </w:r>
      <w:r w:rsidR="005C06FA" w:rsidRPr="00B67F4D">
        <w:rPr>
          <w:b/>
          <w:lang w:val="es-ES"/>
        </w:rPr>
        <w:fldChar w:fldCharType="separate"/>
      </w:r>
      <w:r w:rsidR="00C60DF0">
        <w:rPr>
          <w:b/>
          <w:noProof/>
          <w:lang w:val="es-ES"/>
        </w:rPr>
        <w:t>2</w:t>
      </w:r>
      <w:r w:rsidR="005C06FA" w:rsidRPr="00B67F4D">
        <w:rPr>
          <w:b/>
          <w:lang w:val="es-ES"/>
        </w:rPr>
        <w:fldChar w:fldCharType="end"/>
      </w:r>
      <w:r w:rsidR="005C06FA" w:rsidRPr="00B67F4D">
        <w:rPr>
          <w:b/>
          <w:lang w:val="es-ES"/>
        </w:rPr>
        <w:t xml:space="preserve"> </w:t>
      </w:r>
      <w:r w:rsidRPr="00B67F4D">
        <w:rPr>
          <w:lang w:val="es-ES"/>
        </w:rPr>
        <w:t xml:space="preserve">Flash mediante </w:t>
      </w:r>
      <w:proofErr w:type="spellStart"/>
      <w:r w:rsidRPr="00B67F4D">
        <w:rPr>
          <w:lang w:val="es-ES"/>
        </w:rPr>
        <w:t>balenaEtcher</w:t>
      </w:r>
      <w:proofErr w:type="spellEnd"/>
    </w:p>
    <w:p w14:paraId="1108325B" w14:textId="21A341D6" w:rsidR="005C06FA" w:rsidRDefault="003658AF" w:rsidP="005C06FA">
      <w:r>
        <w:t>Para ello,</w:t>
      </w:r>
      <w:r w:rsidR="00B67F4D" w:rsidRPr="00B67F4D">
        <w:t xml:space="preserve"> hay que seleccionar l</w:t>
      </w:r>
      <w:r w:rsidR="00B67F4D">
        <w:t xml:space="preserve">a imagen </w:t>
      </w:r>
      <w:proofErr w:type="spellStart"/>
      <w:r w:rsidR="00B67F4D">
        <w:t>iso</w:t>
      </w:r>
      <w:proofErr w:type="spellEnd"/>
      <w:r w:rsidR="00B67F4D">
        <w:t xml:space="preserve"> de raspbian que se ha descar</w:t>
      </w:r>
      <w:r w:rsidR="00BC5B69">
        <w:t xml:space="preserve">gado anteriormente, el dispositivo </w:t>
      </w:r>
      <w:proofErr w:type="spellStart"/>
      <w:r w:rsidR="00BC5B69">
        <w:t>usb</w:t>
      </w:r>
      <w:proofErr w:type="spellEnd"/>
      <w:r w:rsidR="00BC5B69">
        <w:t xml:space="preserve"> donde se quiere flashear y finalmente presionar sobre el botón “Flash!”. </w:t>
      </w:r>
      <w:r>
        <w:t>Una vez que todo el proceso ha terminado</w:t>
      </w:r>
      <w:r w:rsidR="00850393">
        <w:t xml:space="preserve">, la tarjeta micro </w:t>
      </w:r>
      <w:proofErr w:type="spellStart"/>
      <w:r w:rsidR="00850393">
        <w:t>sd</w:t>
      </w:r>
      <w:proofErr w:type="spellEnd"/>
      <w:r w:rsidR="00850393">
        <w:t xml:space="preserve"> ya estará lista para su uso.</w:t>
      </w:r>
    </w:p>
    <w:p w14:paraId="0F217B52" w14:textId="1284C4B2" w:rsidR="00850393" w:rsidRDefault="00850393" w:rsidP="005C06FA"/>
    <w:p w14:paraId="0A7A9438" w14:textId="11217306" w:rsidR="00850393" w:rsidRDefault="00850393" w:rsidP="005C06FA">
      <w:r>
        <w:t>El siguiente paso será introducir la tarjeta de memoria en la raspberry, y conectar el resto de los cables (monitor, teclado, ratón y alimentación</w:t>
      </w:r>
      <w:r w:rsidR="000E3CB1">
        <w:t xml:space="preserve">). Nada mas que se </w:t>
      </w:r>
      <w:r w:rsidR="000E3CB1">
        <w:lastRenderedPageBreak/>
        <w:t>conecte el cable de alimentación la raspberry se encenderá y cargará el sistema operativo que se ha grabado previamente.</w:t>
      </w:r>
    </w:p>
    <w:p w14:paraId="4B465EEF" w14:textId="4F75428A" w:rsidR="00992577" w:rsidRPr="00992577" w:rsidRDefault="00992577" w:rsidP="00992577">
      <w:pPr>
        <w:pStyle w:val="heading1"/>
        <w:overflowPunct w:val="0"/>
        <w:autoSpaceDE w:val="0"/>
        <w:autoSpaceDN w:val="0"/>
        <w:adjustRightInd w:val="0"/>
        <w:spacing w:line="240" w:lineRule="atLeast"/>
        <w:textAlignment w:val="baseline"/>
        <w:outlineLvl w:val="0"/>
        <w:rPr>
          <w:rFonts w:ascii="Times" w:hAnsi="Times"/>
          <w:szCs w:val="20"/>
          <w:lang w:eastAsia="de-DE"/>
        </w:rPr>
      </w:pPr>
      <w:r w:rsidRPr="00992577">
        <w:rPr>
          <w:rFonts w:ascii="Times" w:hAnsi="Times"/>
          <w:szCs w:val="20"/>
          <w:lang w:eastAsia="de-DE"/>
        </w:rPr>
        <w:t xml:space="preserve">3. Inicio y primeros pasos en raspbian </w:t>
      </w:r>
    </w:p>
    <w:p w14:paraId="6E72A000" w14:textId="3E711723" w:rsidR="000E3CB1" w:rsidRDefault="000E3CB1" w:rsidP="005C06FA"/>
    <w:p w14:paraId="13BDBE6F" w14:textId="547F66D3" w:rsidR="000E3CB1" w:rsidRDefault="000E3CB1" w:rsidP="00857791">
      <w:pPr>
        <w:jc w:val="center"/>
      </w:pPr>
      <w:r>
        <w:rPr>
          <w:noProof/>
        </w:rPr>
        <w:drawing>
          <wp:inline distT="0" distB="0" distL="0" distR="0" wp14:anchorId="318C1423" wp14:editId="7FEFCC2E">
            <wp:extent cx="3495556" cy="1885587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1016" cy="1888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CEA2A" w14:textId="6D862104" w:rsidR="00857791" w:rsidRPr="00B67F4D" w:rsidRDefault="00857791" w:rsidP="00857791">
      <w:pPr>
        <w:pStyle w:val="figurecaption0"/>
        <w:rPr>
          <w:b/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3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>Primer inicio raspbian</w:t>
      </w:r>
    </w:p>
    <w:p w14:paraId="2FBEF3F8" w14:textId="43519B02" w:rsidR="00747C5E" w:rsidRDefault="00857791" w:rsidP="00A578D0">
      <w:r>
        <w:t>Cuando el sistema operativo arranque por primera vez, se deberá completar una serie de información de carácter básico, como es el país y ciudad de residencia, el idioma que queremos utilizar</w:t>
      </w:r>
      <w:r w:rsidR="007660E1">
        <w:t xml:space="preserve"> y</w:t>
      </w:r>
      <w:r>
        <w:t xml:space="preserve"> </w:t>
      </w:r>
      <w:r w:rsidR="007660E1">
        <w:t>configurar una red wifi. Una vez completados todos estos pasos, raspbian buscará e instalará las todas actualizaciones disponibles hasta el momento.</w:t>
      </w:r>
      <w:r w:rsidR="00992577">
        <w:t xml:space="preserve"> Y solicitará reiniciarse para que la configuración surja efecto.</w:t>
      </w:r>
    </w:p>
    <w:p w14:paraId="24AAB0E9" w14:textId="77777777" w:rsidR="00747C5E" w:rsidRDefault="00747C5E" w:rsidP="00A578D0">
      <w:pPr>
        <w:rPr>
          <w:noProof/>
        </w:rPr>
      </w:pPr>
    </w:p>
    <w:p w14:paraId="104D7036" w14:textId="2E8A9920" w:rsidR="00747C5E" w:rsidRDefault="005232F1" w:rsidP="00747C5E">
      <w:pPr>
        <w:jc w:val="center"/>
      </w:pPr>
      <w:r>
        <w:rPr>
          <w:noProof/>
        </w:rPr>
        <w:drawing>
          <wp:inline distT="0" distB="0" distL="0" distR="0" wp14:anchorId="44A068D3" wp14:editId="70EA2138">
            <wp:extent cx="3441700" cy="2202626"/>
            <wp:effectExtent l="0" t="0" r="6350" b="762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858" cy="2217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089DF" w14:textId="4CCF5506" w:rsidR="00747C5E" w:rsidRDefault="00747C5E" w:rsidP="00D51C08">
      <w:pPr>
        <w:pStyle w:val="figurecaption0"/>
        <w:rPr>
          <w:lang w:val="es-ES"/>
        </w:rPr>
      </w:pPr>
      <w:r w:rsidRPr="00B67F4D">
        <w:rPr>
          <w:b/>
          <w:lang w:val="es-ES"/>
        </w:rPr>
        <w:lastRenderedPageBreak/>
        <w:t xml:space="preserve">Figura </w:t>
      </w:r>
      <w:r>
        <w:rPr>
          <w:b/>
          <w:lang w:val="es-ES"/>
        </w:rPr>
        <w:t>4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>Cambio de la contraseña de</w:t>
      </w:r>
      <w:r w:rsidR="00D51C08">
        <w:rPr>
          <w:lang w:val="es-ES"/>
        </w:rPr>
        <w:t xml:space="preserve"> </w:t>
      </w:r>
      <w:proofErr w:type="spellStart"/>
      <w:r w:rsidR="00D51C08">
        <w:rPr>
          <w:lang w:val="es-ES"/>
        </w:rPr>
        <w:t>root</w:t>
      </w:r>
      <w:proofErr w:type="spellEnd"/>
    </w:p>
    <w:p w14:paraId="35BACE8D" w14:textId="1AF41F9F" w:rsidR="00174970" w:rsidRDefault="00992577" w:rsidP="00FC3D80">
      <w:r w:rsidRPr="00992577">
        <w:t>Una vez se ha t</w:t>
      </w:r>
      <w:r>
        <w:t>erminado todo este proceso</w:t>
      </w:r>
      <w:r w:rsidR="00747C5E">
        <w:t xml:space="preserve">, abrimos una terminal </w:t>
      </w:r>
      <w:r w:rsidR="00D51C08">
        <w:t>y entramos en la cuenta de super usuario del sistema para cambiarle la contraseña. Una vez realizado este paso, volvemos a entrar en la cuenta de super usuario. Todo este proceso se puede observar en la Figura 4.</w:t>
      </w:r>
    </w:p>
    <w:p w14:paraId="0CE727F2" w14:textId="77777777" w:rsidR="00D03B3F" w:rsidRDefault="00D03B3F" w:rsidP="00174970">
      <w:pPr>
        <w:jc w:val="center"/>
        <w:rPr>
          <w:noProof/>
        </w:rPr>
      </w:pPr>
    </w:p>
    <w:p w14:paraId="52786D23" w14:textId="61FEF418" w:rsidR="006F35AC" w:rsidRDefault="00D03B3F" w:rsidP="00174970">
      <w:pPr>
        <w:jc w:val="center"/>
      </w:pPr>
      <w:r>
        <w:rPr>
          <w:noProof/>
        </w:rPr>
        <w:drawing>
          <wp:inline distT="0" distB="0" distL="0" distR="0" wp14:anchorId="42168E06" wp14:editId="0558A215">
            <wp:extent cx="2491583" cy="321129"/>
            <wp:effectExtent l="0" t="0" r="4445" b="317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80" r="46123" b="75425"/>
                    <a:stretch/>
                  </pic:blipFill>
                  <pic:spPr bwMode="auto">
                    <a:xfrm>
                      <a:off x="0" y="0"/>
                      <a:ext cx="2534177" cy="326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1C90EE" w14:textId="0D9D26FF" w:rsidR="00174970" w:rsidRPr="00174970" w:rsidRDefault="00174970" w:rsidP="00174970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5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>Comando para entrar en la configuración de raspbian.</w:t>
      </w:r>
    </w:p>
    <w:p w14:paraId="781E2413" w14:textId="375AE816" w:rsidR="006F35AC" w:rsidRDefault="006F35AC" w:rsidP="00FC3D80"/>
    <w:p w14:paraId="35865F25" w14:textId="101CE466" w:rsidR="006F35AC" w:rsidRDefault="006F35AC" w:rsidP="00FC3D80">
      <w:r>
        <w:t xml:space="preserve">El último paso de la configuración de raspbian, es la extensión del archivo del sistema. Es decir, que el sistema operativo se expanda por toda la tarjeta micro </w:t>
      </w:r>
      <w:proofErr w:type="spellStart"/>
      <w:r>
        <w:t>sd</w:t>
      </w:r>
      <w:proofErr w:type="spellEnd"/>
      <w:r>
        <w:t xml:space="preserve"> sin dejar particiones vacías.</w:t>
      </w:r>
      <w:r w:rsidR="00174970">
        <w:t xml:space="preserve"> Esto se realiza desde la configuración de raspbian, a la cual se pude acceder como se observa en </w:t>
      </w:r>
      <w:r w:rsidR="00766BA6">
        <w:t>la Figura 5.</w:t>
      </w:r>
    </w:p>
    <w:p w14:paraId="0ADB5E57" w14:textId="77777777" w:rsidR="00C54D30" w:rsidRDefault="00C54D30" w:rsidP="00FC3D80">
      <w:pPr>
        <w:rPr>
          <w:noProof/>
        </w:rPr>
      </w:pPr>
    </w:p>
    <w:p w14:paraId="45A8BB41" w14:textId="6A49135B" w:rsidR="00766BA6" w:rsidRPr="00992577" w:rsidRDefault="00F7365F" w:rsidP="00C54D30">
      <w:pPr>
        <w:jc w:val="center"/>
      </w:pPr>
      <w:r>
        <w:rPr>
          <w:noProof/>
        </w:rPr>
        <w:drawing>
          <wp:inline distT="0" distB="0" distL="0" distR="0" wp14:anchorId="0896B3F6" wp14:editId="014F3A77">
            <wp:extent cx="3095941" cy="1972945"/>
            <wp:effectExtent l="0" t="0" r="9525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031" cy="1985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7BAFA" w14:textId="77777777" w:rsidR="00DA6B7D" w:rsidRPr="00992577" w:rsidRDefault="00DA6B7D" w:rsidP="00DA6B7D"/>
    <w:p w14:paraId="31C1FE00" w14:textId="541DC96A" w:rsidR="00C54D30" w:rsidRPr="00174970" w:rsidRDefault="00C54D30" w:rsidP="00C54D30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6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 xml:space="preserve">Partición </w:t>
      </w:r>
      <w:proofErr w:type="spellStart"/>
      <w:r>
        <w:rPr>
          <w:lang w:val="es-ES"/>
        </w:rPr>
        <w:t>root</w:t>
      </w:r>
      <w:proofErr w:type="spellEnd"/>
      <w:r>
        <w:rPr>
          <w:lang w:val="es-ES"/>
        </w:rPr>
        <w:t xml:space="preserve"> redimensionada.</w:t>
      </w:r>
    </w:p>
    <w:p w14:paraId="233CD925" w14:textId="18FF2B73" w:rsidR="00B6144A" w:rsidRDefault="00C54D30" w:rsidP="00B6144A">
      <w:r>
        <w:t xml:space="preserve">Una vez dentro de la configuración, </w:t>
      </w:r>
      <w:r w:rsidR="00EE02B3">
        <w:t>se selecciona</w:t>
      </w:r>
      <w:r>
        <w:t xml:space="preserve"> </w:t>
      </w:r>
      <w:r w:rsidRPr="00CC43DF">
        <w:rPr>
          <w:i/>
        </w:rPr>
        <w:t>7</w:t>
      </w:r>
      <w:r>
        <w:t xml:space="preserve"> </w:t>
      </w:r>
      <w:proofErr w:type="spellStart"/>
      <w:r>
        <w:rPr>
          <w:i/>
        </w:rPr>
        <w:t>Advanced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options</w:t>
      </w:r>
      <w:proofErr w:type="spellEnd"/>
      <w:r w:rsidR="00CC43DF">
        <w:rPr>
          <w:i/>
        </w:rPr>
        <w:t xml:space="preserve"> -</w:t>
      </w:r>
      <w:r w:rsidR="00CC43DF" w:rsidRPr="00CC43DF">
        <w:rPr>
          <w:i/>
        </w:rPr>
        <w:t>&gt;</w:t>
      </w:r>
      <w:r w:rsidR="00CC43DF">
        <w:rPr>
          <w:i/>
        </w:rPr>
        <w:t xml:space="preserve"> A1 </w:t>
      </w:r>
      <w:proofErr w:type="spellStart"/>
      <w:r w:rsidR="00CC43DF">
        <w:rPr>
          <w:i/>
        </w:rPr>
        <w:t>Expand</w:t>
      </w:r>
      <w:proofErr w:type="spellEnd"/>
      <w:r w:rsidR="00CC43DF">
        <w:rPr>
          <w:i/>
        </w:rPr>
        <w:t xml:space="preserve"> </w:t>
      </w:r>
      <w:proofErr w:type="spellStart"/>
      <w:r w:rsidR="00CC43DF">
        <w:rPr>
          <w:i/>
        </w:rPr>
        <w:t>Filesystem</w:t>
      </w:r>
      <w:proofErr w:type="spellEnd"/>
      <w:r w:rsidR="00CC43DF">
        <w:rPr>
          <w:i/>
        </w:rPr>
        <w:t>.</w:t>
      </w:r>
      <w:r w:rsidR="00CC43DF">
        <w:t xml:space="preserve"> Al seleccionar estas opciones</w:t>
      </w:r>
      <w:r w:rsidR="00EE02B3">
        <w:t>,</w:t>
      </w:r>
      <w:r w:rsidR="00CC43DF">
        <w:t xml:space="preserve"> el SO ya redimensionará automáticamente la partición </w:t>
      </w:r>
      <w:proofErr w:type="spellStart"/>
      <w:r w:rsidR="00CC43DF">
        <w:t>root</w:t>
      </w:r>
      <w:proofErr w:type="spellEnd"/>
      <w:r w:rsidR="00CC43DF">
        <w:t xml:space="preserve"> y lo notifica</w:t>
      </w:r>
      <w:r w:rsidR="00EE02B3">
        <w:t>rá por pantalla (Figura 6).</w:t>
      </w:r>
    </w:p>
    <w:p w14:paraId="007F2EA8" w14:textId="0201FC0A" w:rsidR="00913BDB" w:rsidRPr="00992577" w:rsidRDefault="00913BDB" w:rsidP="00913BDB">
      <w:pPr>
        <w:pStyle w:val="heading1"/>
        <w:overflowPunct w:val="0"/>
        <w:autoSpaceDE w:val="0"/>
        <w:autoSpaceDN w:val="0"/>
        <w:adjustRightInd w:val="0"/>
        <w:spacing w:line="240" w:lineRule="atLeast"/>
        <w:textAlignment w:val="baseline"/>
        <w:outlineLvl w:val="0"/>
        <w:rPr>
          <w:rFonts w:ascii="Times" w:hAnsi="Times"/>
          <w:szCs w:val="20"/>
          <w:lang w:eastAsia="de-DE"/>
        </w:rPr>
      </w:pPr>
      <w:r w:rsidRPr="00992577">
        <w:rPr>
          <w:rFonts w:ascii="Times" w:hAnsi="Times"/>
          <w:szCs w:val="20"/>
          <w:lang w:eastAsia="de-DE"/>
        </w:rPr>
        <w:t xml:space="preserve">3. </w:t>
      </w:r>
      <w:r>
        <w:rPr>
          <w:rFonts w:ascii="Times" w:hAnsi="Times"/>
          <w:szCs w:val="20"/>
          <w:lang w:eastAsia="de-DE"/>
        </w:rPr>
        <w:t>Instalación del servidor web</w:t>
      </w:r>
      <w:r w:rsidRPr="00992577">
        <w:rPr>
          <w:rFonts w:ascii="Times" w:hAnsi="Times"/>
          <w:szCs w:val="20"/>
          <w:lang w:eastAsia="de-DE"/>
        </w:rPr>
        <w:t xml:space="preserve"> </w:t>
      </w:r>
    </w:p>
    <w:p w14:paraId="18A00FC6" w14:textId="64B21473" w:rsidR="00913BDB" w:rsidRPr="00913BDB" w:rsidRDefault="00913BDB" w:rsidP="00913BDB">
      <w:pPr>
        <w:rPr>
          <w:b/>
          <w:lang w:eastAsia="de-DE"/>
        </w:rPr>
      </w:pPr>
      <w:r w:rsidRPr="00913BDB">
        <w:rPr>
          <w:b/>
          <w:lang w:eastAsia="de-DE"/>
        </w:rPr>
        <w:t xml:space="preserve">3.1 </w:t>
      </w:r>
      <w:r>
        <w:rPr>
          <w:b/>
          <w:lang w:eastAsia="de-DE"/>
        </w:rPr>
        <w:t>Actualización del sistema</w:t>
      </w:r>
    </w:p>
    <w:p w14:paraId="0355B476" w14:textId="77777777" w:rsidR="00DB0465" w:rsidRDefault="00DB0465" w:rsidP="00D63C9C">
      <w:pPr>
        <w:rPr>
          <w:b/>
          <w:noProof/>
          <w:sz w:val="18"/>
          <w:szCs w:val="20"/>
          <w:lang w:val="en-US" w:eastAsia="de-DE"/>
        </w:rPr>
      </w:pPr>
    </w:p>
    <w:p w14:paraId="25012C43" w14:textId="70F5088B" w:rsidR="008C1C06" w:rsidRDefault="008C1C06" w:rsidP="00DB0465">
      <w:pPr>
        <w:jc w:val="center"/>
        <w:rPr>
          <w:b/>
          <w:sz w:val="18"/>
          <w:szCs w:val="20"/>
          <w:lang w:val="en-US" w:eastAsia="de-DE"/>
        </w:rPr>
      </w:pPr>
      <w:r>
        <w:rPr>
          <w:b/>
          <w:noProof/>
          <w:sz w:val="18"/>
          <w:szCs w:val="20"/>
          <w:lang w:val="en-US" w:eastAsia="de-DE"/>
        </w:rPr>
        <w:lastRenderedPageBreak/>
        <w:drawing>
          <wp:inline distT="0" distB="0" distL="0" distR="0" wp14:anchorId="71A05F74" wp14:editId="4072034A">
            <wp:extent cx="3872230" cy="588818"/>
            <wp:effectExtent l="0" t="0" r="0" b="190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0.png"/>
                    <pic:cNvPicPr/>
                  </pic:nvPicPr>
                  <pic:blipFill rotWithShape="1">
                    <a:blip r:embed="rId14"/>
                    <a:srcRect t="21029" r="8051" b="57170"/>
                    <a:stretch/>
                  </pic:blipFill>
                  <pic:spPr bwMode="auto">
                    <a:xfrm>
                      <a:off x="0" y="0"/>
                      <a:ext cx="3872871" cy="588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7BEEB" w14:textId="6A2F2AF6" w:rsidR="008C1C06" w:rsidRPr="00174970" w:rsidRDefault="008C1C06" w:rsidP="008C1C06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 w:rsidR="00F1222F">
        <w:rPr>
          <w:b/>
          <w:lang w:val="es-ES"/>
        </w:rPr>
        <w:t>7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>Actualizar</w:t>
      </w:r>
      <w:r w:rsidR="00DB0465">
        <w:rPr>
          <w:lang w:val="es-ES"/>
        </w:rPr>
        <w:t xml:space="preserve"> sistema operativo</w:t>
      </w:r>
    </w:p>
    <w:p w14:paraId="3C5A45FE" w14:textId="1679107F" w:rsidR="004C7220" w:rsidRDefault="00DB0465" w:rsidP="00D63C9C">
      <w:pPr>
        <w:rPr>
          <w:sz w:val="18"/>
          <w:lang w:eastAsia="de-DE"/>
        </w:rPr>
      </w:pPr>
      <w:r w:rsidRPr="00DB0465">
        <w:rPr>
          <w:sz w:val="18"/>
          <w:lang w:eastAsia="de-DE"/>
        </w:rPr>
        <w:t>El primer pas</w:t>
      </w:r>
      <w:r>
        <w:rPr>
          <w:sz w:val="18"/>
          <w:lang w:eastAsia="de-DE"/>
        </w:rPr>
        <w:t>o de todos será tener la última versión del sistema operativo con todas sus instrucciones.</w:t>
      </w:r>
    </w:p>
    <w:p w14:paraId="3D7AA623" w14:textId="77777777" w:rsidR="00DB0465" w:rsidRDefault="00DB0465" w:rsidP="00D63C9C">
      <w:pPr>
        <w:rPr>
          <w:sz w:val="18"/>
          <w:lang w:eastAsia="de-DE"/>
        </w:rPr>
      </w:pPr>
    </w:p>
    <w:p w14:paraId="5060390A" w14:textId="5117F05D" w:rsidR="00DB0465" w:rsidRDefault="00DB0465" w:rsidP="00DB0465">
      <w:pPr>
        <w:rPr>
          <w:b/>
          <w:lang w:eastAsia="de-DE"/>
        </w:rPr>
      </w:pPr>
      <w:r w:rsidRPr="00913BDB">
        <w:rPr>
          <w:b/>
          <w:lang w:eastAsia="de-DE"/>
        </w:rPr>
        <w:t>3.</w:t>
      </w:r>
      <w:r w:rsidR="00802ED0">
        <w:rPr>
          <w:b/>
          <w:lang w:eastAsia="de-DE"/>
        </w:rPr>
        <w:t>2</w:t>
      </w:r>
      <w:r w:rsidRPr="00913BDB">
        <w:rPr>
          <w:b/>
          <w:lang w:eastAsia="de-DE"/>
        </w:rPr>
        <w:t xml:space="preserve"> </w:t>
      </w:r>
      <w:r>
        <w:rPr>
          <w:b/>
          <w:lang w:eastAsia="de-DE"/>
        </w:rPr>
        <w:t>Instalación de Apache</w:t>
      </w:r>
    </w:p>
    <w:p w14:paraId="6D899107" w14:textId="518DA297" w:rsidR="00B86C8F" w:rsidRDefault="00B86C8F" w:rsidP="00DB0465">
      <w:pPr>
        <w:rPr>
          <w:b/>
          <w:lang w:eastAsia="de-DE"/>
        </w:rPr>
      </w:pPr>
    </w:p>
    <w:p w14:paraId="41A36E2C" w14:textId="2088E197" w:rsidR="00B86C8F" w:rsidRPr="00913BDB" w:rsidRDefault="005E2535" w:rsidP="005E2535">
      <w:pPr>
        <w:jc w:val="center"/>
        <w:rPr>
          <w:b/>
          <w:lang w:eastAsia="de-DE"/>
        </w:rPr>
      </w:pPr>
      <w:r>
        <w:rPr>
          <w:b/>
          <w:noProof/>
          <w:lang w:eastAsia="de-DE"/>
        </w:rPr>
        <w:drawing>
          <wp:inline distT="0" distB="0" distL="0" distR="0" wp14:anchorId="57A39910" wp14:editId="39D9ED82">
            <wp:extent cx="3643746" cy="2329202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4720" cy="2336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7971" w14:textId="65A5A8EC" w:rsidR="000610AD" w:rsidRPr="00174970" w:rsidRDefault="000610AD" w:rsidP="000610AD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 w:rsidR="00F1222F">
        <w:rPr>
          <w:b/>
          <w:lang w:val="es-ES"/>
        </w:rPr>
        <w:t>8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>Instalación apache 2</w:t>
      </w:r>
    </w:p>
    <w:p w14:paraId="0ABC2023" w14:textId="43239D98" w:rsidR="004C7220" w:rsidRPr="00DB0465" w:rsidRDefault="000610AD" w:rsidP="00D63C9C">
      <w:pPr>
        <w:rPr>
          <w:sz w:val="18"/>
          <w:lang w:eastAsia="de-DE"/>
        </w:rPr>
      </w:pPr>
      <w:r>
        <w:rPr>
          <w:sz w:val="18"/>
          <w:lang w:eastAsia="de-DE"/>
        </w:rPr>
        <w:t>Una vez que se dispone del sistema operativo actualizado, se procede a la instalación de un servidor web. En este caso se utilizará apache</w:t>
      </w:r>
      <w:r w:rsidR="00A33F4B">
        <w:rPr>
          <w:sz w:val="18"/>
          <w:lang w:eastAsia="de-DE"/>
        </w:rPr>
        <w:t xml:space="preserve">2, debido a su gran popularidad mundial. Se calcula que, en España, </w:t>
      </w:r>
      <w:r w:rsidR="00497021">
        <w:rPr>
          <w:sz w:val="18"/>
          <w:lang w:eastAsia="de-DE"/>
        </w:rPr>
        <w:t>más</w:t>
      </w:r>
      <w:r w:rsidR="00A33F4B">
        <w:rPr>
          <w:sz w:val="18"/>
          <w:lang w:eastAsia="de-DE"/>
        </w:rPr>
        <w:t xml:space="preserve"> del 65% de los servidores web son apache.</w:t>
      </w:r>
    </w:p>
    <w:p w14:paraId="4DB75E01" w14:textId="7AEBF424" w:rsidR="004C7220" w:rsidRDefault="004C7220" w:rsidP="00D63C9C">
      <w:pPr>
        <w:rPr>
          <w:sz w:val="18"/>
          <w:lang w:eastAsia="de-DE"/>
        </w:rPr>
      </w:pPr>
    </w:p>
    <w:p w14:paraId="49020ED3" w14:textId="77777777" w:rsidR="005265C1" w:rsidRPr="00DB0465" w:rsidRDefault="005265C1" w:rsidP="00D63C9C">
      <w:pPr>
        <w:rPr>
          <w:sz w:val="18"/>
          <w:lang w:eastAsia="de-DE"/>
        </w:rPr>
      </w:pPr>
    </w:p>
    <w:p w14:paraId="2AE5C498" w14:textId="46FA7EE0" w:rsidR="00AF1933" w:rsidRDefault="00AF1933" w:rsidP="00AF1933">
      <w:pPr>
        <w:rPr>
          <w:b/>
          <w:lang w:eastAsia="de-DE"/>
        </w:rPr>
      </w:pPr>
      <w:r w:rsidRPr="00913BDB">
        <w:rPr>
          <w:b/>
          <w:lang w:eastAsia="de-DE"/>
        </w:rPr>
        <w:t>3.</w:t>
      </w:r>
      <w:r w:rsidR="00802ED0">
        <w:rPr>
          <w:b/>
          <w:lang w:eastAsia="de-DE"/>
        </w:rPr>
        <w:t>3</w:t>
      </w:r>
      <w:r w:rsidRPr="00913BDB">
        <w:rPr>
          <w:b/>
          <w:lang w:eastAsia="de-DE"/>
        </w:rPr>
        <w:t xml:space="preserve"> </w:t>
      </w:r>
      <w:r>
        <w:rPr>
          <w:b/>
          <w:lang w:eastAsia="de-DE"/>
        </w:rPr>
        <w:t xml:space="preserve">Instalación de </w:t>
      </w:r>
      <w:proofErr w:type="spellStart"/>
      <w:r w:rsidR="0062163B">
        <w:rPr>
          <w:b/>
          <w:lang w:eastAsia="de-DE"/>
        </w:rPr>
        <w:t>php</w:t>
      </w:r>
      <w:proofErr w:type="spellEnd"/>
    </w:p>
    <w:p w14:paraId="6B7DBF22" w14:textId="0C27A9E7" w:rsidR="000610AD" w:rsidRDefault="0062163B" w:rsidP="0062163B">
      <w:pPr>
        <w:jc w:val="center"/>
        <w:rPr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68ADC634" wp14:editId="04F41B9F">
            <wp:extent cx="3633802" cy="2320636"/>
            <wp:effectExtent l="0" t="0" r="5080" b="381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67428" cy="234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B5C62" w14:textId="1AF1D929" w:rsidR="0062163B" w:rsidRPr="00174970" w:rsidRDefault="0062163B" w:rsidP="0062163B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 w:rsidR="00F1222F">
        <w:rPr>
          <w:b/>
          <w:lang w:val="es-ES"/>
        </w:rPr>
        <w:t>9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 xml:space="preserve">Instalación </w:t>
      </w:r>
      <w:r w:rsidR="00574C6C">
        <w:rPr>
          <w:lang w:val="es-ES"/>
        </w:rPr>
        <w:t xml:space="preserve">de </w:t>
      </w:r>
      <w:proofErr w:type="spellStart"/>
      <w:r w:rsidR="00574C6C">
        <w:rPr>
          <w:lang w:val="es-ES"/>
        </w:rPr>
        <w:t>php</w:t>
      </w:r>
      <w:proofErr w:type="spellEnd"/>
    </w:p>
    <w:p w14:paraId="58A49AB7" w14:textId="4E38752A" w:rsidR="000610AD" w:rsidRDefault="00574C6C" w:rsidP="00D63C9C">
      <w:pPr>
        <w:rPr>
          <w:lang w:eastAsia="de-DE"/>
        </w:rPr>
      </w:pPr>
      <w:r>
        <w:rPr>
          <w:lang w:eastAsia="de-DE"/>
        </w:rPr>
        <w:t xml:space="preserve">Una vez que se ha instalado apache2, se procede a la instalación de </w:t>
      </w:r>
      <w:proofErr w:type="spellStart"/>
      <w:r>
        <w:rPr>
          <w:lang w:eastAsia="de-DE"/>
        </w:rPr>
        <w:t>php</w:t>
      </w:r>
      <w:proofErr w:type="spellEnd"/>
      <w:r>
        <w:rPr>
          <w:lang w:eastAsia="de-DE"/>
        </w:rPr>
        <w:t xml:space="preserve"> y de las correspondientes librerías para el correcto funcionamiento con el servidor. </w:t>
      </w:r>
    </w:p>
    <w:p w14:paraId="66F3BC20" w14:textId="2F84F8BC" w:rsidR="00574C6C" w:rsidRDefault="00574C6C" w:rsidP="00D63C9C">
      <w:pPr>
        <w:rPr>
          <w:lang w:eastAsia="de-DE"/>
        </w:rPr>
      </w:pPr>
    </w:p>
    <w:p w14:paraId="0EF21DB4" w14:textId="5C36A258" w:rsidR="00574C6C" w:rsidRDefault="00574C6C" w:rsidP="00574C6C">
      <w:pPr>
        <w:rPr>
          <w:b/>
          <w:lang w:eastAsia="de-DE"/>
        </w:rPr>
      </w:pPr>
      <w:r w:rsidRPr="00913BDB">
        <w:rPr>
          <w:b/>
          <w:lang w:eastAsia="de-DE"/>
        </w:rPr>
        <w:t>3.</w:t>
      </w:r>
      <w:r>
        <w:rPr>
          <w:b/>
          <w:lang w:eastAsia="de-DE"/>
        </w:rPr>
        <w:t>3</w:t>
      </w:r>
      <w:r w:rsidRPr="00913BDB">
        <w:rPr>
          <w:b/>
          <w:lang w:eastAsia="de-DE"/>
        </w:rPr>
        <w:t xml:space="preserve"> </w:t>
      </w:r>
      <w:r>
        <w:rPr>
          <w:b/>
          <w:lang w:eastAsia="de-DE"/>
        </w:rPr>
        <w:t xml:space="preserve">Instalación de </w:t>
      </w:r>
      <w:proofErr w:type="spellStart"/>
      <w:r>
        <w:rPr>
          <w:b/>
          <w:lang w:eastAsia="de-DE"/>
        </w:rPr>
        <w:t>my</w:t>
      </w:r>
      <w:r w:rsidR="00D715F8">
        <w:rPr>
          <w:b/>
          <w:lang w:eastAsia="de-DE"/>
        </w:rPr>
        <w:t>s</w:t>
      </w:r>
      <w:r>
        <w:rPr>
          <w:b/>
          <w:lang w:eastAsia="de-DE"/>
        </w:rPr>
        <w:t>ql</w:t>
      </w:r>
      <w:proofErr w:type="spellEnd"/>
      <w:r w:rsidR="00D715F8">
        <w:rPr>
          <w:b/>
          <w:lang w:eastAsia="de-DE"/>
        </w:rPr>
        <w:t>-server</w:t>
      </w:r>
    </w:p>
    <w:p w14:paraId="280A375F" w14:textId="77777777" w:rsidR="00384C45" w:rsidRDefault="00384C45" w:rsidP="00574C6C">
      <w:pPr>
        <w:rPr>
          <w:b/>
          <w:noProof/>
          <w:lang w:eastAsia="de-DE"/>
        </w:rPr>
      </w:pPr>
    </w:p>
    <w:p w14:paraId="02378B3A" w14:textId="6395C762" w:rsidR="00574C6C" w:rsidRDefault="00574C6C" w:rsidP="00384C45">
      <w:pPr>
        <w:jc w:val="center"/>
        <w:rPr>
          <w:b/>
          <w:lang w:eastAsia="de-DE"/>
        </w:rPr>
      </w:pPr>
      <w:r>
        <w:rPr>
          <w:b/>
          <w:noProof/>
          <w:lang w:eastAsia="de-DE"/>
        </w:rPr>
        <w:drawing>
          <wp:inline distT="0" distB="0" distL="0" distR="0" wp14:anchorId="0CE6BCA7" wp14:editId="68A73218">
            <wp:extent cx="3609109" cy="353291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3.png"/>
                    <pic:cNvPicPr/>
                  </pic:nvPicPr>
                  <pic:blipFill rotWithShape="1">
                    <a:blip r:embed="rId17"/>
                    <a:srcRect l="658" t="14085" r="13537" b="72837"/>
                    <a:stretch/>
                  </pic:blipFill>
                  <pic:spPr bwMode="auto">
                    <a:xfrm>
                      <a:off x="0" y="0"/>
                      <a:ext cx="3613868" cy="35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0D6D0" w14:textId="2C4D8057" w:rsidR="00384C45" w:rsidRPr="00174970" w:rsidRDefault="00384C45" w:rsidP="00384C45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 w:rsidR="00F1222F">
        <w:rPr>
          <w:b/>
          <w:lang w:val="es-ES"/>
        </w:rPr>
        <w:t>10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 xml:space="preserve">Instalación de </w:t>
      </w:r>
      <w:proofErr w:type="spellStart"/>
      <w:r>
        <w:rPr>
          <w:lang w:val="es-ES"/>
        </w:rPr>
        <w:t>mysql</w:t>
      </w:r>
      <w:proofErr w:type="spellEnd"/>
    </w:p>
    <w:p w14:paraId="1B47075C" w14:textId="4B75EB1E" w:rsidR="00574C6C" w:rsidRDefault="00384C45" w:rsidP="00D63C9C">
      <w:pPr>
        <w:rPr>
          <w:lang w:eastAsia="de-DE"/>
        </w:rPr>
      </w:pPr>
      <w:r>
        <w:rPr>
          <w:lang w:eastAsia="de-DE"/>
        </w:rPr>
        <w:t xml:space="preserve">A continuación, se instala </w:t>
      </w:r>
      <w:proofErr w:type="spellStart"/>
      <w:r>
        <w:rPr>
          <w:lang w:eastAsia="de-DE"/>
        </w:rPr>
        <w:t>mysql</w:t>
      </w:r>
      <w:proofErr w:type="spellEnd"/>
      <w:r w:rsidR="00D715F8">
        <w:rPr>
          <w:lang w:eastAsia="de-DE"/>
        </w:rPr>
        <w:t>-server</w:t>
      </w:r>
      <w:r>
        <w:rPr>
          <w:lang w:eastAsia="de-DE"/>
        </w:rPr>
        <w:t xml:space="preserve"> como </w:t>
      </w:r>
      <w:r w:rsidR="00D715F8">
        <w:rPr>
          <w:lang w:eastAsia="de-DE"/>
        </w:rPr>
        <w:t>servidor de</w:t>
      </w:r>
      <w:r>
        <w:rPr>
          <w:lang w:eastAsia="de-DE"/>
        </w:rPr>
        <w:t xml:space="preserve"> bases de datos. </w:t>
      </w:r>
      <w:r w:rsidR="00E74BC9">
        <w:rPr>
          <w:lang w:eastAsia="de-DE"/>
        </w:rPr>
        <w:t>Además,</w:t>
      </w:r>
      <w:r>
        <w:rPr>
          <w:lang w:eastAsia="de-DE"/>
        </w:rPr>
        <w:t xml:space="preserve"> se instalan los paquetes necesarios para el correcto funcionamiento.</w:t>
      </w:r>
    </w:p>
    <w:p w14:paraId="0CC467F9" w14:textId="77777777" w:rsidR="00E74BC9" w:rsidRDefault="00E74BC9" w:rsidP="00D63C9C">
      <w:pPr>
        <w:rPr>
          <w:noProof/>
          <w:lang w:eastAsia="de-DE"/>
        </w:rPr>
      </w:pPr>
    </w:p>
    <w:p w14:paraId="414C169C" w14:textId="50957D8E" w:rsidR="00E74BC9" w:rsidRDefault="00D715F8" w:rsidP="00E74BC9">
      <w:pPr>
        <w:jc w:val="center"/>
        <w:rPr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11FEA122" wp14:editId="243A9B68">
            <wp:extent cx="3525982" cy="2243275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16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41038" cy="2252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1E45" w14:textId="4960574E" w:rsidR="00E74BC9" w:rsidRPr="00174970" w:rsidRDefault="00E74BC9" w:rsidP="00E74BC9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 w:rsidR="00D715F8">
        <w:rPr>
          <w:b/>
          <w:lang w:val="es-ES"/>
        </w:rPr>
        <w:t>1</w:t>
      </w:r>
      <w:r w:rsidR="00F1222F">
        <w:rPr>
          <w:b/>
          <w:lang w:val="es-ES"/>
        </w:rPr>
        <w:t>1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 xml:space="preserve">Instalación de </w:t>
      </w:r>
      <w:proofErr w:type="spellStart"/>
      <w:r w:rsidR="00D715F8">
        <w:rPr>
          <w:lang w:val="es-ES"/>
        </w:rPr>
        <w:t>phpmyadmin</w:t>
      </w:r>
      <w:proofErr w:type="spellEnd"/>
    </w:p>
    <w:p w14:paraId="5254C5B8" w14:textId="460B82A7" w:rsidR="00E74BC9" w:rsidRDefault="00D715F8" w:rsidP="00D715F8">
      <w:pPr>
        <w:rPr>
          <w:lang w:eastAsia="de-DE"/>
        </w:rPr>
      </w:pPr>
      <w:r>
        <w:rPr>
          <w:lang w:eastAsia="de-DE"/>
        </w:rPr>
        <w:t xml:space="preserve">Una vez instalado </w:t>
      </w:r>
      <w:proofErr w:type="spellStart"/>
      <w:r>
        <w:rPr>
          <w:lang w:eastAsia="de-DE"/>
        </w:rPr>
        <w:t>mysql</w:t>
      </w:r>
      <w:proofErr w:type="spellEnd"/>
      <w:r>
        <w:rPr>
          <w:lang w:eastAsia="de-DE"/>
        </w:rPr>
        <w:t xml:space="preserve">, se instala </w:t>
      </w:r>
      <w:proofErr w:type="spellStart"/>
      <w:r>
        <w:rPr>
          <w:lang w:eastAsia="de-DE"/>
        </w:rPr>
        <w:t>phpmyadmin</w:t>
      </w:r>
      <w:proofErr w:type="spellEnd"/>
      <w:r>
        <w:rPr>
          <w:lang w:eastAsia="de-DE"/>
        </w:rPr>
        <w:t>. Un administrador de bases de datos con interfaz web.</w:t>
      </w:r>
      <w:r w:rsidR="00573FFA">
        <w:rPr>
          <w:lang w:eastAsia="de-DE"/>
        </w:rPr>
        <w:t xml:space="preserve"> Para su instalación se seguirán los pasos </w:t>
      </w:r>
      <w:r w:rsidR="00872ADB">
        <w:rPr>
          <w:lang w:eastAsia="de-DE"/>
        </w:rPr>
        <w:t>de las figuras 1</w:t>
      </w:r>
      <w:r w:rsidR="00F1222F">
        <w:rPr>
          <w:lang w:eastAsia="de-DE"/>
        </w:rPr>
        <w:t>1</w:t>
      </w:r>
      <w:r w:rsidR="00872ADB">
        <w:rPr>
          <w:lang w:eastAsia="de-DE"/>
        </w:rPr>
        <w:t>, 12, 13</w:t>
      </w:r>
      <w:r w:rsidR="00F1222F">
        <w:rPr>
          <w:lang w:eastAsia="de-DE"/>
        </w:rPr>
        <w:t xml:space="preserve">, </w:t>
      </w:r>
      <w:r w:rsidR="00872ADB">
        <w:rPr>
          <w:lang w:eastAsia="de-DE"/>
        </w:rPr>
        <w:t>14</w:t>
      </w:r>
      <w:r w:rsidR="00F1222F">
        <w:rPr>
          <w:lang w:eastAsia="de-DE"/>
        </w:rPr>
        <w:t xml:space="preserve"> y 15</w:t>
      </w:r>
      <w:r w:rsidR="00872ADB">
        <w:rPr>
          <w:lang w:eastAsia="de-DE"/>
        </w:rPr>
        <w:t>.</w:t>
      </w:r>
    </w:p>
    <w:p w14:paraId="78D98A47" w14:textId="4C9AAD7E" w:rsidR="000610AD" w:rsidRDefault="000610AD" w:rsidP="00D63C9C">
      <w:pPr>
        <w:rPr>
          <w:lang w:eastAsia="de-DE"/>
        </w:rPr>
      </w:pPr>
    </w:p>
    <w:p w14:paraId="1AFBC2D3" w14:textId="476DD98A" w:rsidR="00872ADB" w:rsidRDefault="00573FFA" w:rsidP="00872ADB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431EA5CA" wp14:editId="20FD3DF1">
            <wp:extent cx="3969268" cy="2549236"/>
            <wp:effectExtent l="0" t="0" r="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7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86524" cy="2560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F6882" w14:textId="14453D6F" w:rsidR="00872ADB" w:rsidRPr="00872ADB" w:rsidRDefault="00872ADB" w:rsidP="00872ADB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1</w:t>
      </w:r>
      <w:r w:rsidR="00F1222F">
        <w:rPr>
          <w:b/>
          <w:lang w:val="es-ES"/>
        </w:rPr>
        <w:t>2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 xml:space="preserve">Segundo paso instalación de </w:t>
      </w:r>
      <w:proofErr w:type="spellStart"/>
      <w:r>
        <w:rPr>
          <w:lang w:val="es-ES"/>
        </w:rPr>
        <w:t>phpmyadmin</w:t>
      </w:r>
      <w:proofErr w:type="spellEnd"/>
    </w:p>
    <w:p w14:paraId="2427B4B8" w14:textId="224CB975" w:rsidR="00872ADB" w:rsidRDefault="00573FFA" w:rsidP="00AE6292">
      <w:pPr>
        <w:jc w:val="center"/>
        <w:rPr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14C78D23" wp14:editId="4E70E39F">
            <wp:extent cx="4066309" cy="2599299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8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70992" cy="260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38356" w14:textId="2DC6DC03" w:rsidR="00872ADB" w:rsidRPr="00872ADB" w:rsidRDefault="00872ADB" w:rsidP="00872ADB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1</w:t>
      </w:r>
      <w:r w:rsidR="00F1222F">
        <w:rPr>
          <w:b/>
          <w:lang w:val="es-ES"/>
        </w:rPr>
        <w:t>3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 xml:space="preserve">Tercer paso instalación de </w:t>
      </w:r>
      <w:proofErr w:type="spellStart"/>
      <w:r>
        <w:rPr>
          <w:lang w:val="es-ES"/>
        </w:rPr>
        <w:t>phpmyadmin</w:t>
      </w:r>
      <w:proofErr w:type="spellEnd"/>
    </w:p>
    <w:p w14:paraId="46EEC276" w14:textId="3139C13D" w:rsidR="00872ADB" w:rsidRDefault="00573FFA" w:rsidP="00AE6292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4DEBA6CE" wp14:editId="40D7E9FE">
            <wp:extent cx="4081172" cy="2594033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9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5140" cy="259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02F3" w14:textId="4E828CA2" w:rsidR="00872ADB" w:rsidRPr="00872ADB" w:rsidRDefault="00872ADB" w:rsidP="00872ADB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1</w:t>
      </w:r>
      <w:r w:rsidR="00F1222F">
        <w:rPr>
          <w:b/>
          <w:lang w:val="es-ES"/>
        </w:rPr>
        <w:t>4</w:t>
      </w:r>
      <w:r w:rsidRPr="00B67F4D">
        <w:rPr>
          <w:b/>
          <w:lang w:val="es-ES"/>
        </w:rPr>
        <w:t xml:space="preserve"> </w:t>
      </w:r>
      <w:r>
        <w:rPr>
          <w:lang w:val="es-ES"/>
        </w:rPr>
        <w:t xml:space="preserve">Cuarto paso instalación de </w:t>
      </w:r>
      <w:proofErr w:type="spellStart"/>
      <w:r>
        <w:rPr>
          <w:lang w:val="es-ES"/>
        </w:rPr>
        <w:t>phpmyadmin</w:t>
      </w:r>
      <w:proofErr w:type="spellEnd"/>
    </w:p>
    <w:p w14:paraId="64FEA399" w14:textId="0D3D2245" w:rsidR="000610AD" w:rsidRDefault="00573FFA" w:rsidP="00AE6292">
      <w:pPr>
        <w:jc w:val="center"/>
        <w:rPr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0DDD83B6" wp14:editId="5B113DC5">
            <wp:extent cx="4142509" cy="2639265"/>
            <wp:effectExtent l="0" t="0" r="0" b="889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0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43893" cy="264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80CCB" w14:textId="72DB7402" w:rsidR="00872ADB" w:rsidRDefault="00872ADB" w:rsidP="00872ADB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1</w:t>
      </w:r>
      <w:r w:rsidR="00F1222F">
        <w:rPr>
          <w:b/>
          <w:lang w:val="es-ES"/>
        </w:rPr>
        <w:t>5</w:t>
      </w:r>
      <w:r>
        <w:rPr>
          <w:b/>
          <w:lang w:val="es-ES"/>
        </w:rPr>
        <w:t xml:space="preserve"> </w:t>
      </w:r>
      <w:r>
        <w:rPr>
          <w:lang w:val="es-ES"/>
        </w:rPr>
        <w:t xml:space="preserve">Quinto paso instalación de </w:t>
      </w:r>
      <w:proofErr w:type="spellStart"/>
      <w:r>
        <w:rPr>
          <w:lang w:val="es-ES"/>
        </w:rPr>
        <w:t>phpmyadmin</w:t>
      </w:r>
      <w:proofErr w:type="spellEnd"/>
    </w:p>
    <w:p w14:paraId="3F9FC389" w14:textId="5B2166C8" w:rsidR="00A311FE" w:rsidRDefault="00A311FE" w:rsidP="00A311FE">
      <w:pPr>
        <w:rPr>
          <w:lang w:eastAsia="de-DE"/>
        </w:rPr>
      </w:pPr>
      <w:r>
        <w:rPr>
          <w:lang w:eastAsia="de-DE"/>
        </w:rPr>
        <w:t xml:space="preserve">Una vez instalado </w:t>
      </w:r>
      <w:proofErr w:type="spellStart"/>
      <w:r>
        <w:rPr>
          <w:lang w:eastAsia="de-DE"/>
        </w:rPr>
        <w:t>phpmyadmin</w:t>
      </w:r>
      <w:proofErr w:type="spellEnd"/>
      <w:r>
        <w:rPr>
          <w:lang w:eastAsia="de-DE"/>
        </w:rPr>
        <w:t>, hay que configurar apache2 para su correcto funcionamiento.</w:t>
      </w:r>
    </w:p>
    <w:p w14:paraId="2B70EC69" w14:textId="4073F788" w:rsidR="00A311FE" w:rsidRDefault="00A311FE" w:rsidP="00A311FE">
      <w:pPr>
        <w:rPr>
          <w:lang w:eastAsia="de-DE"/>
        </w:rPr>
      </w:pPr>
    </w:p>
    <w:p w14:paraId="509D8259" w14:textId="77777777" w:rsidR="00AE6292" w:rsidRDefault="00AE6292" w:rsidP="00A311FE">
      <w:pPr>
        <w:rPr>
          <w:noProof/>
          <w:lang w:eastAsia="de-DE"/>
        </w:rPr>
      </w:pPr>
    </w:p>
    <w:p w14:paraId="7D5859C0" w14:textId="78617A54" w:rsidR="00872ADB" w:rsidRDefault="00AE6292" w:rsidP="00AE6292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2390BFC7" wp14:editId="435625FC">
            <wp:extent cx="3865418" cy="652189"/>
            <wp:effectExtent l="0" t="0" r="190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3.png"/>
                    <pic:cNvPicPr/>
                  </pic:nvPicPr>
                  <pic:blipFill rotWithShape="1">
                    <a:blip r:embed="rId23"/>
                    <a:srcRect t="14134" r="20069" b="64793"/>
                    <a:stretch/>
                  </pic:blipFill>
                  <pic:spPr bwMode="auto">
                    <a:xfrm>
                      <a:off x="0" y="0"/>
                      <a:ext cx="3939817" cy="6647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E899CF" w14:textId="2345A588" w:rsidR="00AE6292" w:rsidRDefault="00AE6292" w:rsidP="00AE6292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1</w:t>
      </w:r>
      <w:r w:rsidR="00F1222F">
        <w:rPr>
          <w:b/>
          <w:lang w:val="es-ES"/>
        </w:rPr>
        <w:t>6</w:t>
      </w:r>
      <w:r>
        <w:rPr>
          <w:b/>
          <w:lang w:val="es-ES"/>
        </w:rPr>
        <w:t xml:space="preserve"> </w:t>
      </w:r>
      <w:r>
        <w:rPr>
          <w:lang w:val="es-ES"/>
        </w:rPr>
        <w:t xml:space="preserve">Configuración de apache2 para el funcionamiento de </w:t>
      </w:r>
      <w:proofErr w:type="spellStart"/>
      <w:r>
        <w:rPr>
          <w:lang w:val="es-ES"/>
        </w:rPr>
        <w:t>phpmyadmin</w:t>
      </w:r>
      <w:proofErr w:type="spellEnd"/>
    </w:p>
    <w:p w14:paraId="003E3A31" w14:textId="14972AA8" w:rsidR="00AE6292" w:rsidRDefault="00BF24CF" w:rsidP="00AE6292">
      <w:pPr>
        <w:rPr>
          <w:lang w:eastAsia="de-DE"/>
        </w:rPr>
      </w:pPr>
      <w:r>
        <w:rPr>
          <w:lang w:eastAsia="de-DE"/>
        </w:rPr>
        <w:t>Para ello se edita el fichero de configuración de apache (Figura 1</w:t>
      </w:r>
      <w:r w:rsidR="00F1222F">
        <w:rPr>
          <w:lang w:eastAsia="de-DE"/>
        </w:rPr>
        <w:t>6</w:t>
      </w:r>
      <w:r>
        <w:rPr>
          <w:lang w:eastAsia="de-DE"/>
        </w:rPr>
        <w:t>) añadiendo al final el contenido de la Figura 1</w:t>
      </w:r>
      <w:r w:rsidR="00F1222F">
        <w:rPr>
          <w:lang w:eastAsia="de-DE"/>
        </w:rPr>
        <w:t>7</w:t>
      </w:r>
      <w:r>
        <w:rPr>
          <w:lang w:eastAsia="de-DE"/>
        </w:rPr>
        <w:t>. Y finalmente se reinicia el servido apache.</w:t>
      </w:r>
    </w:p>
    <w:p w14:paraId="4FCB4846" w14:textId="44A0905A" w:rsidR="00BF24CF" w:rsidRDefault="00BF24CF" w:rsidP="00AE6292">
      <w:pPr>
        <w:rPr>
          <w:lang w:eastAsia="de-DE"/>
        </w:rPr>
      </w:pPr>
    </w:p>
    <w:p w14:paraId="5ECEAE40" w14:textId="043433FD" w:rsidR="00BF24CF" w:rsidRDefault="00BF24CF" w:rsidP="00BF24CF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24F0C92A" wp14:editId="1B621305">
            <wp:extent cx="2382982" cy="569333"/>
            <wp:effectExtent l="0" t="0" r="0" b="254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4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41363" cy="583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D903" w14:textId="358C1C18" w:rsidR="00BF24CF" w:rsidRDefault="00BF24CF" w:rsidP="00BF24CF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1</w:t>
      </w:r>
      <w:r w:rsidR="00F1222F">
        <w:rPr>
          <w:b/>
          <w:lang w:val="es-ES"/>
        </w:rPr>
        <w:t>7</w:t>
      </w:r>
      <w:r>
        <w:rPr>
          <w:b/>
          <w:lang w:val="es-ES"/>
        </w:rPr>
        <w:t xml:space="preserve"> </w:t>
      </w:r>
      <w:r>
        <w:rPr>
          <w:lang w:val="es-ES"/>
        </w:rPr>
        <w:t>Líneas a introducir en la configuración de apache</w:t>
      </w:r>
    </w:p>
    <w:p w14:paraId="61BB2DD3" w14:textId="6D22DA68" w:rsidR="00BF24CF" w:rsidRDefault="000310A7" w:rsidP="000310A7">
      <w:pPr>
        <w:rPr>
          <w:lang w:eastAsia="de-DE"/>
        </w:rPr>
      </w:pPr>
      <w:r w:rsidRPr="00913BDB">
        <w:rPr>
          <w:b/>
          <w:lang w:eastAsia="de-DE"/>
        </w:rPr>
        <w:t>3.</w:t>
      </w:r>
      <w:r w:rsidR="00665F5F">
        <w:rPr>
          <w:b/>
          <w:lang w:eastAsia="de-DE"/>
        </w:rPr>
        <w:t>4</w:t>
      </w:r>
      <w:r w:rsidRPr="00913BDB">
        <w:rPr>
          <w:b/>
          <w:lang w:eastAsia="de-DE"/>
        </w:rPr>
        <w:t xml:space="preserve"> </w:t>
      </w:r>
      <w:r>
        <w:rPr>
          <w:b/>
          <w:lang w:eastAsia="de-DE"/>
        </w:rPr>
        <w:t xml:space="preserve">Configuración de </w:t>
      </w:r>
      <w:proofErr w:type="spellStart"/>
      <w:r>
        <w:rPr>
          <w:b/>
          <w:lang w:eastAsia="de-DE"/>
        </w:rPr>
        <w:t>mysql</w:t>
      </w:r>
      <w:proofErr w:type="spellEnd"/>
      <w:r>
        <w:rPr>
          <w:b/>
          <w:lang w:eastAsia="de-DE"/>
        </w:rPr>
        <w:t>-server</w:t>
      </w:r>
    </w:p>
    <w:p w14:paraId="522224CD" w14:textId="3E3E4806" w:rsidR="00AE6292" w:rsidRDefault="00AE6292" w:rsidP="00AE6292">
      <w:pPr>
        <w:rPr>
          <w:lang w:eastAsia="de-DE"/>
        </w:rPr>
      </w:pPr>
    </w:p>
    <w:p w14:paraId="41830D49" w14:textId="43EB201D" w:rsidR="000310A7" w:rsidRDefault="000310A7" w:rsidP="00AE6292">
      <w:pPr>
        <w:rPr>
          <w:lang w:eastAsia="de-DE"/>
        </w:rPr>
      </w:pPr>
      <w:r>
        <w:rPr>
          <w:lang w:eastAsia="de-DE"/>
        </w:rPr>
        <w:t xml:space="preserve">Para poder utilizar </w:t>
      </w:r>
      <w:proofErr w:type="spellStart"/>
      <w:r>
        <w:rPr>
          <w:lang w:eastAsia="de-DE"/>
        </w:rPr>
        <w:t>phpmyadmin</w:t>
      </w:r>
      <w:proofErr w:type="spellEnd"/>
      <w:r>
        <w:rPr>
          <w:lang w:eastAsia="de-DE"/>
        </w:rPr>
        <w:t xml:space="preserve">, </w:t>
      </w:r>
      <w:r w:rsidR="00DA40FF">
        <w:rPr>
          <w:lang w:eastAsia="de-DE"/>
        </w:rPr>
        <w:t>se debe</w:t>
      </w:r>
      <w:r>
        <w:rPr>
          <w:lang w:eastAsia="de-DE"/>
        </w:rPr>
        <w:t xml:space="preserve"> crear un nuevo usuario en la base de datos.</w:t>
      </w:r>
    </w:p>
    <w:p w14:paraId="4A3947E4" w14:textId="77777777" w:rsidR="00DA40FF" w:rsidRDefault="00DA40FF" w:rsidP="00DA40FF">
      <w:pPr>
        <w:jc w:val="center"/>
        <w:rPr>
          <w:noProof/>
          <w:lang w:eastAsia="de-DE"/>
        </w:rPr>
      </w:pPr>
    </w:p>
    <w:p w14:paraId="5C2DFD22" w14:textId="23A8B893" w:rsidR="000310A7" w:rsidRDefault="00DA40FF" w:rsidP="00766C34">
      <w:pPr>
        <w:jc w:val="center"/>
        <w:rPr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26BCD165" wp14:editId="0184570B">
            <wp:extent cx="3796769" cy="1593272"/>
            <wp:effectExtent l="0" t="0" r="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5.png"/>
                    <pic:cNvPicPr/>
                  </pic:nvPicPr>
                  <pic:blipFill rotWithShape="1">
                    <a:blip r:embed="rId25"/>
                    <a:srcRect b="34151"/>
                    <a:stretch/>
                  </pic:blipFill>
                  <pic:spPr bwMode="auto">
                    <a:xfrm>
                      <a:off x="0" y="0"/>
                      <a:ext cx="3813479" cy="1600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C5114" w14:textId="3D712B41" w:rsidR="00DA40FF" w:rsidRDefault="00DA40FF" w:rsidP="00DA40FF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1</w:t>
      </w:r>
      <w:r w:rsidR="00F1222F">
        <w:rPr>
          <w:b/>
          <w:lang w:val="es-ES"/>
        </w:rPr>
        <w:t>8</w:t>
      </w:r>
      <w:r>
        <w:rPr>
          <w:b/>
          <w:lang w:val="es-ES"/>
        </w:rPr>
        <w:t xml:space="preserve"> </w:t>
      </w:r>
      <w:r>
        <w:rPr>
          <w:lang w:val="es-ES"/>
        </w:rPr>
        <w:t xml:space="preserve">Ejecución de </w:t>
      </w:r>
      <w:proofErr w:type="spellStart"/>
      <w:r>
        <w:rPr>
          <w:lang w:val="es-ES"/>
        </w:rPr>
        <w:t>mysql</w:t>
      </w:r>
      <w:proofErr w:type="spellEnd"/>
      <w:r>
        <w:rPr>
          <w:lang w:val="es-ES"/>
        </w:rPr>
        <w:t xml:space="preserve"> como </w:t>
      </w:r>
      <w:proofErr w:type="spellStart"/>
      <w:r>
        <w:rPr>
          <w:lang w:val="es-ES"/>
        </w:rPr>
        <w:t>root</w:t>
      </w:r>
      <w:proofErr w:type="spellEnd"/>
    </w:p>
    <w:p w14:paraId="1ABD943B" w14:textId="7D19B59D" w:rsidR="00DA40FF" w:rsidRDefault="00DA40FF" w:rsidP="00DA40FF">
      <w:pPr>
        <w:rPr>
          <w:lang w:eastAsia="de-DE"/>
        </w:rPr>
      </w:pPr>
      <w:r>
        <w:rPr>
          <w:lang w:eastAsia="de-DE"/>
        </w:rPr>
        <w:t xml:space="preserve">El primer paso, es ejecutar la base de datos con el usuario </w:t>
      </w:r>
      <w:proofErr w:type="spellStart"/>
      <w:r>
        <w:rPr>
          <w:lang w:eastAsia="de-DE"/>
        </w:rPr>
        <w:t>root</w:t>
      </w:r>
      <w:proofErr w:type="spellEnd"/>
      <w:r>
        <w:rPr>
          <w:lang w:eastAsia="de-DE"/>
        </w:rPr>
        <w:t xml:space="preserve"> (Figura 1</w:t>
      </w:r>
      <w:r w:rsidR="00F1222F">
        <w:rPr>
          <w:lang w:eastAsia="de-DE"/>
        </w:rPr>
        <w:t>8</w:t>
      </w:r>
      <w:r>
        <w:rPr>
          <w:lang w:eastAsia="de-DE"/>
        </w:rPr>
        <w:t>). Como en la instalación n</w:t>
      </w:r>
      <w:r w:rsidR="00185B8F">
        <w:rPr>
          <w:lang w:eastAsia="de-DE"/>
        </w:rPr>
        <w:t>o se estableció ninguna contraseña para la misma, el campo de la contraseña la dejaremos en blanco.</w:t>
      </w:r>
    </w:p>
    <w:p w14:paraId="7F4801F9" w14:textId="77777777" w:rsidR="00185B8F" w:rsidRDefault="00185B8F" w:rsidP="00DA40FF">
      <w:pPr>
        <w:rPr>
          <w:lang w:eastAsia="de-DE"/>
        </w:rPr>
      </w:pPr>
    </w:p>
    <w:p w14:paraId="58197A51" w14:textId="77777777" w:rsidR="00766C34" w:rsidRDefault="00766C34" w:rsidP="00766C34">
      <w:pPr>
        <w:jc w:val="center"/>
        <w:rPr>
          <w:noProof/>
          <w:lang w:eastAsia="de-DE"/>
        </w:rPr>
      </w:pPr>
    </w:p>
    <w:p w14:paraId="5920805B" w14:textId="5610A868" w:rsidR="000310A7" w:rsidRDefault="00766C34" w:rsidP="00766C34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0DA2F961" wp14:editId="3F2A5521">
            <wp:extent cx="3883660" cy="1669473"/>
            <wp:effectExtent l="0" t="0" r="254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6.png"/>
                    <pic:cNvPicPr/>
                  </pic:nvPicPr>
                  <pic:blipFill rotWithShape="1">
                    <a:blip r:embed="rId26"/>
                    <a:srcRect b="32272"/>
                    <a:stretch/>
                  </pic:blipFill>
                  <pic:spPr bwMode="auto">
                    <a:xfrm>
                      <a:off x="0" y="0"/>
                      <a:ext cx="3903214" cy="1677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1B1C6" w14:textId="220FBFAA" w:rsidR="00766C34" w:rsidRDefault="00766C34" w:rsidP="00766C34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1</w:t>
      </w:r>
      <w:r w:rsidR="00F1222F">
        <w:rPr>
          <w:b/>
          <w:lang w:val="es-ES"/>
        </w:rPr>
        <w:t>9</w:t>
      </w:r>
      <w:r>
        <w:rPr>
          <w:b/>
          <w:lang w:val="es-ES"/>
        </w:rPr>
        <w:t xml:space="preserve"> </w:t>
      </w:r>
      <w:r>
        <w:rPr>
          <w:lang w:val="es-ES"/>
        </w:rPr>
        <w:t>Creación de un nuevo usuario</w:t>
      </w:r>
    </w:p>
    <w:p w14:paraId="081ECED7" w14:textId="64765BC7" w:rsidR="00766C34" w:rsidRDefault="00766C34" w:rsidP="00766C34">
      <w:pPr>
        <w:rPr>
          <w:lang w:eastAsia="de-DE"/>
        </w:rPr>
      </w:pPr>
      <w:r>
        <w:rPr>
          <w:lang w:eastAsia="de-DE"/>
        </w:rPr>
        <w:t xml:space="preserve">El siguiente paso es la creación de un nuevo usuario. En este caso, el nombre de usuario es </w:t>
      </w:r>
      <w:proofErr w:type="spellStart"/>
      <w:r>
        <w:rPr>
          <w:lang w:eastAsia="de-DE"/>
        </w:rPr>
        <w:t>pmauser</w:t>
      </w:r>
      <w:proofErr w:type="spellEnd"/>
      <w:r>
        <w:rPr>
          <w:lang w:eastAsia="de-DE"/>
        </w:rPr>
        <w:t>, y se sustituirá el rectángulo rojo por la contraseña que se desee.</w:t>
      </w:r>
    </w:p>
    <w:p w14:paraId="09E4843A" w14:textId="77777777" w:rsidR="00C60DF0" w:rsidRDefault="00C60DF0" w:rsidP="00766C34">
      <w:pPr>
        <w:rPr>
          <w:noProof/>
          <w:lang w:eastAsia="de-DE"/>
        </w:rPr>
      </w:pPr>
    </w:p>
    <w:p w14:paraId="663E39CA" w14:textId="49F9A966" w:rsidR="00766C34" w:rsidRDefault="00766C34" w:rsidP="00766C34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32EBC9B9" wp14:editId="5F548EDD">
            <wp:extent cx="4128251" cy="205891"/>
            <wp:effectExtent l="0" t="0" r="5715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7.png"/>
                    <pic:cNvPicPr/>
                  </pic:nvPicPr>
                  <pic:blipFill rotWithShape="1">
                    <a:blip r:embed="rId27"/>
                    <a:srcRect t="92318" r="1758"/>
                    <a:stretch/>
                  </pic:blipFill>
                  <pic:spPr bwMode="auto">
                    <a:xfrm>
                      <a:off x="0" y="0"/>
                      <a:ext cx="4137888" cy="206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99869B" w14:textId="3D96EA6F" w:rsidR="00C60DF0" w:rsidRDefault="00C60DF0" w:rsidP="00C60DF0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 w:rsidR="00F1222F">
        <w:rPr>
          <w:b/>
          <w:lang w:val="es-ES"/>
        </w:rPr>
        <w:t>20</w:t>
      </w:r>
      <w:r>
        <w:rPr>
          <w:b/>
          <w:lang w:val="es-ES"/>
        </w:rPr>
        <w:t xml:space="preserve"> </w:t>
      </w:r>
      <w:r>
        <w:rPr>
          <w:lang w:val="es-ES"/>
        </w:rPr>
        <w:t>Permisos nuevo usuario</w:t>
      </w:r>
    </w:p>
    <w:p w14:paraId="16DF5B51" w14:textId="6D21AE95" w:rsidR="00C60DF0" w:rsidRDefault="00C60DF0" w:rsidP="00C60DF0">
      <w:pPr>
        <w:rPr>
          <w:lang w:eastAsia="de-DE"/>
        </w:rPr>
      </w:pPr>
      <w:r>
        <w:rPr>
          <w:lang w:eastAsia="de-DE"/>
        </w:rPr>
        <w:t>Y finalmente, se le darán los permisos al nuevo usuario.</w:t>
      </w:r>
      <w:r w:rsidR="00825147">
        <w:rPr>
          <w:lang w:eastAsia="de-DE"/>
        </w:rPr>
        <w:t xml:space="preserve"> Una vez realizados todos estos pasos, ya tendremos todo correctamente configurado.</w:t>
      </w:r>
    </w:p>
    <w:p w14:paraId="40336C0F" w14:textId="0FC564E0" w:rsidR="00665F5F" w:rsidRDefault="00665F5F" w:rsidP="00C60DF0">
      <w:pPr>
        <w:rPr>
          <w:lang w:eastAsia="de-DE"/>
        </w:rPr>
      </w:pPr>
    </w:p>
    <w:p w14:paraId="15282F3C" w14:textId="1A74195A" w:rsidR="00665F5F" w:rsidRDefault="00665F5F" w:rsidP="00665F5F">
      <w:pPr>
        <w:rPr>
          <w:b/>
          <w:lang w:eastAsia="de-DE"/>
        </w:rPr>
      </w:pPr>
      <w:r w:rsidRPr="00913BDB">
        <w:rPr>
          <w:b/>
          <w:lang w:eastAsia="de-DE"/>
        </w:rPr>
        <w:t>3.</w:t>
      </w:r>
      <w:r w:rsidR="005E1207">
        <w:rPr>
          <w:b/>
          <w:lang w:eastAsia="de-DE"/>
        </w:rPr>
        <w:t>5</w:t>
      </w:r>
      <w:r w:rsidRPr="00913BDB">
        <w:rPr>
          <w:b/>
          <w:lang w:eastAsia="de-DE"/>
        </w:rPr>
        <w:t xml:space="preserve"> </w:t>
      </w:r>
      <w:r>
        <w:rPr>
          <w:b/>
          <w:lang w:eastAsia="de-DE"/>
        </w:rPr>
        <w:t xml:space="preserve">Configuración del </w:t>
      </w:r>
      <w:proofErr w:type="spellStart"/>
      <w:r>
        <w:rPr>
          <w:b/>
          <w:lang w:eastAsia="de-DE"/>
        </w:rPr>
        <w:t>router</w:t>
      </w:r>
      <w:proofErr w:type="spellEnd"/>
    </w:p>
    <w:p w14:paraId="6DC1B9CF" w14:textId="3C021DEE" w:rsidR="00665F5F" w:rsidRDefault="00665F5F" w:rsidP="00665F5F">
      <w:pPr>
        <w:rPr>
          <w:lang w:eastAsia="de-DE"/>
        </w:rPr>
      </w:pPr>
    </w:p>
    <w:p w14:paraId="3843044F" w14:textId="4DDDC9BF" w:rsidR="00665F5F" w:rsidRPr="00665F5F" w:rsidRDefault="00665F5F" w:rsidP="00665F5F">
      <w:pPr>
        <w:rPr>
          <w:lang w:eastAsia="de-DE"/>
        </w:rPr>
      </w:pPr>
      <w:r>
        <w:rPr>
          <w:lang w:eastAsia="de-DE"/>
        </w:rPr>
        <w:lastRenderedPageBreak/>
        <w:t xml:space="preserve">Ya tenemos configurado nuestro servidor, pero solo </w:t>
      </w:r>
      <w:r w:rsidR="00AD4A10">
        <w:rPr>
          <w:lang w:eastAsia="de-DE"/>
        </w:rPr>
        <w:t>se podrá</w:t>
      </w:r>
      <w:r>
        <w:rPr>
          <w:lang w:eastAsia="de-DE"/>
        </w:rPr>
        <w:t xml:space="preserve"> acceder a </w:t>
      </w:r>
      <w:r w:rsidR="00AD4A10">
        <w:rPr>
          <w:lang w:eastAsia="de-DE"/>
        </w:rPr>
        <w:t>é</w:t>
      </w:r>
      <w:r>
        <w:rPr>
          <w:lang w:eastAsia="de-DE"/>
        </w:rPr>
        <w:t xml:space="preserve">l desde </w:t>
      </w:r>
      <w:r w:rsidR="00AD4A10">
        <w:rPr>
          <w:lang w:eastAsia="de-DE"/>
        </w:rPr>
        <w:t>la red en la que este</w:t>
      </w:r>
      <w:r>
        <w:rPr>
          <w:lang w:eastAsia="de-DE"/>
        </w:rPr>
        <w:t xml:space="preserve">. Para poder acceder a él desde el exterior, </w:t>
      </w:r>
      <w:r w:rsidR="00AD4A10">
        <w:rPr>
          <w:lang w:eastAsia="de-DE"/>
        </w:rPr>
        <w:t xml:space="preserve">lo primero que se debe hacer es configurar una </w:t>
      </w:r>
      <w:proofErr w:type="spellStart"/>
      <w:r w:rsidR="00AD4A10">
        <w:rPr>
          <w:lang w:eastAsia="de-DE"/>
        </w:rPr>
        <w:t>ip</w:t>
      </w:r>
      <w:proofErr w:type="spellEnd"/>
      <w:r w:rsidR="00AD4A10">
        <w:rPr>
          <w:lang w:eastAsia="de-DE"/>
        </w:rPr>
        <w:t xml:space="preserve"> fija el servidor. En segundo lugar, se deben redireccionar los puertos de http y https a la dirección </w:t>
      </w:r>
      <w:proofErr w:type="spellStart"/>
      <w:r w:rsidR="00AD4A10">
        <w:rPr>
          <w:lang w:eastAsia="de-DE"/>
        </w:rPr>
        <w:t>ip</w:t>
      </w:r>
      <w:proofErr w:type="spellEnd"/>
      <w:r w:rsidR="00AD4A10">
        <w:rPr>
          <w:lang w:eastAsia="de-DE"/>
        </w:rPr>
        <w:t xml:space="preserve"> anteriormente asignada al servidor. Y en último lugar, se debe crear un </w:t>
      </w:r>
      <w:proofErr w:type="spellStart"/>
      <w:r w:rsidR="00AD4A10">
        <w:rPr>
          <w:lang w:eastAsia="de-DE"/>
        </w:rPr>
        <w:t>dns</w:t>
      </w:r>
      <w:proofErr w:type="spellEnd"/>
      <w:r w:rsidR="00AD4A10">
        <w:rPr>
          <w:lang w:eastAsia="de-DE"/>
        </w:rPr>
        <w:t xml:space="preserve"> dinámico (</w:t>
      </w:r>
      <w:proofErr w:type="spellStart"/>
      <w:r w:rsidR="00AD4A10">
        <w:rPr>
          <w:lang w:eastAsia="de-DE"/>
        </w:rPr>
        <w:t>ddns</w:t>
      </w:r>
      <w:proofErr w:type="spellEnd"/>
      <w:r w:rsidR="00AD4A10">
        <w:rPr>
          <w:lang w:eastAsia="de-DE"/>
        </w:rPr>
        <w:t xml:space="preserve">). Este se podrá crear </w:t>
      </w:r>
      <w:r w:rsidR="004748AA">
        <w:rPr>
          <w:lang w:eastAsia="de-DE"/>
        </w:rPr>
        <w:t>con distintos proveedores como por ejemplo no-</w:t>
      </w:r>
      <w:proofErr w:type="spellStart"/>
      <w:r w:rsidR="004748AA">
        <w:rPr>
          <w:lang w:eastAsia="de-DE"/>
        </w:rPr>
        <w:t>ip</w:t>
      </w:r>
      <w:proofErr w:type="spellEnd"/>
      <w:r w:rsidR="004748AA">
        <w:rPr>
          <w:lang w:eastAsia="de-DE"/>
        </w:rPr>
        <w:t xml:space="preserve">. Una vez creado, se introducirán estos datos en el </w:t>
      </w:r>
      <w:proofErr w:type="spellStart"/>
      <w:r w:rsidR="004748AA">
        <w:rPr>
          <w:lang w:eastAsia="de-DE"/>
        </w:rPr>
        <w:t>router</w:t>
      </w:r>
      <w:proofErr w:type="spellEnd"/>
      <w:r w:rsidR="004748AA">
        <w:rPr>
          <w:lang w:eastAsia="de-DE"/>
        </w:rPr>
        <w:t xml:space="preserve">. Esta configuración no se muestra en imágenes, debido a la gran diversidad de </w:t>
      </w:r>
      <w:proofErr w:type="spellStart"/>
      <w:r w:rsidR="004748AA">
        <w:rPr>
          <w:lang w:eastAsia="de-DE"/>
        </w:rPr>
        <w:t>routers</w:t>
      </w:r>
      <w:proofErr w:type="spellEnd"/>
      <w:r w:rsidR="004748AA">
        <w:rPr>
          <w:lang w:eastAsia="de-DE"/>
        </w:rPr>
        <w:t xml:space="preserve"> que existen en el mercado.</w:t>
      </w:r>
    </w:p>
    <w:p w14:paraId="22BBAEA8" w14:textId="77777777" w:rsidR="00665F5F" w:rsidRPr="00C60DF0" w:rsidRDefault="00665F5F" w:rsidP="00C60DF0">
      <w:pPr>
        <w:rPr>
          <w:lang w:eastAsia="de-DE"/>
        </w:rPr>
      </w:pPr>
    </w:p>
    <w:p w14:paraId="616030EB" w14:textId="22880C76" w:rsidR="006B50DA" w:rsidRPr="00992577" w:rsidRDefault="006B50DA" w:rsidP="006B50DA">
      <w:pPr>
        <w:pStyle w:val="heading1"/>
        <w:overflowPunct w:val="0"/>
        <w:autoSpaceDE w:val="0"/>
        <w:autoSpaceDN w:val="0"/>
        <w:adjustRightInd w:val="0"/>
        <w:spacing w:line="240" w:lineRule="atLeast"/>
        <w:textAlignment w:val="baseline"/>
        <w:outlineLvl w:val="0"/>
        <w:rPr>
          <w:rFonts w:ascii="Times" w:hAnsi="Times"/>
          <w:szCs w:val="20"/>
          <w:lang w:eastAsia="de-DE"/>
        </w:rPr>
      </w:pPr>
      <w:r>
        <w:rPr>
          <w:rFonts w:ascii="Times" w:hAnsi="Times"/>
          <w:szCs w:val="20"/>
          <w:lang w:eastAsia="de-DE"/>
        </w:rPr>
        <w:t>4</w:t>
      </w:r>
      <w:r w:rsidRPr="00992577">
        <w:rPr>
          <w:rFonts w:ascii="Times" w:hAnsi="Times"/>
          <w:szCs w:val="20"/>
          <w:lang w:eastAsia="de-DE"/>
        </w:rPr>
        <w:t xml:space="preserve">. </w:t>
      </w:r>
      <w:r>
        <w:rPr>
          <w:rFonts w:ascii="Times" w:hAnsi="Times"/>
          <w:szCs w:val="20"/>
          <w:lang w:eastAsia="de-DE"/>
        </w:rPr>
        <w:t>Instalación</w:t>
      </w:r>
      <w:r w:rsidR="00D3088E">
        <w:rPr>
          <w:rFonts w:ascii="Times" w:hAnsi="Times"/>
          <w:szCs w:val="20"/>
          <w:lang w:eastAsia="de-DE"/>
        </w:rPr>
        <w:t xml:space="preserve"> y configuración</w:t>
      </w:r>
      <w:r>
        <w:rPr>
          <w:rFonts w:ascii="Times" w:hAnsi="Times"/>
          <w:szCs w:val="20"/>
          <w:lang w:eastAsia="de-DE"/>
        </w:rPr>
        <w:t xml:space="preserve"> de </w:t>
      </w:r>
      <w:proofErr w:type="spellStart"/>
      <w:r>
        <w:rPr>
          <w:rFonts w:ascii="Times" w:hAnsi="Times"/>
          <w:szCs w:val="20"/>
          <w:lang w:eastAsia="de-DE"/>
        </w:rPr>
        <w:t>owncloud</w:t>
      </w:r>
      <w:proofErr w:type="spellEnd"/>
      <w:r w:rsidRPr="00992577">
        <w:rPr>
          <w:rFonts w:ascii="Times" w:hAnsi="Times"/>
          <w:szCs w:val="20"/>
          <w:lang w:eastAsia="de-DE"/>
        </w:rPr>
        <w:t xml:space="preserve"> </w:t>
      </w:r>
    </w:p>
    <w:p w14:paraId="42419345" w14:textId="1D12A033" w:rsidR="006B50DA" w:rsidRDefault="006B50DA" w:rsidP="006B50DA">
      <w:pPr>
        <w:rPr>
          <w:b/>
          <w:lang w:eastAsia="de-DE"/>
        </w:rPr>
      </w:pPr>
      <w:r>
        <w:rPr>
          <w:b/>
          <w:lang w:eastAsia="de-DE"/>
        </w:rPr>
        <w:t>4</w:t>
      </w:r>
      <w:r w:rsidRPr="00913BDB">
        <w:rPr>
          <w:b/>
          <w:lang w:eastAsia="de-DE"/>
        </w:rPr>
        <w:t xml:space="preserve">.1 </w:t>
      </w:r>
      <w:r>
        <w:rPr>
          <w:b/>
          <w:lang w:eastAsia="de-DE"/>
        </w:rPr>
        <w:t>Preparación previa</w:t>
      </w:r>
    </w:p>
    <w:p w14:paraId="6E98973F" w14:textId="77777777" w:rsidR="006B50DA" w:rsidRDefault="006B50DA" w:rsidP="006B50DA">
      <w:pPr>
        <w:rPr>
          <w:b/>
          <w:lang w:eastAsia="de-DE"/>
        </w:rPr>
      </w:pPr>
    </w:p>
    <w:p w14:paraId="577F9C97" w14:textId="6EEF511B" w:rsidR="006B50DA" w:rsidRDefault="006B50DA" w:rsidP="006B50DA">
      <w:pPr>
        <w:jc w:val="center"/>
        <w:rPr>
          <w:b/>
          <w:lang w:eastAsia="de-DE"/>
        </w:rPr>
      </w:pPr>
      <w:r>
        <w:rPr>
          <w:b/>
          <w:noProof/>
          <w:lang w:eastAsia="de-DE"/>
        </w:rPr>
        <w:drawing>
          <wp:inline distT="0" distB="0" distL="0" distR="0" wp14:anchorId="34EA0A34" wp14:editId="7F00257E">
            <wp:extent cx="3789218" cy="2431315"/>
            <wp:effectExtent l="0" t="0" r="1905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4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06049" cy="24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7783" w14:textId="4DCE2C00" w:rsidR="006B50DA" w:rsidRPr="006B50DA" w:rsidRDefault="006B50DA" w:rsidP="006B50DA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 w:rsidR="00F1222F">
        <w:rPr>
          <w:b/>
          <w:lang w:val="es-ES"/>
        </w:rPr>
        <w:t xml:space="preserve">21 </w:t>
      </w:r>
      <w:r>
        <w:rPr>
          <w:lang w:val="es-ES"/>
        </w:rPr>
        <w:t>Instalación de paquetes necesarios</w:t>
      </w:r>
      <w:r w:rsidR="00563BF7">
        <w:rPr>
          <w:lang w:val="es-ES"/>
        </w:rPr>
        <w:t xml:space="preserve"> I</w:t>
      </w:r>
    </w:p>
    <w:p w14:paraId="75BCAD2C" w14:textId="530D7E64" w:rsidR="006B50DA" w:rsidRDefault="006B50DA" w:rsidP="006B50DA">
      <w:pPr>
        <w:jc w:val="center"/>
        <w:rPr>
          <w:b/>
          <w:lang w:eastAsia="de-DE"/>
        </w:rPr>
      </w:pPr>
      <w:r>
        <w:rPr>
          <w:b/>
          <w:noProof/>
          <w:lang w:eastAsia="de-DE"/>
        </w:rPr>
        <w:lastRenderedPageBreak/>
        <w:drawing>
          <wp:inline distT="0" distB="0" distL="0" distR="0" wp14:anchorId="0556EBA9" wp14:editId="3825C224">
            <wp:extent cx="3775364" cy="240933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5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5098" cy="244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B75E" w14:textId="791F82A0" w:rsidR="00563BF7" w:rsidRDefault="00563BF7" w:rsidP="00563BF7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2</w:t>
      </w:r>
      <w:r w:rsidR="00F1222F">
        <w:rPr>
          <w:b/>
          <w:lang w:val="es-ES"/>
        </w:rPr>
        <w:t>2</w:t>
      </w:r>
      <w:r>
        <w:rPr>
          <w:b/>
          <w:lang w:val="es-ES"/>
        </w:rPr>
        <w:t xml:space="preserve"> </w:t>
      </w:r>
      <w:r>
        <w:rPr>
          <w:lang w:val="es-ES"/>
        </w:rPr>
        <w:t>Instalación de paquetes necesarios II</w:t>
      </w:r>
    </w:p>
    <w:p w14:paraId="47B6AA07" w14:textId="187F2B98" w:rsidR="00563BF7" w:rsidRDefault="00563BF7" w:rsidP="00563BF7">
      <w:pPr>
        <w:rPr>
          <w:lang w:eastAsia="de-DE"/>
        </w:rPr>
      </w:pPr>
      <w:r>
        <w:rPr>
          <w:lang w:eastAsia="de-DE"/>
        </w:rPr>
        <w:t xml:space="preserve">Antes de descargar y configurar </w:t>
      </w:r>
      <w:proofErr w:type="spellStart"/>
      <w:r>
        <w:rPr>
          <w:lang w:eastAsia="de-DE"/>
        </w:rPr>
        <w:t>owncloud</w:t>
      </w:r>
      <w:proofErr w:type="spellEnd"/>
      <w:r>
        <w:rPr>
          <w:lang w:eastAsia="de-DE"/>
        </w:rPr>
        <w:t>. Se descargan e instalan los paquetes necesarios para el correcto funcionamiento (Figuras 2</w:t>
      </w:r>
      <w:r w:rsidR="00F1222F">
        <w:rPr>
          <w:lang w:eastAsia="de-DE"/>
        </w:rPr>
        <w:t>1 y 22</w:t>
      </w:r>
      <w:r>
        <w:rPr>
          <w:lang w:eastAsia="de-DE"/>
        </w:rPr>
        <w:t>).</w:t>
      </w:r>
    </w:p>
    <w:p w14:paraId="7BCBDE34" w14:textId="2D49D874" w:rsidR="005E1207" w:rsidRDefault="005E1207" w:rsidP="00563BF7">
      <w:pPr>
        <w:rPr>
          <w:lang w:eastAsia="de-DE"/>
        </w:rPr>
      </w:pPr>
    </w:p>
    <w:p w14:paraId="2BF56648" w14:textId="5AF343FF" w:rsidR="005E1207" w:rsidRDefault="005E1207" w:rsidP="005E1207">
      <w:pPr>
        <w:rPr>
          <w:b/>
          <w:lang w:eastAsia="de-DE"/>
        </w:rPr>
      </w:pPr>
      <w:r>
        <w:rPr>
          <w:b/>
          <w:lang w:eastAsia="de-DE"/>
        </w:rPr>
        <w:t>4</w:t>
      </w:r>
      <w:r w:rsidRPr="00913BDB">
        <w:rPr>
          <w:b/>
          <w:lang w:eastAsia="de-DE"/>
        </w:rPr>
        <w:t>.</w:t>
      </w:r>
      <w:r>
        <w:rPr>
          <w:b/>
          <w:lang w:eastAsia="de-DE"/>
        </w:rPr>
        <w:t>2</w:t>
      </w:r>
      <w:r w:rsidRPr="00913BDB">
        <w:rPr>
          <w:b/>
          <w:lang w:eastAsia="de-DE"/>
        </w:rPr>
        <w:t xml:space="preserve"> </w:t>
      </w:r>
      <w:r>
        <w:rPr>
          <w:b/>
          <w:lang w:eastAsia="de-DE"/>
        </w:rPr>
        <w:t xml:space="preserve">Descarga </w:t>
      </w:r>
      <w:r w:rsidR="00D3088E">
        <w:rPr>
          <w:b/>
          <w:lang w:eastAsia="de-DE"/>
        </w:rPr>
        <w:t xml:space="preserve">e instalación </w:t>
      </w:r>
      <w:r>
        <w:rPr>
          <w:b/>
          <w:lang w:eastAsia="de-DE"/>
        </w:rPr>
        <w:t xml:space="preserve">de </w:t>
      </w:r>
      <w:proofErr w:type="spellStart"/>
      <w:r>
        <w:rPr>
          <w:b/>
          <w:lang w:eastAsia="de-DE"/>
        </w:rPr>
        <w:t>owncloud</w:t>
      </w:r>
      <w:proofErr w:type="spellEnd"/>
    </w:p>
    <w:p w14:paraId="208CB040" w14:textId="77777777" w:rsidR="005E1207" w:rsidRDefault="005E1207" w:rsidP="005E1207">
      <w:pPr>
        <w:rPr>
          <w:b/>
          <w:lang w:eastAsia="de-DE"/>
        </w:rPr>
      </w:pPr>
    </w:p>
    <w:p w14:paraId="3CD70DC0" w14:textId="0FB82574" w:rsidR="005E1207" w:rsidRDefault="005E1207" w:rsidP="005E1207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0C60DCA4" wp14:editId="051A6CF2">
            <wp:extent cx="3969327" cy="2531321"/>
            <wp:effectExtent l="0" t="0" r="0" b="254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6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75448" cy="25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9D89F" w14:textId="6ECCFE30" w:rsidR="005E1207" w:rsidRDefault="005E1207" w:rsidP="005E1207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2</w:t>
      </w:r>
      <w:r w:rsidR="00F1222F">
        <w:rPr>
          <w:b/>
          <w:lang w:val="es-ES"/>
        </w:rPr>
        <w:t>3</w:t>
      </w:r>
      <w:r>
        <w:rPr>
          <w:b/>
          <w:lang w:val="es-ES"/>
        </w:rPr>
        <w:t xml:space="preserve"> </w:t>
      </w:r>
      <w:r w:rsidR="00795F51">
        <w:rPr>
          <w:lang w:val="es-ES"/>
        </w:rPr>
        <w:t xml:space="preserve">Descarga de </w:t>
      </w:r>
      <w:proofErr w:type="spellStart"/>
      <w:r w:rsidR="00795F51">
        <w:rPr>
          <w:lang w:val="es-ES"/>
        </w:rPr>
        <w:t>owncloud</w:t>
      </w:r>
      <w:proofErr w:type="spellEnd"/>
    </w:p>
    <w:p w14:paraId="43758EC8" w14:textId="06C5E472" w:rsidR="00795F51" w:rsidRDefault="00795F51" w:rsidP="00795F51">
      <w:pPr>
        <w:rPr>
          <w:lang w:eastAsia="de-DE"/>
        </w:rPr>
      </w:pPr>
      <w:r>
        <w:rPr>
          <w:lang w:eastAsia="de-DE"/>
        </w:rPr>
        <w:t xml:space="preserve">El siguiente paso es la descarga de la última versión de </w:t>
      </w:r>
      <w:proofErr w:type="spellStart"/>
      <w:r>
        <w:rPr>
          <w:lang w:eastAsia="de-DE"/>
        </w:rPr>
        <w:t>owncloud</w:t>
      </w:r>
      <w:proofErr w:type="spellEnd"/>
      <w:r>
        <w:rPr>
          <w:lang w:eastAsia="de-DE"/>
        </w:rPr>
        <w:t>, en este caso la 10.1.0. Este proceso se puede observar en la Figura 2</w:t>
      </w:r>
      <w:r w:rsidR="00F1222F">
        <w:rPr>
          <w:lang w:eastAsia="de-DE"/>
        </w:rPr>
        <w:t>3</w:t>
      </w:r>
      <w:r>
        <w:rPr>
          <w:lang w:eastAsia="de-DE"/>
        </w:rPr>
        <w:t>.</w:t>
      </w:r>
    </w:p>
    <w:p w14:paraId="00489ADC" w14:textId="77777777" w:rsidR="008F2AE2" w:rsidRDefault="008F2AE2" w:rsidP="00044EE6">
      <w:pPr>
        <w:jc w:val="center"/>
        <w:rPr>
          <w:noProof/>
          <w:lang w:eastAsia="de-DE"/>
        </w:rPr>
      </w:pPr>
    </w:p>
    <w:p w14:paraId="70D9AFD8" w14:textId="1118D24D" w:rsidR="00044EE6" w:rsidRDefault="00044EE6" w:rsidP="00044EE6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4F598F39" wp14:editId="29112082">
            <wp:extent cx="2845777" cy="354330"/>
            <wp:effectExtent l="0" t="0" r="0" b="762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7.png"/>
                    <pic:cNvPicPr/>
                  </pic:nvPicPr>
                  <pic:blipFill rotWithShape="1">
                    <a:blip r:embed="rId31"/>
                    <a:srcRect l="151" t="14168" r="27286" b="71598"/>
                    <a:stretch/>
                  </pic:blipFill>
                  <pic:spPr bwMode="auto">
                    <a:xfrm>
                      <a:off x="0" y="0"/>
                      <a:ext cx="2861760" cy="356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562B7" w14:textId="3BCD9104" w:rsidR="00044EE6" w:rsidRDefault="00044EE6" w:rsidP="00044EE6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2</w:t>
      </w:r>
      <w:r w:rsidR="008F2AE2">
        <w:rPr>
          <w:b/>
          <w:lang w:val="es-ES"/>
        </w:rPr>
        <w:t>4</w:t>
      </w:r>
      <w:r>
        <w:rPr>
          <w:b/>
          <w:lang w:val="es-ES"/>
        </w:rPr>
        <w:t xml:space="preserve"> </w:t>
      </w:r>
      <w:r>
        <w:rPr>
          <w:lang w:val="es-ES"/>
        </w:rPr>
        <w:t>D</w:t>
      </w:r>
      <w:r w:rsidR="008F2AE2">
        <w:rPr>
          <w:lang w:val="es-ES"/>
        </w:rPr>
        <w:t>escompresión</w:t>
      </w:r>
      <w:r>
        <w:rPr>
          <w:lang w:val="es-ES"/>
        </w:rPr>
        <w:t xml:space="preserve"> de </w:t>
      </w:r>
      <w:proofErr w:type="spellStart"/>
      <w:r>
        <w:rPr>
          <w:lang w:val="es-ES"/>
        </w:rPr>
        <w:t>owncloud</w:t>
      </w:r>
      <w:proofErr w:type="spellEnd"/>
    </w:p>
    <w:p w14:paraId="79D0EED9" w14:textId="7A76C3D6" w:rsidR="008F2AE2" w:rsidRDefault="008F2AE2" w:rsidP="00044EE6">
      <w:pPr>
        <w:rPr>
          <w:lang w:eastAsia="de-DE"/>
        </w:rPr>
      </w:pPr>
      <w:r>
        <w:rPr>
          <w:lang w:eastAsia="de-DE"/>
        </w:rPr>
        <w:t xml:space="preserve">Una vez descargado </w:t>
      </w:r>
      <w:proofErr w:type="spellStart"/>
      <w:r>
        <w:rPr>
          <w:lang w:eastAsia="de-DE"/>
        </w:rPr>
        <w:t>owncloud</w:t>
      </w:r>
      <w:proofErr w:type="spellEnd"/>
      <w:r>
        <w:rPr>
          <w:lang w:eastAsia="de-DE"/>
        </w:rPr>
        <w:t>, se debe de descomprimir el archivo. Para ello, se utiliza el comando de la Figura 24.</w:t>
      </w:r>
    </w:p>
    <w:p w14:paraId="5733D4C7" w14:textId="77777777" w:rsidR="00D3088E" w:rsidRDefault="00D3088E" w:rsidP="00044EE6">
      <w:pPr>
        <w:rPr>
          <w:noProof/>
          <w:lang w:eastAsia="de-DE"/>
        </w:rPr>
      </w:pPr>
    </w:p>
    <w:p w14:paraId="447EDDF3" w14:textId="7AC2BAE3" w:rsidR="00D3088E" w:rsidRDefault="00D3088E" w:rsidP="00044EE6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5DEA157B" wp14:editId="2D54EB3E">
            <wp:extent cx="4137660" cy="72390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8.png"/>
                    <pic:cNvPicPr/>
                  </pic:nvPicPr>
                  <pic:blipFill rotWithShape="1">
                    <a:blip r:embed="rId32"/>
                    <a:srcRect l="-181" t="14130" r="1945" b="59021"/>
                    <a:stretch/>
                  </pic:blipFill>
                  <pic:spPr bwMode="auto">
                    <a:xfrm>
                      <a:off x="0" y="0"/>
                      <a:ext cx="413766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807E0" w14:textId="08958386" w:rsidR="00D3088E" w:rsidRDefault="00D3088E" w:rsidP="00D3088E">
      <w:pPr>
        <w:pStyle w:val="figurecaption0"/>
        <w:rPr>
          <w:lang w:val="es-ES"/>
        </w:rPr>
      </w:pPr>
      <w:bookmarkStart w:id="2" w:name="_Hlk3552231"/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 xml:space="preserve">25 </w:t>
      </w:r>
      <w:r>
        <w:rPr>
          <w:lang w:val="es-ES"/>
        </w:rPr>
        <w:t xml:space="preserve">Instalación de </w:t>
      </w:r>
      <w:proofErr w:type="spellStart"/>
      <w:r>
        <w:rPr>
          <w:lang w:val="es-ES"/>
        </w:rPr>
        <w:t>owncloud</w:t>
      </w:r>
      <w:bookmarkEnd w:id="2"/>
      <w:proofErr w:type="spellEnd"/>
    </w:p>
    <w:p w14:paraId="6AE366F2" w14:textId="100C6A4D" w:rsidR="000E1C18" w:rsidRDefault="000E1C18" w:rsidP="000E1C18">
      <w:pPr>
        <w:rPr>
          <w:lang w:eastAsia="de-DE"/>
        </w:rPr>
      </w:pPr>
      <w:r>
        <w:rPr>
          <w:lang w:eastAsia="de-DE"/>
        </w:rPr>
        <w:t xml:space="preserve">Una vez descomprimido </w:t>
      </w:r>
      <w:proofErr w:type="spellStart"/>
      <w:r>
        <w:rPr>
          <w:lang w:eastAsia="de-DE"/>
        </w:rPr>
        <w:t>owncloud</w:t>
      </w:r>
      <w:proofErr w:type="spellEnd"/>
      <w:r>
        <w:rPr>
          <w:lang w:eastAsia="de-DE"/>
        </w:rPr>
        <w:t xml:space="preserve"> se mueve al servidor web. Una vez allí, se le dan los permisos necesarios para su ejecución y finalmente se le asigna un grupo y un usuario.</w:t>
      </w:r>
    </w:p>
    <w:p w14:paraId="39236F59" w14:textId="77777777" w:rsidR="000E1C18" w:rsidRDefault="000E1C18" w:rsidP="000E1C18">
      <w:pPr>
        <w:rPr>
          <w:noProof/>
          <w:lang w:eastAsia="de-DE"/>
        </w:rPr>
      </w:pPr>
    </w:p>
    <w:p w14:paraId="4756BAE1" w14:textId="7833B6E5" w:rsidR="000E1C18" w:rsidRDefault="000E1C18" w:rsidP="000E1C18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300FB52E" wp14:editId="18E92CD9">
            <wp:extent cx="2994212" cy="493059"/>
            <wp:effectExtent l="0" t="0" r="0" b="254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9.png"/>
                    <pic:cNvPicPr/>
                  </pic:nvPicPr>
                  <pic:blipFill rotWithShape="1">
                    <a:blip r:embed="rId33"/>
                    <a:srcRect l="319" t="13891" r="28583" b="67763"/>
                    <a:stretch/>
                  </pic:blipFill>
                  <pic:spPr bwMode="auto">
                    <a:xfrm>
                      <a:off x="0" y="0"/>
                      <a:ext cx="2994585" cy="493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1D2DB" w14:textId="15CD1205" w:rsidR="000E1C18" w:rsidRDefault="000E1C18" w:rsidP="000E1C18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2</w:t>
      </w:r>
      <w:r w:rsidR="00600CA9">
        <w:rPr>
          <w:b/>
          <w:lang w:val="es-ES"/>
        </w:rPr>
        <w:t>6</w:t>
      </w:r>
      <w:r>
        <w:rPr>
          <w:b/>
          <w:lang w:val="es-ES"/>
        </w:rPr>
        <w:t xml:space="preserve"> </w:t>
      </w:r>
      <w:r w:rsidR="00600CA9">
        <w:rPr>
          <w:lang w:val="es-ES"/>
        </w:rPr>
        <w:t>Creación de la carpeta para los archivos</w:t>
      </w:r>
    </w:p>
    <w:p w14:paraId="72FC57DB" w14:textId="3F997857" w:rsidR="000E1C18" w:rsidRDefault="00600CA9" w:rsidP="00600CA9">
      <w:pPr>
        <w:rPr>
          <w:lang w:eastAsia="de-DE"/>
        </w:rPr>
      </w:pPr>
      <w:r>
        <w:rPr>
          <w:lang w:eastAsia="de-DE"/>
        </w:rPr>
        <w:t xml:space="preserve">Una vez que se ha movido </w:t>
      </w:r>
      <w:proofErr w:type="spellStart"/>
      <w:r>
        <w:rPr>
          <w:lang w:eastAsia="de-DE"/>
        </w:rPr>
        <w:t>owncloud</w:t>
      </w:r>
      <w:proofErr w:type="spellEnd"/>
      <w:r>
        <w:rPr>
          <w:lang w:eastAsia="de-DE"/>
        </w:rPr>
        <w:t xml:space="preserve"> al servidor, hay que crear la carpeta donde se van a almacenar los archivos. En este caso se creará una capeta en /home a la que se le asignarán los permisos necesarios (Figura 26).</w:t>
      </w:r>
    </w:p>
    <w:p w14:paraId="7DAA79CB" w14:textId="100F58EF" w:rsidR="00600CA9" w:rsidRDefault="00600CA9" w:rsidP="00600CA9">
      <w:pPr>
        <w:rPr>
          <w:lang w:eastAsia="de-DE"/>
        </w:rPr>
      </w:pPr>
    </w:p>
    <w:p w14:paraId="159B72A7" w14:textId="570E3E0B" w:rsidR="00600CA9" w:rsidRDefault="00600CA9" w:rsidP="00600CA9">
      <w:pPr>
        <w:rPr>
          <w:b/>
          <w:lang w:eastAsia="de-DE"/>
        </w:rPr>
      </w:pPr>
      <w:r>
        <w:rPr>
          <w:b/>
          <w:lang w:eastAsia="de-DE"/>
        </w:rPr>
        <w:t>4</w:t>
      </w:r>
      <w:r w:rsidRPr="00913BDB">
        <w:rPr>
          <w:b/>
          <w:lang w:eastAsia="de-DE"/>
        </w:rPr>
        <w:t>.</w:t>
      </w:r>
      <w:r>
        <w:rPr>
          <w:b/>
          <w:lang w:eastAsia="de-DE"/>
        </w:rPr>
        <w:t>3</w:t>
      </w:r>
      <w:r w:rsidRPr="00913BDB">
        <w:rPr>
          <w:b/>
          <w:lang w:eastAsia="de-DE"/>
        </w:rPr>
        <w:t xml:space="preserve"> </w:t>
      </w:r>
      <w:r>
        <w:rPr>
          <w:b/>
          <w:lang w:eastAsia="de-DE"/>
        </w:rPr>
        <w:t>Creación de la base de datos</w:t>
      </w:r>
    </w:p>
    <w:p w14:paraId="40D376D4" w14:textId="25284FD3" w:rsidR="00EF6A47" w:rsidRDefault="00EF6A47" w:rsidP="00600CA9">
      <w:pPr>
        <w:rPr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233D951B" wp14:editId="1037CF52">
            <wp:extent cx="4211955" cy="2259330"/>
            <wp:effectExtent l="0" t="0" r="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40-phpmyadmin.JP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E295" w14:textId="4EB73555" w:rsidR="00EF6A47" w:rsidRDefault="00EF6A47" w:rsidP="00EF6A47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 xml:space="preserve">27 </w:t>
      </w:r>
      <w:r>
        <w:rPr>
          <w:lang w:val="es-ES"/>
        </w:rPr>
        <w:t xml:space="preserve">Inicio </w:t>
      </w:r>
      <w:proofErr w:type="spellStart"/>
      <w:r>
        <w:rPr>
          <w:lang w:val="es-ES"/>
        </w:rPr>
        <w:t>phpmyadmin</w:t>
      </w:r>
      <w:proofErr w:type="spellEnd"/>
    </w:p>
    <w:p w14:paraId="78586743" w14:textId="38019B6D" w:rsidR="00B052AF" w:rsidRDefault="00B052AF" w:rsidP="00600CA9">
      <w:pPr>
        <w:rPr>
          <w:lang w:eastAsia="de-DE"/>
        </w:rPr>
      </w:pPr>
      <w:r>
        <w:rPr>
          <w:lang w:eastAsia="de-DE"/>
        </w:rPr>
        <w:t xml:space="preserve">Para que </w:t>
      </w:r>
      <w:proofErr w:type="spellStart"/>
      <w:r>
        <w:rPr>
          <w:lang w:eastAsia="de-DE"/>
        </w:rPr>
        <w:t>owncloud</w:t>
      </w:r>
      <w:proofErr w:type="spellEnd"/>
      <w:r>
        <w:rPr>
          <w:lang w:eastAsia="de-DE"/>
        </w:rPr>
        <w:t xml:space="preserve"> pueda funcionar, se debe de crear una base de datos. Para su creación, se utilizará </w:t>
      </w:r>
      <w:proofErr w:type="spellStart"/>
      <w:r>
        <w:rPr>
          <w:lang w:eastAsia="de-DE"/>
        </w:rPr>
        <w:t>phpmyadmin</w:t>
      </w:r>
      <w:proofErr w:type="spellEnd"/>
      <w:r>
        <w:rPr>
          <w:lang w:eastAsia="de-DE"/>
        </w:rPr>
        <w:t xml:space="preserve">. Para entrar en él, utilizaremos la dirección </w:t>
      </w:r>
      <w:proofErr w:type="spellStart"/>
      <w:r>
        <w:rPr>
          <w:lang w:eastAsia="de-DE"/>
        </w:rPr>
        <w:t>ip</w:t>
      </w:r>
      <w:proofErr w:type="spellEnd"/>
      <w:r>
        <w:rPr>
          <w:lang w:eastAsia="de-DE"/>
        </w:rPr>
        <w:t xml:space="preserve"> de nuestro servidor seguido de /</w:t>
      </w:r>
      <w:proofErr w:type="spellStart"/>
      <w:r>
        <w:rPr>
          <w:lang w:eastAsia="de-DE"/>
        </w:rPr>
        <w:t>phpmyadmin</w:t>
      </w:r>
      <w:proofErr w:type="spellEnd"/>
      <w:r>
        <w:rPr>
          <w:lang w:eastAsia="de-DE"/>
        </w:rPr>
        <w:t xml:space="preserve"> (Figura 27). Una vez dentro, se procederá a la autentificación mediante el usuario y la contraseña previamente creados.</w:t>
      </w:r>
    </w:p>
    <w:p w14:paraId="30B4869B" w14:textId="77777777" w:rsidR="00B139E8" w:rsidRDefault="00B139E8" w:rsidP="00600CA9">
      <w:pPr>
        <w:rPr>
          <w:lang w:eastAsia="de-DE"/>
        </w:rPr>
      </w:pPr>
    </w:p>
    <w:p w14:paraId="680DD53F" w14:textId="75BAC067" w:rsidR="00B052AF" w:rsidRDefault="00EF6A47" w:rsidP="00600CA9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62614A01" wp14:editId="0CE409C5">
            <wp:extent cx="4211955" cy="2259330"/>
            <wp:effectExtent l="0" t="0" r="0" b="762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41.JP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E4AC8" w14:textId="6AD5639F" w:rsidR="00B052AF" w:rsidRDefault="00B052AF" w:rsidP="00B052AF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 xml:space="preserve">28 </w:t>
      </w:r>
      <w:r>
        <w:rPr>
          <w:lang w:val="es-ES"/>
        </w:rPr>
        <w:t>Creación de la base de datos</w:t>
      </w:r>
    </w:p>
    <w:p w14:paraId="18742C8D" w14:textId="17BCE460" w:rsidR="00B052AF" w:rsidRDefault="00B052AF" w:rsidP="00600CA9">
      <w:pPr>
        <w:rPr>
          <w:lang w:eastAsia="de-DE"/>
        </w:rPr>
      </w:pPr>
      <w:r>
        <w:rPr>
          <w:lang w:eastAsia="de-DE"/>
        </w:rPr>
        <w:t xml:space="preserve">Una vez </w:t>
      </w:r>
      <w:r w:rsidR="00B139E8">
        <w:rPr>
          <w:lang w:eastAsia="de-DE"/>
        </w:rPr>
        <w:t xml:space="preserve">dentro, se pueden ver las bases de datos que hay creadas, así como gestionarlas. </w:t>
      </w:r>
    </w:p>
    <w:p w14:paraId="4491ED0C" w14:textId="2D3FCBB7" w:rsidR="00B139E8" w:rsidRDefault="00B139E8" w:rsidP="00600CA9">
      <w:pPr>
        <w:rPr>
          <w:lang w:eastAsia="de-DE"/>
        </w:rPr>
      </w:pPr>
    </w:p>
    <w:p w14:paraId="0376E39B" w14:textId="4237C709" w:rsidR="00B139E8" w:rsidRDefault="00B139E8" w:rsidP="00600CA9">
      <w:pPr>
        <w:rPr>
          <w:lang w:eastAsia="de-DE"/>
        </w:rPr>
      </w:pPr>
      <w:r>
        <w:rPr>
          <w:lang w:eastAsia="de-DE"/>
        </w:rPr>
        <w:lastRenderedPageBreak/>
        <w:t xml:space="preserve">En este caso, se creará una nueva base de datos. Para ello se hace </w:t>
      </w:r>
      <w:proofErr w:type="spellStart"/>
      <w:proofErr w:type="gramStart"/>
      <w:r>
        <w:rPr>
          <w:lang w:eastAsia="de-DE"/>
        </w:rPr>
        <w:t>click</w:t>
      </w:r>
      <w:proofErr w:type="spellEnd"/>
      <w:proofErr w:type="gramEnd"/>
      <w:r>
        <w:rPr>
          <w:lang w:eastAsia="de-DE"/>
        </w:rPr>
        <w:t xml:space="preserve"> en la pestaña Bases de datos, </w:t>
      </w:r>
      <w:r w:rsidR="00F67789">
        <w:rPr>
          <w:lang w:eastAsia="de-DE"/>
        </w:rPr>
        <w:t xml:space="preserve">En el apartado de crear base de datos se introducirá </w:t>
      </w:r>
      <w:r>
        <w:rPr>
          <w:lang w:eastAsia="de-DE"/>
        </w:rPr>
        <w:t xml:space="preserve">el nombre </w:t>
      </w:r>
      <w:proofErr w:type="spellStart"/>
      <w:r>
        <w:rPr>
          <w:lang w:eastAsia="de-DE"/>
        </w:rPr>
        <w:t>owncloud</w:t>
      </w:r>
      <w:proofErr w:type="spellEnd"/>
      <w:r>
        <w:rPr>
          <w:lang w:eastAsia="de-DE"/>
        </w:rPr>
        <w:t xml:space="preserve"> como se puede observar en la Figura 28.</w:t>
      </w:r>
    </w:p>
    <w:p w14:paraId="2E4E4612" w14:textId="0BE2E1CE" w:rsidR="00F67789" w:rsidRDefault="00F67789" w:rsidP="00600CA9">
      <w:pPr>
        <w:rPr>
          <w:lang w:eastAsia="de-DE"/>
        </w:rPr>
      </w:pPr>
    </w:p>
    <w:p w14:paraId="37D389CA" w14:textId="26C76D2C" w:rsidR="00600CA9" w:rsidRDefault="00EF6A47" w:rsidP="00600CA9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61F1DE25" wp14:editId="4338EA87">
            <wp:extent cx="4211955" cy="2259330"/>
            <wp:effectExtent l="0" t="0" r="0" b="762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5-phpmyadmin_privilegios2.JP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49CA" w14:textId="5CB4A751" w:rsidR="00F67789" w:rsidRDefault="00F67789" w:rsidP="00F67789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 xml:space="preserve">29 </w:t>
      </w:r>
      <w:r>
        <w:rPr>
          <w:lang w:val="es-ES"/>
        </w:rPr>
        <w:t>Base de datos nueva</w:t>
      </w:r>
    </w:p>
    <w:p w14:paraId="4BB3F40B" w14:textId="7DF726F0" w:rsidR="00F67789" w:rsidRDefault="00F67789" w:rsidP="00600CA9">
      <w:pPr>
        <w:rPr>
          <w:lang w:eastAsia="de-DE"/>
        </w:rPr>
      </w:pPr>
      <w:r>
        <w:rPr>
          <w:lang w:eastAsia="de-DE"/>
        </w:rPr>
        <w:t xml:space="preserve">Una vez creada la base de datos, se hará </w:t>
      </w:r>
      <w:proofErr w:type="spellStart"/>
      <w:proofErr w:type="gramStart"/>
      <w:r>
        <w:rPr>
          <w:lang w:eastAsia="de-DE"/>
        </w:rPr>
        <w:t>click</w:t>
      </w:r>
      <w:proofErr w:type="spellEnd"/>
      <w:proofErr w:type="gramEnd"/>
      <w:r>
        <w:rPr>
          <w:lang w:eastAsia="de-DE"/>
        </w:rPr>
        <w:t xml:space="preserve"> en la pestaña de privilegios, y se procederá a la creación de una nueva cuenta de usuario.</w:t>
      </w:r>
    </w:p>
    <w:p w14:paraId="70FE14C7" w14:textId="77777777" w:rsidR="00F67789" w:rsidRDefault="00F67789" w:rsidP="00600CA9">
      <w:pPr>
        <w:rPr>
          <w:lang w:eastAsia="de-DE"/>
        </w:rPr>
      </w:pPr>
    </w:p>
    <w:p w14:paraId="334E89D6" w14:textId="0D9DB2F6" w:rsidR="000E1C18" w:rsidRDefault="00F67789" w:rsidP="000E1C18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57103CF3" wp14:editId="6B57EA61">
            <wp:extent cx="4211955" cy="2259330"/>
            <wp:effectExtent l="0" t="0" r="0" b="762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43-phpmyadmin_nuevoUsuario.JP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47B28" w14:textId="50DB7FDA" w:rsidR="00F67789" w:rsidRDefault="00F67789" w:rsidP="00F67789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 xml:space="preserve">30 </w:t>
      </w:r>
      <w:r>
        <w:rPr>
          <w:lang w:val="es-ES"/>
        </w:rPr>
        <w:t>Creación de un nuevo usuario</w:t>
      </w:r>
    </w:p>
    <w:p w14:paraId="1B888177" w14:textId="3303C66D" w:rsidR="00D3088E" w:rsidRDefault="00E478CC" w:rsidP="00044EE6">
      <w:pPr>
        <w:rPr>
          <w:lang w:eastAsia="de-DE"/>
        </w:rPr>
      </w:pPr>
      <w:r>
        <w:rPr>
          <w:lang w:eastAsia="de-DE"/>
        </w:rPr>
        <w:t>Finalmente se creará un nuevo usuario con el nombre y contraseña que se desee (Figura 30).</w:t>
      </w:r>
    </w:p>
    <w:p w14:paraId="32E00B28" w14:textId="77777777" w:rsidR="00E478CC" w:rsidRDefault="00E478CC" w:rsidP="00044EE6">
      <w:pPr>
        <w:rPr>
          <w:lang w:eastAsia="de-DE"/>
        </w:rPr>
      </w:pPr>
    </w:p>
    <w:p w14:paraId="2045DB88" w14:textId="3969BB0F" w:rsidR="00E478CC" w:rsidRDefault="00E478CC" w:rsidP="00E478CC">
      <w:pPr>
        <w:rPr>
          <w:b/>
          <w:lang w:eastAsia="de-DE"/>
        </w:rPr>
      </w:pPr>
      <w:r>
        <w:rPr>
          <w:b/>
          <w:lang w:eastAsia="de-DE"/>
        </w:rPr>
        <w:lastRenderedPageBreak/>
        <w:t>4</w:t>
      </w:r>
      <w:r w:rsidRPr="00913BDB">
        <w:rPr>
          <w:b/>
          <w:lang w:eastAsia="de-DE"/>
        </w:rPr>
        <w:t>.</w:t>
      </w:r>
      <w:r>
        <w:rPr>
          <w:b/>
          <w:lang w:eastAsia="de-DE"/>
        </w:rPr>
        <w:t>4</w:t>
      </w:r>
      <w:r w:rsidRPr="00913BDB">
        <w:rPr>
          <w:b/>
          <w:lang w:eastAsia="de-DE"/>
        </w:rPr>
        <w:t xml:space="preserve"> </w:t>
      </w:r>
      <w:r>
        <w:rPr>
          <w:b/>
          <w:lang w:eastAsia="de-DE"/>
        </w:rPr>
        <w:t xml:space="preserve">Primer inicio de </w:t>
      </w:r>
      <w:proofErr w:type="spellStart"/>
      <w:r>
        <w:rPr>
          <w:b/>
          <w:lang w:eastAsia="de-DE"/>
        </w:rPr>
        <w:t>owncloud</w:t>
      </w:r>
      <w:proofErr w:type="spellEnd"/>
    </w:p>
    <w:p w14:paraId="2839FC74" w14:textId="39ADB502" w:rsidR="00B11C81" w:rsidRDefault="00B11C81" w:rsidP="00E478CC">
      <w:pPr>
        <w:rPr>
          <w:b/>
          <w:lang w:eastAsia="de-DE"/>
        </w:rPr>
      </w:pPr>
    </w:p>
    <w:p w14:paraId="5805ECCF" w14:textId="23411A9E" w:rsidR="00B11C81" w:rsidRDefault="00D47282" w:rsidP="00E478CC">
      <w:pPr>
        <w:rPr>
          <w:b/>
          <w:lang w:eastAsia="de-DE"/>
        </w:rPr>
      </w:pPr>
      <w:r>
        <w:rPr>
          <w:b/>
          <w:noProof/>
          <w:lang w:eastAsia="de-DE"/>
        </w:rPr>
        <w:drawing>
          <wp:inline distT="0" distB="0" distL="0" distR="0" wp14:anchorId="13A6DF2A" wp14:editId="55689016">
            <wp:extent cx="4211955" cy="2259330"/>
            <wp:effectExtent l="0" t="0" r="0" b="762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46-inicioOwncloud.JP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9953" w14:textId="5D4D509E" w:rsidR="00D47282" w:rsidRDefault="00D47282" w:rsidP="00D47282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 xml:space="preserve">31 </w:t>
      </w:r>
      <w:r>
        <w:rPr>
          <w:lang w:val="es-ES"/>
        </w:rPr>
        <w:t xml:space="preserve">Primer inicio </w:t>
      </w:r>
      <w:proofErr w:type="spellStart"/>
      <w:r>
        <w:rPr>
          <w:lang w:val="es-ES"/>
        </w:rPr>
        <w:t>owncloud</w:t>
      </w:r>
      <w:proofErr w:type="spellEnd"/>
    </w:p>
    <w:p w14:paraId="7A1AA41F" w14:textId="47703199" w:rsidR="00D47282" w:rsidRDefault="00D47282" w:rsidP="00D47282">
      <w:pPr>
        <w:rPr>
          <w:lang w:eastAsia="de-DE"/>
        </w:rPr>
      </w:pPr>
      <w:r>
        <w:rPr>
          <w:lang w:eastAsia="de-DE"/>
        </w:rPr>
        <w:t xml:space="preserve">Para acceder a la plataforma que se ha instalado, se introducirá en el navegador la dirección </w:t>
      </w:r>
      <w:proofErr w:type="spellStart"/>
      <w:r>
        <w:rPr>
          <w:lang w:eastAsia="de-DE"/>
        </w:rPr>
        <w:t>ip</w:t>
      </w:r>
      <w:proofErr w:type="spellEnd"/>
      <w:r>
        <w:rPr>
          <w:lang w:eastAsia="de-DE"/>
        </w:rPr>
        <w:t xml:space="preserve"> del servidor seguido de /</w:t>
      </w:r>
      <w:proofErr w:type="spellStart"/>
      <w:r>
        <w:rPr>
          <w:lang w:eastAsia="de-DE"/>
        </w:rPr>
        <w:t>owncloud</w:t>
      </w:r>
      <w:proofErr w:type="spellEnd"/>
      <w:r>
        <w:rPr>
          <w:lang w:eastAsia="de-DE"/>
        </w:rPr>
        <w:t xml:space="preserve">. Una vez dentro, se creará </w:t>
      </w:r>
      <w:r w:rsidR="00AC1458">
        <w:rPr>
          <w:lang w:eastAsia="de-DE"/>
        </w:rPr>
        <w:t>un usuario, se introducirá el directorio que se creo anteriormente para el almacenamiento de los ficheros y los datos de la base de datos. Todo ello se puede observar en la Figura 31.</w:t>
      </w:r>
    </w:p>
    <w:p w14:paraId="362B8523" w14:textId="3E9F5F4A" w:rsidR="00AC1458" w:rsidRDefault="00AC1458" w:rsidP="00D47282">
      <w:pPr>
        <w:rPr>
          <w:lang w:eastAsia="de-DE"/>
        </w:rPr>
      </w:pPr>
    </w:p>
    <w:p w14:paraId="03176FFB" w14:textId="07E9C168" w:rsidR="00AC1458" w:rsidRDefault="00AC1458" w:rsidP="00D47282">
      <w:pPr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209E7315" wp14:editId="223192EA">
            <wp:extent cx="4211955" cy="2259330"/>
            <wp:effectExtent l="0" t="0" r="0" b="762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7-owncloud.JP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11955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11AA" w14:textId="05A3E193" w:rsidR="00F75C0F" w:rsidRPr="00F75C0F" w:rsidRDefault="00AC1458" w:rsidP="00F75C0F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3</w:t>
      </w:r>
      <w:r w:rsidR="00F75C0F">
        <w:rPr>
          <w:b/>
          <w:lang w:val="es-ES"/>
        </w:rPr>
        <w:t>2</w:t>
      </w:r>
      <w:r>
        <w:rPr>
          <w:b/>
          <w:lang w:val="es-ES"/>
        </w:rPr>
        <w:t xml:space="preserve"> </w:t>
      </w:r>
      <w:r w:rsidR="00F75C0F">
        <w:rPr>
          <w:lang w:val="es-ES"/>
        </w:rPr>
        <w:t xml:space="preserve">Área persona en </w:t>
      </w:r>
      <w:proofErr w:type="spellStart"/>
      <w:r w:rsidR="00F75C0F">
        <w:rPr>
          <w:lang w:val="es-ES"/>
        </w:rPr>
        <w:t>owncloud</w:t>
      </w:r>
      <w:proofErr w:type="spellEnd"/>
    </w:p>
    <w:p w14:paraId="4793FCE7" w14:textId="77777777" w:rsidR="002B6B20" w:rsidRDefault="002B6B20" w:rsidP="00044EE6">
      <w:pPr>
        <w:rPr>
          <w:noProof/>
          <w:lang w:eastAsia="de-DE"/>
        </w:rPr>
      </w:pPr>
    </w:p>
    <w:p w14:paraId="6B3A5626" w14:textId="2130387D" w:rsidR="00E478CC" w:rsidRDefault="00AC1458" w:rsidP="00044EE6">
      <w:pPr>
        <w:rPr>
          <w:lang w:eastAsia="de-DE"/>
        </w:rPr>
      </w:pPr>
      <w:r>
        <w:rPr>
          <w:lang w:eastAsia="de-DE"/>
        </w:rPr>
        <w:lastRenderedPageBreak/>
        <w:t xml:space="preserve">momento, </w:t>
      </w:r>
      <w:proofErr w:type="spellStart"/>
      <w:r>
        <w:rPr>
          <w:lang w:eastAsia="de-DE"/>
        </w:rPr>
        <w:t>owncloud</w:t>
      </w:r>
      <w:proofErr w:type="spellEnd"/>
      <w:r>
        <w:rPr>
          <w:lang w:eastAsia="de-DE"/>
        </w:rPr>
        <w:t xml:space="preserve"> ya estará totalmente operativa. Pero </w:t>
      </w:r>
      <w:r w:rsidR="00F75C0F">
        <w:rPr>
          <w:lang w:eastAsia="de-DE"/>
        </w:rPr>
        <w:t xml:space="preserve">puede tener algún tipo de problema de seguridad (no utiliza </w:t>
      </w:r>
      <w:proofErr w:type="spellStart"/>
      <w:r w:rsidR="00F75C0F">
        <w:rPr>
          <w:lang w:eastAsia="de-DE"/>
        </w:rPr>
        <w:t>ssl</w:t>
      </w:r>
      <w:proofErr w:type="spellEnd"/>
      <w:r w:rsidR="00F75C0F">
        <w:rPr>
          <w:lang w:eastAsia="de-DE"/>
        </w:rPr>
        <w:t xml:space="preserve"> ni el </w:t>
      </w:r>
      <w:proofErr w:type="gramStart"/>
      <w:r w:rsidR="00F75C0F">
        <w:rPr>
          <w:lang w:eastAsia="de-DE"/>
        </w:rPr>
        <w:t>fichero</w:t>
      </w:r>
      <w:r w:rsidR="002B6B20">
        <w:rPr>
          <w:lang w:eastAsia="de-DE"/>
        </w:rPr>
        <w:t xml:space="preserve"> </w:t>
      </w:r>
      <w:r w:rsidR="00F75C0F">
        <w:rPr>
          <w:lang w:eastAsia="de-DE"/>
        </w:rPr>
        <w:t>.</w:t>
      </w:r>
      <w:proofErr w:type="spellStart"/>
      <w:r w:rsidR="00F75C0F">
        <w:rPr>
          <w:lang w:eastAsia="de-DE"/>
        </w:rPr>
        <w:t>htacces</w:t>
      </w:r>
      <w:proofErr w:type="spellEnd"/>
      <w:proofErr w:type="gramEnd"/>
      <w:r w:rsidR="00F75C0F">
        <w:rPr>
          <w:lang w:eastAsia="de-DE"/>
        </w:rPr>
        <w:t>).</w:t>
      </w:r>
    </w:p>
    <w:p w14:paraId="627919E2" w14:textId="70E8303A" w:rsidR="00F75C0F" w:rsidRDefault="00F75C0F" w:rsidP="00F75C0F">
      <w:pPr>
        <w:pStyle w:val="heading1"/>
        <w:overflowPunct w:val="0"/>
        <w:autoSpaceDE w:val="0"/>
        <w:autoSpaceDN w:val="0"/>
        <w:adjustRightInd w:val="0"/>
        <w:spacing w:line="240" w:lineRule="atLeast"/>
        <w:textAlignment w:val="baseline"/>
        <w:outlineLvl w:val="0"/>
        <w:rPr>
          <w:rFonts w:ascii="Times" w:hAnsi="Times"/>
          <w:szCs w:val="20"/>
          <w:lang w:eastAsia="de-DE"/>
        </w:rPr>
      </w:pPr>
      <w:r>
        <w:rPr>
          <w:rFonts w:ascii="Times" w:hAnsi="Times"/>
          <w:szCs w:val="20"/>
          <w:lang w:eastAsia="de-DE"/>
        </w:rPr>
        <w:t>5</w:t>
      </w:r>
      <w:r w:rsidRPr="00992577">
        <w:rPr>
          <w:rFonts w:ascii="Times" w:hAnsi="Times"/>
          <w:szCs w:val="20"/>
          <w:lang w:eastAsia="de-DE"/>
        </w:rPr>
        <w:t xml:space="preserve">. </w:t>
      </w:r>
      <w:r>
        <w:rPr>
          <w:rFonts w:ascii="Times" w:hAnsi="Times"/>
          <w:szCs w:val="20"/>
          <w:lang w:eastAsia="de-DE"/>
        </w:rPr>
        <w:t>Configuración de apache</w:t>
      </w:r>
    </w:p>
    <w:p w14:paraId="7B1A2822" w14:textId="7D38BF17" w:rsidR="002B6B20" w:rsidRDefault="002B6B20" w:rsidP="002B6B20">
      <w:pPr>
        <w:rPr>
          <w:b/>
          <w:lang w:eastAsia="de-DE"/>
        </w:rPr>
      </w:pPr>
      <w:r>
        <w:rPr>
          <w:b/>
          <w:lang w:eastAsia="de-DE"/>
        </w:rPr>
        <w:t>5</w:t>
      </w:r>
      <w:r w:rsidRPr="00913BDB">
        <w:rPr>
          <w:b/>
          <w:lang w:eastAsia="de-DE"/>
        </w:rPr>
        <w:t>.</w:t>
      </w:r>
      <w:r>
        <w:rPr>
          <w:b/>
          <w:lang w:eastAsia="de-DE"/>
        </w:rPr>
        <w:t>1</w:t>
      </w:r>
      <w:r w:rsidRPr="00913BDB">
        <w:rPr>
          <w:b/>
          <w:lang w:eastAsia="de-DE"/>
        </w:rPr>
        <w:t xml:space="preserve"> </w:t>
      </w:r>
      <w:r>
        <w:rPr>
          <w:b/>
          <w:lang w:eastAsia="de-DE"/>
        </w:rPr>
        <w:t xml:space="preserve">Solución al problema del </w:t>
      </w:r>
      <w:proofErr w:type="gramStart"/>
      <w:r>
        <w:rPr>
          <w:b/>
          <w:lang w:eastAsia="de-DE"/>
        </w:rPr>
        <w:t>fichero .</w:t>
      </w:r>
      <w:proofErr w:type="spellStart"/>
      <w:r>
        <w:rPr>
          <w:b/>
          <w:lang w:eastAsia="de-DE"/>
        </w:rPr>
        <w:t>htacess</w:t>
      </w:r>
      <w:proofErr w:type="spellEnd"/>
      <w:proofErr w:type="gramEnd"/>
    </w:p>
    <w:p w14:paraId="0507C47A" w14:textId="77777777" w:rsidR="002B6B20" w:rsidRDefault="002B6B20" w:rsidP="002B6B20">
      <w:pPr>
        <w:rPr>
          <w:b/>
          <w:lang w:eastAsia="de-DE"/>
        </w:rPr>
      </w:pPr>
    </w:p>
    <w:p w14:paraId="168F1297" w14:textId="798BCA19" w:rsidR="002B6B20" w:rsidRDefault="00021337" w:rsidP="00021337">
      <w:pPr>
        <w:pStyle w:val="p1a"/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5B280441" wp14:editId="29381CB1">
            <wp:extent cx="3678555" cy="355600"/>
            <wp:effectExtent l="0" t="0" r="0" b="635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8.png"/>
                    <pic:cNvPicPr/>
                  </pic:nvPicPr>
                  <pic:blipFill rotWithShape="1">
                    <a:blip r:embed="rId40"/>
                    <a:srcRect t="14345" r="12626" b="72429"/>
                    <a:stretch/>
                  </pic:blipFill>
                  <pic:spPr bwMode="auto">
                    <a:xfrm>
                      <a:off x="0" y="0"/>
                      <a:ext cx="3680176" cy="355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70198" w14:textId="2EE98725" w:rsidR="00021337" w:rsidRPr="00F75C0F" w:rsidRDefault="00021337" w:rsidP="00021337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 xml:space="preserve">33 </w:t>
      </w:r>
      <w:r>
        <w:rPr>
          <w:lang w:val="es-ES"/>
        </w:rPr>
        <w:t>Configuración de apache</w:t>
      </w:r>
    </w:p>
    <w:p w14:paraId="02D51FF1" w14:textId="40BEBE11" w:rsidR="00021337" w:rsidRDefault="00021337" w:rsidP="00021337">
      <w:pPr>
        <w:rPr>
          <w:lang w:eastAsia="de-DE"/>
        </w:rPr>
      </w:pPr>
      <w:r>
        <w:rPr>
          <w:lang w:eastAsia="de-DE"/>
        </w:rPr>
        <w:t>Para solucionar este problema, se debe editar el fichero que se muestra en la figura 33 añadiendo las líneas mostradas en la Figura 34.</w:t>
      </w:r>
    </w:p>
    <w:p w14:paraId="708E7441" w14:textId="240ED8E7" w:rsidR="00021337" w:rsidRDefault="00021337" w:rsidP="00021337">
      <w:pPr>
        <w:rPr>
          <w:lang w:eastAsia="de-DE"/>
        </w:rPr>
      </w:pPr>
    </w:p>
    <w:p w14:paraId="68A3CFFC" w14:textId="0DACA48E" w:rsidR="00021337" w:rsidRPr="00021337" w:rsidRDefault="00021337" w:rsidP="00021337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3331A47E" wp14:editId="0052B829">
            <wp:extent cx="3798724" cy="2412788"/>
            <wp:effectExtent l="0" t="0" r="0" b="698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9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10049" cy="241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1F7EB" w14:textId="6B47D901" w:rsidR="00021337" w:rsidRPr="00F75C0F" w:rsidRDefault="00021337" w:rsidP="00021337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 xml:space="preserve">34 </w:t>
      </w:r>
      <w:r w:rsidR="007D0201">
        <w:rPr>
          <w:lang w:val="es-ES"/>
        </w:rPr>
        <w:t>Líneas adicionales</w:t>
      </w:r>
    </w:p>
    <w:p w14:paraId="4775D4EA" w14:textId="64F7ADCC" w:rsidR="004E0DFD" w:rsidRDefault="004E0DFD" w:rsidP="004E0DFD">
      <w:pPr>
        <w:pStyle w:val="heading1"/>
        <w:overflowPunct w:val="0"/>
        <w:autoSpaceDE w:val="0"/>
        <w:autoSpaceDN w:val="0"/>
        <w:adjustRightInd w:val="0"/>
        <w:spacing w:line="240" w:lineRule="atLeast"/>
        <w:textAlignment w:val="baseline"/>
        <w:outlineLvl w:val="0"/>
        <w:rPr>
          <w:rFonts w:ascii="Times" w:hAnsi="Times"/>
          <w:szCs w:val="20"/>
          <w:lang w:eastAsia="de-DE"/>
        </w:rPr>
      </w:pPr>
      <w:r>
        <w:rPr>
          <w:rFonts w:ascii="Times" w:hAnsi="Times"/>
          <w:szCs w:val="20"/>
          <w:lang w:eastAsia="de-DE"/>
        </w:rPr>
        <w:t>6</w:t>
      </w:r>
      <w:r w:rsidRPr="00992577">
        <w:rPr>
          <w:rFonts w:ascii="Times" w:hAnsi="Times"/>
          <w:szCs w:val="20"/>
          <w:lang w:eastAsia="de-DE"/>
        </w:rPr>
        <w:t xml:space="preserve">. </w:t>
      </w:r>
      <w:r>
        <w:rPr>
          <w:rFonts w:ascii="Times" w:hAnsi="Times"/>
          <w:szCs w:val="20"/>
          <w:lang w:eastAsia="de-DE"/>
        </w:rPr>
        <w:t>Activar https</w:t>
      </w:r>
    </w:p>
    <w:p w14:paraId="23C34504" w14:textId="1F498281" w:rsidR="00DB0712" w:rsidRDefault="00DB0712" w:rsidP="00DB0712">
      <w:pPr>
        <w:rPr>
          <w:b/>
          <w:lang w:eastAsia="de-DE"/>
        </w:rPr>
      </w:pPr>
      <w:r>
        <w:rPr>
          <w:b/>
          <w:lang w:eastAsia="de-DE"/>
        </w:rPr>
        <w:t>6</w:t>
      </w:r>
      <w:r w:rsidRPr="00913BDB">
        <w:rPr>
          <w:b/>
          <w:lang w:eastAsia="de-DE"/>
        </w:rPr>
        <w:t>.</w:t>
      </w:r>
      <w:r>
        <w:rPr>
          <w:b/>
          <w:lang w:eastAsia="de-DE"/>
        </w:rPr>
        <w:t>1</w:t>
      </w:r>
      <w:r w:rsidRPr="00913BDB">
        <w:rPr>
          <w:b/>
          <w:lang w:eastAsia="de-DE"/>
        </w:rPr>
        <w:t xml:space="preserve"> </w:t>
      </w:r>
      <w:r>
        <w:rPr>
          <w:b/>
          <w:lang w:eastAsia="de-DE"/>
        </w:rPr>
        <w:t xml:space="preserve">Instalar </w:t>
      </w:r>
      <w:proofErr w:type="spellStart"/>
      <w:r>
        <w:rPr>
          <w:b/>
          <w:lang w:eastAsia="de-DE"/>
        </w:rPr>
        <w:t>openssl</w:t>
      </w:r>
      <w:proofErr w:type="spellEnd"/>
    </w:p>
    <w:p w14:paraId="0CD35DD4" w14:textId="77777777" w:rsidR="00DB0712" w:rsidRPr="00DB0712" w:rsidRDefault="00DB0712" w:rsidP="00DB0712">
      <w:pPr>
        <w:pStyle w:val="p1a"/>
        <w:rPr>
          <w:lang w:eastAsia="de-DE"/>
        </w:rPr>
      </w:pPr>
    </w:p>
    <w:p w14:paraId="43F1CA00" w14:textId="7E49E00F" w:rsidR="004E0DFD" w:rsidRPr="004E0DFD" w:rsidRDefault="00862AA0" w:rsidP="00862AA0">
      <w:pPr>
        <w:pStyle w:val="p1a"/>
        <w:jc w:val="center"/>
        <w:rPr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73259EC0" wp14:editId="44A05B67">
            <wp:extent cx="3869267" cy="2471011"/>
            <wp:effectExtent l="0" t="0" r="0" b="571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50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3215" cy="247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F42C" w14:textId="05090910" w:rsidR="00862AA0" w:rsidRPr="00F75C0F" w:rsidRDefault="00862AA0" w:rsidP="00862AA0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3</w:t>
      </w:r>
      <w:r>
        <w:rPr>
          <w:b/>
          <w:lang w:val="es-ES"/>
        </w:rPr>
        <w:t>5</w:t>
      </w:r>
      <w:r>
        <w:rPr>
          <w:b/>
          <w:lang w:val="es-ES"/>
        </w:rPr>
        <w:t xml:space="preserve"> </w:t>
      </w:r>
      <w:r>
        <w:rPr>
          <w:lang w:val="es-ES"/>
        </w:rPr>
        <w:t xml:space="preserve">Instalación del paquete </w:t>
      </w:r>
      <w:proofErr w:type="spellStart"/>
      <w:r>
        <w:rPr>
          <w:lang w:val="es-ES"/>
        </w:rPr>
        <w:t>ssl</w:t>
      </w:r>
      <w:proofErr w:type="spellEnd"/>
    </w:p>
    <w:p w14:paraId="6D409AA2" w14:textId="0A87208D" w:rsidR="00F75C0F" w:rsidRDefault="00862AA0" w:rsidP="00044EE6">
      <w:pPr>
        <w:rPr>
          <w:lang w:eastAsia="de-DE"/>
        </w:rPr>
      </w:pPr>
      <w:r>
        <w:rPr>
          <w:lang w:eastAsia="de-DE"/>
        </w:rPr>
        <w:t>En primer lugar</w:t>
      </w:r>
      <w:r w:rsidR="00DB0712">
        <w:rPr>
          <w:lang w:eastAsia="de-DE"/>
        </w:rPr>
        <w:t>,</w:t>
      </w:r>
      <w:r>
        <w:rPr>
          <w:lang w:eastAsia="de-DE"/>
        </w:rPr>
        <w:t xml:space="preserve"> se debe comprar si está instalado el paquete </w:t>
      </w:r>
      <w:proofErr w:type="spellStart"/>
      <w:r w:rsidR="00DB0712">
        <w:rPr>
          <w:lang w:eastAsia="de-DE"/>
        </w:rPr>
        <w:t>openssl</w:t>
      </w:r>
      <w:proofErr w:type="spellEnd"/>
      <w:r w:rsidR="00DB0712">
        <w:rPr>
          <w:lang w:eastAsia="de-DE"/>
        </w:rPr>
        <w:t>, para ello se utiliza el comando que se puede observar en la Figura 35. Y activarlo mediante el comando “</w:t>
      </w:r>
      <w:r w:rsidR="00DB0712" w:rsidRPr="00DB0712">
        <w:rPr>
          <w:lang w:eastAsia="de-DE"/>
        </w:rPr>
        <w:t xml:space="preserve">a2enmod </w:t>
      </w:r>
      <w:proofErr w:type="spellStart"/>
      <w:r w:rsidR="00DB0712" w:rsidRPr="00DB0712">
        <w:rPr>
          <w:lang w:eastAsia="de-DE"/>
        </w:rPr>
        <w:t>ssl</w:t>
      </w:r>
      <w:proofErr w:type="spellEnd"/>
      <w:r w:rsidR="00DB0712">
        <w:rPr>
          <w:lang w:eastAsia="de-DE"/>
        </w:rPr>
        <w:t>”.</w:t>
      </w:r>
    </w:p>
    <w:p w14:paraId="2E2B052E" w14:textId="77777777" w:rsidR="00DB0712" w:rsidRDefault="00DB0712" w:rsidP="00044EE6">
      <w:pPr>
        <w:rPr>
          <w:lang w:eastAsia="de-DE"/>
        </w:rPr>
      </w:pPr>
    </w:p>
    <w:p w14:paraId="62204183" w14:textId="530AD3C0" w:rsidR="00DB0712" w:rsidRDefault="00DB0712" w:rsidP="00DB0712">
      <w:pPr>
        <w:rPr>
          <w:b/>
          <w:lang w:eastAsia="de-DE"/>
        </w:rPr>
      </w:pPr>
      <w:r>
        <w:rPr>
          <w:b/>
          <w:lang w:eastAsia="de-DE"/>
        </w:rPr>
        <w:t>6</w:t>
      </w:r>
      <w:r w:rsidRPr="00913BDB">
        <w:rPr>
          <w:b/>
          <w:lang w:eastAsia="de-DE"/>
        </w:rPr>
        <w:t>.</w:t>
      </w:r>
      <w:r>
        <w:rPr>
          <w:b/>
          <w:lang w:eastAsia="de-DE"/>
        </w:rPr>
        <w:t>2</w:t>
      </w:r>
      <w:r w:rsidRPr="00913BDB">
        <w:rPr>
          <w:b/>
          <w:lang w:eastAsia="de-DE"/>
        </w:rPr>
        <w:t xml:space="preserve"> </w:t>
      </w:r>
      <w:r>
        <w:rPr>
          <w:b/>
          <w:lang w:eastAsia="de-DE"/>
        </w:rPr>
        <w:t xml:space="preserve">Modificar la configuración de </w:t>
      </w:r>
      <w:proofErr w:type="spellStart"/>
      <w:r>
        <w:rPr>
          <w:b/>
          <w:lang w:eastAsia="de-DE"/>
        </w:rPr>
        <w:t>ssl</w:t>
      </w:r>
      <w:proofErr w:type="spellEnd"/>
    </w:p>
    <w:p w14:paraId="42AFC15F" w14:textId="77777777" w:rsidR="001F3845" w:rsidRDefault="001F3845" w:rsidP="00DB0712">
      <w:pPr>
        <w:rPr>
          <w:b/>
          <w:noProof/>
          <w:lang w:eastAsia="de-DE"/>
        </w:rPr>
      </w:pPr>
    </w:p>
    <w:p w14:paraId="616A56C6" w14:textId="2071A410" w:rsidR="00DB0712" w:rsidRDefault="00DB0712" w:rsidP="001F3845">
      <w:pPr>
        <w:jc w:val="center"/>
        <w:rPr>
          <w:b/>
          <w:lang w:eastAsia="de-DE"/>
        </w:rPr>
      </w:pPr>
      <w:r>
        <w:rPr>
          <w:b/>
          <w:noProof/>
          <w:lang w:eastAsia="de-DE"/>
        </w:rPr>
        <w:drawing>
          <wp:inline distT="0" distB="0" distL="0" distR="0" wp14:anchorId="4F3F4059" wp14:editId="5803AF87">
            <wp:extent cx="3284855" cy="410633"/>
            <wp:effectExtent l="0" t="0" r="0" b="889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51.png"/>
                    <pic:cNvPicPr/>
                  </pic:nvPicPr>
                  <pic:blipFill rotWithShape="1">
                    <a:blip r:embed="rId43"/>
                    <a:srcRect t="13270" r="22006" b="71405"/>
                    <a:stretch/>
                  </pic:blipFill>
                  <pic:spPr bwMode="auto">
                    <a:xfrm>
                      <a:off x="0" y="0"/>
                      <a:ext cx="3285067" cy="41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018AD" w14:textId="72038BC0" w:rsidR="001F3845" w:rsidRDefault="001F3845" w:rsidP="001F3845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3</w:t>
      </w:r>
      <w:r>
        <w:rPr>
          <w:b/>
          <w:lang w:val="es-ES"/>
        </w:rPr>
        <w:t>6</w:t>
      </w:r>
      <w:r>
        <w:rPr>
          <w:b/>
          <w:lang w:val="es-ES"/>
        </w:rPr>
        <w:t xml:space="preserve"> </w:t>
      </w:r>
      <w:r>
        <w:rPr>
          <w:lang w:val="es-ES"/>
        </w:rPr>
        <w:t>Editar la configuración de</w:t>
      </w:r>
      <w:r>
        <w:rPr>
          <w:lang w:val="es-ES"/>
        </w:rPr>
        <w:t xml:space="preserve"> </w:t>
      </w:r>
      <w:proofErr w:type="spellStart"/>
      <w:r>
        <w:rPr>
          <w:lang w:val="es-ES"/>
        </w:rPr>
        <w:t>ssl</w:t>
      </w:r>
      <w:proofErr w:type="spellEnd"/>
    </w:p>
    <w:p w14:paraId="0D153A2B" w14:textId="44EAA6CC" w:rsidR="001F3845" w:rsidRDefault="001F3845" w:rsidP="001F3845">
      <w:pPr>
        <w:rPr>
          <w:lang w:eastAsia="de-DE"/>
        </w:rPr>
      </w:pPr>
      <w:r>
        <w:rPr>
          <w:lang w:eastAsia="de-DE"/>
        </w:rPr>
        <w:t xml:space="preserve">Se edita el documento para modificar la caducidad del certificado que posteriormente se creará y se modificará la ruta donde se almacena. Para ello se deben de modificar las </w:t>
      </w:r>
      <w:r w:rsidR="003E5F6E">
        <w:rPr>
          <w:lang w:eastAsia="de-DE"/>
        </w:rPr>
        <w:t>siguientes líneas:</w:t>
      </w:r>
    </w:p>
    <w:p w14:paraId="790DC88E" w14:textId="4F9B2649" w:rsidR="003E5F6E" w:rsidRDefault="003260FD" w:rsidP="003260FD">
      <w:pPr>
        <w:jc w:val="center"/>
        <w:rPr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34DBC5E4" wp14:editId="5B1EC9E9">
            <wp:extent cx="3973480" cy="2535767"/>
            <wp:effectExtent l="0" t="0" r="8255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52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77788" cy="253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3389" w14:textId="066F2C37" w:rsidR="003260FD" w:rsidRDefault="003260FD" w:rsidP="003260FD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3</w:t>
      </w:r>
      <w:r>
        <w:rPr>
          <w:b/>
          <w:lang w:val="es-ES"/>
        </w:rPr>
        <w:t>7</w:t>
      </w:r>
      <w:r>
        <w:rPr>
          <w:b/>
          <w:lang w:val="es-ES"/>
        </w:rPr>
        <w:t xml:space="preserve"> </w:t>
      </w:r>
      <w:r>
        <w:rPr>
          <w:lang w:val="es-ES"/>
        </w:rPr>
        <w:t>Primera línea a editar</w:t>
      </w:r>
    </w:p>
    <w:p w14:paraId="71FFE596" w14:textId="0C946F76" w:rsidR="003260FD" w:rsidRDefault="003260FD" w:rsidP="003260FD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5AD54177" wp14:editId="7681546B">
            <wp:extent cx="3943599" cy="2522643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3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71533" cy="254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7E3F" w14:textId="016956F3" w:rsidR="003260FD" w:rsidRDefault="003260FD" w:rsidP="003260FD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3</w:t>
      </w:r>
      <w:r>
        <w:rPr>
          <w:b/>
          <w:lang w:val="es-ES"/>
        </w:rPr>
        <w:t>8</w:t>
      </w:r>
      <w:r>
        <w:rPr>
          <w:b/>
          <w:lang w:val="es-ES"/>
        </w:rPr>
        <w:t xml:space="preserve"> </w:t>
      </w:r>
      <w:r>
        <w:rPr>
          <w:lang w:val="es-ES"/>
        </w:rPr>
        <w:t>Segunda</w:t>
      </w:r>
      <w:r>
        <w:rPr>
          <w:lang w:val="es-ES"/>
        </w:rPr>
        <w:t xml:space="preserve"> línea a editar</w:t>
      </w:r>
    </w:p>
    <w:p w14:paraId="0AA251D7" w14:textId="6B53137E" w:rsidR="00A412ED" w:rsidRDefault="00A412ED" w:rsidP="00A412ED">
      <w:pPr>
        <w:rPr>
          <w:b/>
          <w:lang w:eastAsia="de-DE"/>
        </w:rPr>
      </w:pPr>
      <w:r>
        <w:rPr>
          <w:b/>
          <w:lang w:eastAsia="de-DE"/>
        </w:rPr>
        <w:t>6</w:t>
      </w:r>
      <w:r w:rsidRPr="00913BDB">
        <w:rPr>
          <w:b/>
          <w:lang w:eastAsia="de-DE"/>
        </w:rPr>
        <w:t>.</w:t>
      </w:r>
      <w:r>
        <w:rPr>
          <w:b/>
          <w:lang w:eastAsia="de-DE"/>
        </w:rPr>
        <w:t>3 Creación del directorio para los certificados</w:t>
      </w:r>
    </w:p>
    <w:p w14:paraId="6D1FAED3" w14:textId="7382BDC6" w:rsidR="00A412ED" w:rsidRDefault="00A412ED" w:rsidP="00A412ED">
      <w:pPr>
        <w:rPr>
          <w:b/>
          <w:lang w:eastAsia="de-DE"/>
        </w:rPr>
      </w:pPr>
    </w:p>
    <w:p w14:paraId="3584B139" w14:textId="78D46FC8" w:rsidR="003260FD" w:rsidRPr="00E52421" w:rsidRDefault="00A412ED" w:rsidP="00E52421">
      <w:pPr>
        <w:jc w:val="center"/>
        <w:rPr>
          <w:b/>
          <w:lang w:eastAsia="de-DE"/>
        </w:rPr>
      </w:pPr>
      <w:r>
        <w:rPr>
          <w:b/>
          <w:noProof/>
          <w:lang w:eastAsia="de-DE"/>
        </w:rPr>
        <w:lastRenderedPageBreak/>
        <w:drawing>
          <wp:inline distT="0" distB="0" distL="0" distR="0" wp14:anchorId="06D0EA2F" wp14:editId="0D35AE42">
            <wp:extent cx="3788808" cy="2425911"/>
            <wp:effectExtent l="0" t="0" r="254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079" cy="24305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C6BE7" w14:textId="76E3DE12" w:rsidR="00E52421" w:rsidRDefault="00E52421" w:rsidP="00E52421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3</w:t>
      </w:r>
      <w:r>
        <w:rPr>
          <w:b/>
          <w:lang w:val="es-ES"/>
        </w:rPr>
        <w:t>9</w:t>
      </w:r>
      <w:r>
        <w:rPr>
          <w:b/>
          <w:lang w:val="es-ES"/>
        </w:rPr>
        <w:t xml:space="preserve"> </w:t>
      </w:r>
      <w:r>
        <w:rPr>
          <w:lang w:val="es-ES"/>
        </w:rPr>
        <w:t>Creación de los directorios necesarios</w:t>
      </w:r>
    </w:p>
    <w:p w14:paraId="0E18AAA5" w14:textId="06EAA7C3" w:rsidR="003260FD" w:rsidRDefault="00082378" w:rsidP="003260FD">
      <w:pPr>
        <w:rPr>
          <w:lang w:eastAsia="de-DE"/>
        </w:rPr>
      </w:pPr>
      <w:r>
        <w:rPr>
          <w:lang w:eastAsia="de-DE"/>
        </w:rPr>
        <w:t>Primero se crean los directorios donde se van a guardar los certificados, una vez creado le damos todos los permisos</w:t>
      </w:r>
      <w:r w:rsidR="008A3B53">
        <w:rPr>
          <w:lang w:eastAsia="de-DE"/>
        </w:rPr>
        <w:t xml:space="preserve"> al propietario (en este caso es </w:t>
      </w:r>
      <w:proofErr w:type="spellStart"/>
      <w:r w:rsidR="008A3B53">
        <w:rPr>
          <w:lang w:eastAsia="de-DE"/>
        </w:rPr>
        <w:t>root</w:t>
      </w:r>
      <w:proofErr w:type="spellEnd"/>
      <w:r w:rsidR="008A3B53">
        <w:rPr>
          <w:lang w:eastAsia="de-DE"/>
        </w:rPr>
        <w:t>). Y finalmente dentro de esta carpeta se crean el resto de los directorios necesarios.</w:t>
      </w:r>
    </w:p>
    <w:p w14:paraId="02161688" w14:textId="246B0180" w:rsidR="008A3B53" w:rsidRDefault="008A3B53" w:rsidP="003260FD">
      <w:pPr>
        <w:rPr>
          <w:lang w:eastAsia="de-DE"/>
        </w:rPr>
      </w:pPr>
    </w:p>
    <w:p w14:paraId="382557C8" w14:textId="2B2F7B66" w:rsidR="008A3B53" w:rsidRDefault="008A3B53" w:rsidP="003260FD">
      <w:pPr>
        <w:rPr>
          <w:lang w:eastAsia="de-DE"/>
        </w:rPr>
      </w:pPr>
      <w:r>
        <w:rPr>
          <w:lang w:eastAsia="de-DE"/>
        </w:rPr>
        <w:t>Una vez creado todos los directorios, se crea el fichero index.txt y el fichero serial con un valor de 1000.</w:t>
      </w:r>
    </w:p>
    <w:p w14:paraId="579DB3D9" w14:textId="77777777" w:rsidR="00D01675" w:rsidRPr="001F3845" w:rsidRDefault="00D01675" w:rsidP="003260FD">
      <w:pPr>
        <w:rPr>
          <w:lang w:eastAsia="de-DE"/>
        </w:rPr>
      </w:pPr>
    </w:p>
    <w:p w14:paraId="7B438C84" w14:textId="69A9B950" w:rsidR="00D01675" w:rsidRDefault="00D01675" w:rsidP="00D01675">
      <w:pPr>
        <w:rPr>
          <w:b/>
          <w:lang w:eastAsia="de-DE"/>
        </w:rPr>
      </w:pPr>
      <w:r>
        <w:rPr>
          <w:b/>
          <w:lang w:eastAsia="de-DE"/>
        </w:rPr>
        <w:t>6</w:t>
      </w:r>
      <w:r w:rsidRPr="00913BDB">
        <w:rPr>
          <w:b/>
          <w:lang w:eastAsia="de-DE"/>
        </w:rPr>
        <w:t>.</w:t>
      </w:r>
      <w:r>
        <w:rPr>
          <w:b/>
          <w:lang w:eastAsia="de-DE"/>
        </w:rPr>
        <w:t>4</w:t>
      </w:r>
      <w:r>
        <w:rPr>
          <w:b/>
          <w:lang w:eastAsia="de-DE"/>
        </w:rPr>
        <w:t xml:space="preserve"> </w:t>
      </w:r>
      <w:r>
        <w:rPr>
          <w:b/>
          <w:lang w:eastAsia="de-DE"/>
        </w:rPr>
        <w:t>Crear una autoridad de certificación</w:t>
      </w:r>
    </w:p>
    <w:p w14:paraId="2F3728FA" w14:textId="77777777" w:rsidR="00D01675" w:rsidRDefault="00D01675" w:rsidP="00D01675">
      <w:pPr>
        <w:rPr>
          <w:b/>
          <w:lang w:eastAsia="de-DE"/>
        </w:rPr>
      </w:pPr>
    </w:p>
    <w:p w14:paraId="063FCD21" w14:textId="05CC9D84" w:rsidR="00D01675" w:rsidRDefault="00D01675" w:rsidP="00D01675">
      <w:pPr>
        <w:jc w:val="center"/>
        <w:rPr>
          <w:b/>
          <w:lang w:eastAsia="de-DE"/>
        </w:rPr>
      </w:pPr>
      <w:r>
        <w:rPr>
          <w:b/>
          <w:noProof/>
          <w:lang w:eastAsia="de-DE"/>
        </w:rPr>
        <w:drawing>
          <wp:inline distT="0" distB="0" distL="0" distR="0" wp14:anchorId="15C38C4D" wp14:editId="11D313C2">
            <wp:extent cx="3595911" cy="2298065"/>
            <wp:effectExtent l="0" t="0" r="5080" b="6985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55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03098" cy="2302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7EDD3" w14:textId="08CFDDD7" w:rsidR="00D01675" w:rsidRDefault="00D01675" w:rsidP="00D01675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 w:rsidR="00756291">
        <w:rPr>
          <w:b/>
          <w:lang w:val="es-ES"/>
        </w:rPr>
        <w:t>40</w:t>
      </w:r>
      <w:r>
        <w:rPr>
          <w:b/>
          <w:lang w:val="es-ES"/>
        </w:rPr>
        <w:t xml:space="preserve"> </w:t>
      </w:r>
      <w:r>
        <w:rPr>
          <w:lang w:val="es-ES"/>
        </w:rPr>
        <w:t xml:space="preserve">Creación de </w:t>
      </w:r>
      <w:r w:rsidR="00756291">
        <w:rPr>
          <w:lang w:val="es-ES"/>
        </w:rPr>
        <w:t>una autoridad de certificación</w:t>
      </w:r>
    </w:p>
    <w:p w14:paraId="21928571" w14:textId="7F562A8C" w:rsidR="00E478CC" w:rsidRDefault="00756291" w:rsidP="00044EE6">
      <w:pPr>
        <w:rPr>
          <w:lang w:eastAsia="de-DE"/>
        </w:rPr>
      </w:pPr>
      <w:r>
        <w:rPr>
          <w:lang w:eastAsia="de-DE"/>
        </w:rPr>
        <w:lastRenderedPageBreak/>
        <w:t>Para poder generar los certificados es necesario tener una autoridad de certificación. Para ello se crea mediante el comando de la Figura 40</w:t>
      </w:r>
      <w:r w:rsidR="00154AFB">
        <w:rPr>
          <w:lang w:eastAsia="de-DE"/>
        </w:rPr>
        <w:t xml:space="preserve">. Durante la creación el sistema solicitará distintos datos, que se han de rellenar prestando atención al campo </w:t>
      </w:r>
      <w:proofErr w:type="spellStart"/>
      <w:r w:rsidR="00154AFB">
        <w:rPr>
          <w:lang w:eastAsia="de-DE"/>
        </w:rPr>
        <w:t>common</w:t>
      </w:r>
      <w:proofErr w:type="spellEnd"/>
      <w:r w:rsidR="00154AFB">
        <w:rPr>
          <w:lang w:eastAsia="de-DE"/>
        </w:rPr>
        <w:t xml:space="preserve"> </w:t>
      </w:r>
      <w:proofErr w:type="spellStart"/>
      <w:r w:rsidR="00154AFB">
        <w:rPr>
          <w:lang w:eastAsia="de-DE"/>
        </w:rPr>
        <w:t>name</w:t>
      </w:r>
      <w:proofErr w:type="spellEnd"/>
      <w:r w:rsidR="00154AFB">
        <w:rPr>
          <w:lang w:eastAsia="de-DE"/>
        </w:rPr>
        <w:t xml:space="preserve">, en el cual se ha de introducir el dominio </w:t>
      </w:r>
      <w:proofErr w:type="spellStart"/>
      <w:r w:rsidR="00154AFB">
        <w:rPr>
          <w:lang w:eastAsia="de-DE"/>
        </w:rPr>
        <w:t>ddns</w:t>
      </w:r>
      <w:proofErr w:type="spellEnd"/>
      <w:r w:rsidR="00154AFB">
        <w:rPr>
          <w:lang w:eastAsia="de-DE"/>
        </w:rPr>
        <w:t xml:space="preserve"> asociado al servidor.</w:t>
      </w:r>
    </w:p>
    <w:p w14:paraId="27AB4A8D" w14:textId="7157C947" w:rsidR="00154AFB" w:rsidRDefault="00154AFB" w:rsidP="00044EE6">
      <w:pPr>
        <w:rPr>
          <w:lang w:eastAsia="de-DE"/>
        </w:rPr>
      </w:pPr>
    </w:p>
    <w:p w14:paraId="4FD1A2A0" w14:textId="6C90D6A2" w:rsidR="00154AFB" w:rsidRPr="00945089" w:rsidRDefault="00154AFB" w:rsidP="00044EE6">
      <w:pPr>
        <w:rPr>
          <w:b/>
          <w:lang w:eastAsia="de-DE"/>
        </w:rPr>
      </w:pPr>
      <w:r>
        <w:rPr>
          <w:b/>
          <w:lang w:eastAsia="de-DE"/>
        </w:rPr>
        <w:t>6</w:t>
      </w:r>
      <w:r w:rsidRPr="00913BDB">
        <w:rPr>
          <w:b/>
          <w:lang w:eastAsia="de-DE"/>
        </w:rPr>
        <w:t>.</w:t>
      </w:r>
      <w:r w:rsidR="00945089">
        <w:rPr>
          <w:b/>
          <w:lang w:eastAsia="de-DE"/>
        </w:rPr>
        <w:t>5</w:t>
      </w:r>
      <w:r>
        <w:rPr>
          <w:b/>
          <w:lang w:eastAsia="de-DE"/>
        </w:rPr>
        <w:t xml:space="preserve"> </w:t>
      </w:r>
      <w:r w:rsidR="00945089">
        <w:rPr>
          <w:b/>
          <w:lang w:eastAsia="de-DE"/>
        </w:rPr>
        <w:t>Solicitud de firma del certificado</w:t>
      </w:r>
    </w:p>
    <w:p w14:paraId="6F42B118" w14:textId="77777777" w:rsidR="00945089" w:rsidRDefault="00945089" w:rsidP="00945089">
      <w:pPr>
        <w:jc w:val="center"/>
        <w:rPr>
          <w:noProof/>
          <w:lang w:eastAsia="de-DE"/>
        </w:rPr>
      </w:pPr>
    </w:p>
    <w:p w14:paraId="000EFDED" w14:textId="79A2A28B" w:rsidR="00154AFB" w:rsidRDefault="00945089" w:rsidP="00945089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7B1254D3" wp14:editId="47CC09D9">
            <wp:extent cx="3487061" cy="364067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6.png"/>
                    <pic:cNvPicPr/>
                  </pic:nvPicPr>
                  <pic:blipFill rotWithShape="1">
                    <a:blip r:embed="rId48"/>
                    <a:srcRect l="119" t="14224" r="2100" b="69881"/>
                    <a:stretch/>
                  </pic:blipFill>
                  <pic:spPr bwMode="auto">
                    <a:xfrm>
                      <a:off x="0" y="0"/>
                      <a:ext cx="3507277" cy="366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CE269" w14:textId="3D7E80E7" w:rsidR="00945089" w:rsidRDefault="00945089" w:rsidP="00945089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4</w:t>
      </w:r>
      <w:r>
        <w:rPr>
          <w:b/>
          <w:lang w:val="es-ES"/>
        </w:rPr>
        <w:t>1</w:t>
      </w:r>
      <w:r>
        <w:rPr>
          <w:b/>
          <w:lang w:val="es-ES"/>
        </w:rPr>
        <w:t xml:space="preserve"> </w:t>
      </w:r>
      <w:r>
        <w:rPr>
          <w:lang w:val="es-ES"/>
        </w:rPr>
        <w:t>Comando para la solicitud de firma</w:t>
      </w:r>
    </w:p>
    <w:p w14:paraId="3F8E5984" w14:textId="2037E798" w:rsidR="00945089" w:rsidRDefault="00945089" w:rsidP="00945089">
      <w:pPr>
        <w:rPr>
          <w:lang w:eastAsia="de-DE"/>
        </w:rPr>
      </w:pPr>
      <w:r>
        <w:rPr>
          <w:lang w:eastAsia="de-DE"/>
        </w:rPr>
        <w:t>Ahora se crea una clave propia y la solicitud de firma del certificado</w:t>
      </w:r>
      <w:r w:rsidR="00E1066D">
        <w:rPr>
          <w:lang w:eastAsia="de-DE"/>
        </w:rPr>
        <w:t xml:space="preserve">. Todo ello se realiza mediante el comando de la Figura 41. Al igual que en el paso anterior, se debe de prestar especial atención al campo </w:t>
      </w:r>
      <w:proofErr w:type="spellStart"/>
      <w:r w:rsidR="00E1066D">
        <w:rPr>
          <w:lang w:eastAsia="de-DE"/>
        </w:rPr>
        <w:t>common</w:t>
      </w:r>
      <w:proofErr w:type="spellEnd"/>
      <w:r w:rsidR="00E1066D">
        <w:rPr>
          <w:lang w:eastAsia="de-DE"/>
        </w:rPr>
        <w:t xml:space="preserve"> </w:t>
      </w:r>
      <w:proofErr w:type="spellStart"/>
      <w:r w:rsidR="00E1066D">
        <w:rPr>
          <w:lang w:eastAsia="de-DE"/>
        </w:rPr>
        <w:t>name</w:t>
      </w:r>
      <w:proofErr w:type="spellEnd"/>
      <w:r w:rsidR="00E1066D">
        <w:rPr>
          <w:lang w:eastAsia="de-DE"/>
        </w:rPr>
        <w:t>.</w:t>
      </w:r>
    </w:p>
    <w:p w14:paraId="1BBC7EA6" w14:textId="29536446" w:rsidR="00E1066D" w:rsidRDefault="00E1066D" w:rsidP="00945089">
      <w:pPr>
        <w:rPr>
          <w:lang w:eastAsia="de-DE"/>
        </w:rPr>
      </w:pPr>
    </w:p>
    <w:p w14:paraId="04489B9A" w14:textId="5042F36B" w:rsidR="00E1066D" w:rsidRPr="00945089" w:rsidRDefault="00E1066D" w:rsidP="00E1066D">
      <w:pPr>
        <w:rPr>
          <w:b/>
          <w:lang w:eastAsia="de-DE"/>
        </w:rPr>
      </w:pPr>
      <w:r>
        <w:rPr>
          <w:b/>
          <w:lang w:eastAsia="de-DE"/>
        </w:rPr>
        <w:t>6</w:t>
      </w:r>
      <w:r w:rsidRPr="00913BDB">
        <w:rPr>
          <w:b/>
          <w:lang w:eastAsia="de-DE"/>
        </w:rPr>
        <w:t>.</w:t>
      </w:r>
      <w:r>
        <w:rPr>
          <w:b/>
          <w:lang w:eastAsia="de-DE"/>
        </w:rPr>
        <w:t>6</w:t>
      </w:r>
      <w:r>
        <w:rPr>
          <w:b/>
          <w:lang w:eastAsia="de-DE"/>
        </w:rPr>
        <w:t xml:space="preserve"> </w:t>
      </w:r>
      <w:r>
        <w:rPr>
          <w:b/>
          <w:lang w:eastAsia="de-DE"/>
        </w:rPr>
        <w:t xml:space="preserve">Creación y firma del certificado </w:t>
      </w:r>
      <w:proofErr w:type="spellStart"/>
      <w:r>
        <w:rPr>
          <w:b/>
          <w:lang w:eastAsia="de-DE"/>
        </w:rPr>
        <w:t>ssl</w:t>
      </w:r>
      <w:proofErr w:type="spellEnd"/>
    </w:p>
    <w:p w14:paraId="7F3A8D38" w14:textId="3381334D" w:rsidR="00E1066D" w:rsidRDefault="00E1066D" w:rsidP="00945089">
      <w:pPr>
        <w:rPr>
          <w:lang w:eastAsia="de-DE"/>
        </w:rPr>
      </w:pPr>
    </w:p>
    <w:p w14:paraId="7E99EC3B" w14:textId="7DA27056" w:rsidR="00E1066D" w:rsidRDefault="00E1066D" w:rsidP="00E1066D">
      <w:pPr>
        <w:jc w:val="center"/>
        <w:rPr>
          <w:lang w:eastAsia="de-DE"/>
        </w:rPr>
      </w:pPr>
      <w:r>
        <w:rPr>
          <w:noProof/>
          <w:lang w:eastAsia="de-DE"/>
        </w:rPr>
        <w:drawing>
          <wp:inline distT="0" distB="0" distL="0" distR="0" wp14:anchorId="16BE2577" wp14:editId="698A1CC5">
            <wp:extent cx="3911600" cy="2489790"/>
            <wp:effectExtent l="0" t="0" r="0" b="635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7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33048" cy="2503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A763" w14:textId="5331BE04" w:rsidR="00E1066D" w:rsidRDefault="00E1066D" w:rsidP="00E1066D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4</w:t>
      </w:r>
      <w:r>
        <w:rPr>
          <w:b/>
          <w:lang w:val="es-ES"/>
        </w:rPr>
        <w:t>2</w:t>
      </w:r>
      <w:r>
        <w:rPr>
          <w:b/>
          <w:lang w:val="es-ES"/>
        </w:rPr>
        <w:t xml:space="preserve"> </w:t>
      </w:r>
      <w:r>
        <w:rPr>
          <w:lang w:val="es-ES"/>
        </w:rPr>
        <w:t>Creación del certificado</w:t>
      </w:r>
    </w:p>
    <w:p w14:paraId="5BBC84E8" w14:textId="39B2B9B2" w:rsidR="00E1066D" w:rsidRDefault="00E1066D" w:rsidP="00E1066D">
      <w:pPr>
        <w:rPr>
          <w:lang w:eastAsia="de-DE"/>
        </w:rPr>
      </w:pPr>
      <w:r>
        <w:rPr>
          <w:lang w:eastAsia="de-DE"/>
        </w:rPr>
        <w:t>Finalmente se crea</w:t>
      </w:r>
      <w:r w:rsidR="007F108F">
        <w:rPr>
          <w:lang w:eastAsia="de-DE"/>
        </w:rPr>
        <w:t xml:space="preserve"> y se firma</w:t>
      </w:r>
      <w:r>
        <w:rPr>
          <w:lang w:eastAsia="de-DE"/>
        </w:rPr>
        <w:t xml:space="preserve"> el certificado </w:t>
      </w:r>
      <w:proofErr w:type="spellStart"/>
      <w:r>
        <w:rPr>
          <w:lang w:eastAsia="de-DE"/>
        </w:rPr>
        <w:t>ssl</w:t>
      </w:r>
      <w:proofErr w:type="spellEnd"/>
      <w:r w:rsidR="007F108F">
        <w:rPr>
          <w:lang w:eastAsia="de-DE"/>
        </w:rPr>
        <w:t xml:space="preserve"> como se puede observar.</w:t>
      </w:r>
    </w:p>
    <w:p w14:paraId="188AAEFE" w14:textId="1B680B23" w:rsidR="007F108F" w:rsidRDefault="007F108F" w:rsidP="00E1066D">
      <w:pPr>
        <w:rPr>
          <w:lang w:eastAsia="de-DE"/>
        </w:rPr>
      </w:pPr>
    </w:p>
    <w:p w14:paraId="017FEE6C" w14:textId="2A3DE39B" w:rsidR="007F108F" w:rsidRDefault="007F108F" w:rsidP="00E1066D">
      <w:pPr>
        <w:rPr>
          <w:b/>
          <w:lang w:eastAsia="de-DE"/>
        </w:rPr>
      </w:pPr>
      <w:r>
        <w:rPr>
          <w:b/>
          <w:lang w:eastAsia="de-DE"/>
        </w:rPr>
        <w:t>6</w:t>
      </w:r>
      <w:r w:rsidRPr="00913BDB">
        <w:rPr>
          <w:b/>
          <w:lang w:eastAsia="de-DE"/>
        </w:rPr>
        <w:t>.</w:t>
      </w:r>
      <w:r>
        <w:rPr>
          <w:b/>
          <w:lang w:eastAsia="de-DE"/>
        </w:rPr>
        <w:t>7</w:t>
      </w:r>
      <w:r>
        <w:rPr>
          <w:b/>
          <w:lang w:eastAsia="de-DE"/>
        </w:rPr>
        <w:t xml:space="preserve"> </w:t>
      </w:r>
      <w:r>
        <w:rPr>
          <w:b/>
          <w:lang w:eastAsia="de-DE"/>
        </w:rPr>
        <w:t>Guardar las claves y los certificados</w:t>
      </w:r>
    </w:p>
    <w:p w14:paraId="23517472" w14:textId="06ED09AB" w:rsidR="007F108F" w:rsidRDefault="007F108F" w:rsidP="00E1066D">
      <w:pPr>
        <w:rPr>
          <w:b/>
          <w:lang w:eastAsia="de-DE"/>
        </w:rPr>
      </w:pPr>
    </w:p>
    <w:p w14:paraId="4E9886D7" w14:textId="157CC173" w:rsidR="007F108F" w:rsidRDefault="007F108F" w:rsidP="007F108F">
      <w:pPr>
        <w:jc w:val="center"/>
        <w:rPr>
          <w:lang w:eastAsia="de-DE"/>
        </w:rPr>
      </w:pPr>
      <w:r>
        <w:rPr>
          <w:noProof/>
          <w:lang w:eastAsia="de-DE"/>
        </w:rPr>
        <w:lastRenderedPageBreak/>
        <w:drawing>
          <wp:inline distT="0" distB="0" distL="0" distR="0" wp14:anchorId="7AD47E88" wp14:editId="3CC2B653">
            <wp:extent cx="3797300" cy="2433066"/>
            <wp:effectExtent l="0" t="0" r="0" b="571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8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03197" cy="243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1574" w14:textId="0B3DCA1D" w:rsidR="007F108F" w:rsidRDefault="007F108F" w:rsidP="007F108F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4</w:t>
      </w:r>
      <w:r>
        <w:rPr>
          <w:b/>
          <w:lang w:val="es-ES"/>
        </w:rPr>
        <w:t>3</w:t>
      </w:r>
      <w:r>
        <w:rPr>
          <w:b/>
          <w:lang w:val="es-ES"/>
        </w:rPr>
        <w:t xml:space="preserve"> </w:t>
      </w:r>
      <w:r>
        <w:rPr>
          <w:lang w:val="es-ES"/>
        </w:rPr>
        <w:t>Guardado de las claves</w:t>
      </w:r>
    </w:p>
    <w:p w14:paraId="6E160728" w14:textId="055FB965" w:rsidR="007F108F" w:rsidRDefault="007F108F" w:rsidP="007F108F">
      <w:pPr>
        <w:rPr>
          <w:lang w:eastAsia="de-DE"/>
        </w:rPr>
      </w:pPr>
      <w:r>
        <w:rPr>
          <w:lang w:eastAsia="de-DE"/>
        </w:rPr>
        <w:t xml:space="preserve">Para terminar con la certificación </w:t>
      </w:r>
      <w:proofErr w:type="spellStart"/>
      <w:r>
        <w:rPr>
          <w:lang w:eastAsia="de-DE"/>
        </w:rPr>
        <w:t>ssl</w:t>
      </w:r>
      <w:proofErr w:type="spellEnd"/>
      <w:r>
        <w:rPr>
          <w:lang w:eastAsia="de-DE"/>
        </w:rPr>
        <w:t xml:space="preserve">, se guardan todas las claves y los certificados creados anteriormente en </w:t>
      </w:r>
      <w:r w:rsidR="00E4680F">
        <w:rPr>
          <w:lang w:eastAsia="de-DE"/>
        </w:rPr>
        <w:t>el directorio necesario.</w:t>
      </w:r>
    </w:p>
    <w:p w14:paraId="4457F969" w14:textId="7E0800F1" w:rsidR="00E4680F" w:rsidRDefault="00E4680F" w:rsidP="007F108F">
      <w:pPr>
        <w:rPr>
          <w:lang w:eastAsia="de-DE"/>
        </w:rPr>
      </w:pPr>
    </w:p>
    <w:p w14:paraId="38AC575A" w14:textId="2F5412B2" w:rsidR="00E4680F" w:rsidRDefault="00E4680F" w:rsidP="00E4680F">
      <w:pPr>
        <w:rPr>
          <w:b/>
          <w:lang w:eastAsia="de-DE"/>
        </w:rPr>
      </w:pPr>
      <w:r>
        <w:rPr>
          <w:b/>
          <w:lang w:eastAsia="de-DE"/>
        </w:rPr>
        <w:t>6</w:t>
      </w:r>
      <w:r w:rsidRPr="00913BDB">
        <w:rPr>
          <w:b/>
          <w:lang w:eastAsia="de-DE"/>
        </w:rPr>
        <w:t>.</w:t>
      </w:r>
      <w:r>
        <w:rPr>
          <w:b/>
          <w:lang w:eastAsia="de-DE"/>
        </w:rPr>
        <w:t>8</w:t>
      </w:r>
      <w:r>
        <w:rPr>
          <w:b/>
          <w:lang w:eastAsia="de-DE"/>
        </w:rPr>
        <w:t xml:space="preserve"> </w:t>
      </w:r>
      <w:r>
        <w:rPr>
          <w:b/>
          <w:lang w:eastAsia="de-DE"/>
        </w:rPr>
        <w:t>Configurar https en apache</w:t>
      </w:r>
    </w:p>
    <w:p w14:paraId="475E136D" w14:textId="7F1C117D" w:rsidR="00E4680F" w:rsidRDefault="00E4680F" w:rsidP="00E4680F">
      <w:pPr>
        <w:rPr>
          <w:b/>
          <w:lang w:eastAsia="de-DE"/>
        </w:rPr>
      </w:pPr>
    </w:p>
    <w:p w14:paraId="72D7E0E4" w14:textId="125ED8B1" w:rsidR="00E4680F" w:rsidRDefault="00E4680F" w:rsidP="00E4680F">
      <w:pPr>
        <w:jc w:val="center"/>
        <w:rPr>
          <w:b/>
          <w:lang w:eastAsia="de-DE"/>
        </w:rPr>
      </w:pPr>
      <w:r>
        <w:rPr>
          <w:b/>
          <w:noProof/>
          <w:lang w:eastAsia="de-DE"/>
        </w:rPr>
        <w:drawing>
          <wp:inline distT="0" distB="0" distL="0" distR="0" wp14:anchorId="03D509A8" wp14:editId="776F17EA">
            <wp:extent cx="3479800" cy="2231731"/>
            <wp:effectExtent l="0" t="0" r="635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9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98292" cy="2243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D22EE" w14:textId="2D22F046" w:rsidR="00E4680F" w:rsidRDefault="00E4680F" w:rsidP="00E4680F">
      <w:pPr>
        <w:pStyle w:val="figurecaption0"/>
        <w:rPr>
          <w:lang w:val="es-ES"/>
        </w:rPr>
      </w:pPr>
      <w:r w:rsidRPr="00B67F4D">
        <w:rPr>
          <w:b/>
          <w:lang w:val="es-ES"/>
        </w:rPr>
        <w:t xml:space="preserve">Figura </w:t>
      </w:r>
      <w:r>
        <w:rPr>
          <w:b/>
          <w:lang w:val="es-ES"/>
        </w:rPr>
        <w:t>4</w:t>
      </w:r>
      <w:r>
        <w:rPr>
          <w:b/>
          <w:lang w:val="es-ES"/>
        </w:rPr>
        <w:t>4</w:t>
      </w:r>
      <w:r>
        <w:rPr>
          <w:b/>
          <w:lang w:val="es-ES"/>
        </w:rPr>
        <w:t xml:space="preserve"> </w:t>
      </w:r>
      <w:r>
        <w:rPr>
          <w:lang w:val="es-ES"/>
        </w:rPr>
        <w:t>Fichero configuración apache</w:t>
      </w:r>
    </w:p>
    <w:p w14:paraId="5BABCA80" w14:textId="1B4CA257" w:rsidR="00E4680F" w:rsidRDefault="0089653D" w:rsidP="00E4680F">
      <w:pPr>
        <w:rPr>
          <w:lang w:eastAsia="de-DE"/>
        </w:rPr>
      </w:pPr>
      <w:r>
        <w:rPr>
          <w:lang w:eastAsia="de-DE"/>
        </w:rPr>
        <w:t xml:space="preserve">Para activar https en apache se debe de modificar el fichero </w:t>
      </w:r>
      <w:r w:rsidRPr="0089653D">
        <w:rPr>
          <w:lang w:eastAsia="de-DE"/>
        </w:rPr>
        <w:t>/</w:t>
      </w:r>
      <w:proofErr w:type="spellStart"/>
      <w:r w:rsidRPr="0089653D">
        <w:rPr>
          <w:lang w:eastAsia="de-DE"/>
        </w:rPr>
        <w:t>etc</w:t>
      </w:r>
      <w:proofErr w:type="spellEnd"/>
      <w:r w:rsidRPr="0089653D">
        <w:rPr>
          <w:lang w:eastAsia="de-DE"/>
        </w:rPr>
        <w:t>/apache2/</w:t>
      </w:r>
      <w:proofErr w:type="spellStart"/>
      <w:r w:rsidRPr="0089653D">
        <w:rPr>
          <w:lang w:eastAsia="de-DE"/>
        </w:rPr>
        <w:t>sites-available</w:t>
      </w:r>
      <w:proofErr w:type="spellEnd"/>
      <w:r w:rsidRPr="0089653D">
        <w:rPr>
          <w:lang w:eastAsia="de-DE"/>
        </w:rPr>
        <w:t>/default-</w:t>
      </w:r>
      <w:proofErr w:type="spellStart"/>
      <w:r w:rsidRPr="0089653D">
        <w:rPr>
          <w:lang w:eastAsia="de-DE"/>
        </w:rPr>
        <w:t>ssl.conf</w:t>
      </w:r>
      <w:proofErr w:type="spellEnd"/>
      <w:r>
        <w:rPr>
          <w:lang w:eastAsia="de-DE"/>
        </w:rPr>
        <w:t xml:space="preserve">. Dicho fichero debe de quedar como en la Figura 44. </w:t>
      </w:r>
      <w:proofErr w:type="gramStart"/>
      <w:r>
        <w:rPr>
          <w:lang w:eastAsia="de-DE"/>
        </w:rPr>
        <w:t>Además</w:t>
      </w:r>
      <w:proofErr w:type="gramEnd"/>
      <w:r>
        <w:rPr>
          <w:lang w:eastAsia="de-DE"/>
        </w:rPr>
        <w:t xml:space="preserve"> también se debe de modificar los campos </w:t>
      </w:r>
      <w:proofErr w:type="spellStart"/>
      <w:r>
        <w:rPr>
          <w:lang w:eastAsia="de-DE"/>
        </w:rPr>
        <w:t>SSLCertificateFile</w:t>
      </w:r>
      <w:proofErr w:type="spellEnd"/>
      <w:r>
        <w:rPr>
          <w:lang w:eastAsia="de-DE"/>
        </w:rPr>
        <w:t xml:space="preserve"> y </w:t>
      </w:r>
      <w:proofErr w:type="spellStart"/>
      <w:r>
        <w:rPr>
          <w:lang w:eastAsia="de-DE"/>
        </w:rPr>
        <w:t>SSLCertificateKey</w:t>
      </w:r>
      <w:proofErr w:type="spellEnd"/>
      <w:r>
        <w:rPr>
          <w:lang w:eastAsia="de-DE"/>
        </w:rPr>
        <w:t xml:space="preserve"> con la dirección del certificado y la clave creada.</w:t>
      </w:r>
    </w:p>
    <w:p w14:paraId="65FC9727" w14:textId="1E304F76" w:rsidR="00304DC4" w:rsidRPr="0089653D" w:rsidRDefault="00304DC4" w:rsidP="00E4680F">
      <w:pPr>
        <w:rPr>
          <w:lang w:eastAsia="de-DE"/>
        </w:rPr>
      </w:pPr>
      <w:r>
        <w:rPr>
          <w:lang w:eastAsia="de-DE"/>
        </w:rPr>
        <w:lastRenderedPageBreak/>
        <w:t xml:space="preserve">Finalmente, se reiniciará el servidor apache y ya será posible la conexión al servidor </w:t>
      </w:r>
      <w:proofErr w:type="spellStart"/>
      <w:r>
        <w:rPr>
          <w:lang w:eastAsia="de-DE"/>
        </w:rPr>
        <w:t>owncloud</w:t>
      </w:r>
      <w:proofErr w:type="spellEnd"/>
      <w:r>
        <w:rPr>
          <w:lang w:eastAsia="de-DE"/>
        </w:rPr>
        <w:t xml:space="preserve"> mediante https.</w:t>
      </w:r>
    </w:p>
    <w:p w14:paraId="1419088D" w14:textId="77777777" w:rsidR="00E4680F" w:rsidRDefault="00E4680F" w:rsidP="007F108F">
      <w:pPr>
        <w:rPr>
          <w:lang w:eastAsia="de-DE"/>
        </w:rPr>
      </w:pPr>
    </w:p>
    <w:p w14:paraId="0D6825D3" w14:textId="77777777" w:rsidR="00983449" w:rsidRPr="008F2AE2" w:rsidRDefault="00983449" w:rsidP="00983449">
      <w:pPr>
        <w:pStyle w:val="heading1"/>
        <w:overflowPunct w:val="0"/>
        <w:autoSpaceDE w:val="0"/>
        <w:autoSpaceDN w:val="0"/>
        <w:adjustRightInd w:val="0"/>
        <w:spacing w:line="240" w:lineRule="atLeast"/>
        <w:textAlignment w:val="baseline"/>
        <w:outlineLvl w:val="0"/>
        <w:rPr>
          <w:rFonts w:ascii="Times" w:hAnsi="Times"/>
          <w:szCs w:val="20"/>
          <w:lang w:eastAsia="de-DE"/>
        </w:rPr>
      </w:pPr>
      <w:proofErr w:type="spellStart"/>
      <w:r w:rsidRPr="008F2AE2">
        <w:rPr>
          <w:rFonts w:ascii="Times" w:hAnsi="Times"/>
          <w:szCs w:val="20"/>
          <w:lang w:eastAsia="de-DE"/>
        </w:rPr>
        <w:t>References</w:t>
      </w:r>
      <w:bookmarkStart w:id="3" w:name="_GoBack"/>
      <w:bookmarkEnd w:id="3"/>
      <w:proofErr w:type="spellEnd"/>
    </w:p>
    <w:p w14:paraId="51285C2D" w14:textId="1DEC4AAE" w:rsidR="00022F59" w:rsidRPr="00670AEE" w:rsidRDefault="00FC6276" w:rsidP="00022F59">
      <w:pPr>
        <w:widowControl w:val="0"/>
        <w:autoSpaceDE w:val="0"/>
        <w:autoSpaceDN w:val="0"/>
        <w:adjustRightInd w:val="0"/>
        <w:ind w:left="640" w:hanging="640"/>
        <w:rPr>
          <w:noProof/>
          <w:sz w:val="16"/>
          <w:lang w:val="en-US"/>
        </w:rPr>
      </w:pPr>
      <w:r w:rsidRPr="00C321B5">
        <w:rPr>
          <w:lang w:val="en-GB"/>
        </w:rPr>
        <w:fldChar w:fldCharType="begin" w:fldLock="1"/>
      </w:r>
      <w:r w:rsidRPr="00C321B5">
        <w:rPr>
          <w:lang w:val="en-GB"/>
        </w:rPr>
        <w:instrText xml:space="preserve">ADDIN Mendeley Bibliography CSL_BIBLIOGRAPHY </w:instrText>
      </w:r>
      <w:r w:rsidRPr="00C321B5">
        <w:rPr>
          <w:lang w:val="en-GB"/>
        </w:rPr>
        <w:fldChar w:fldCharType="separate"/>
      </w:r>
      <w:r w:rsidR="00022F59" w:rsidRPr="00670AEE">
        <w:rPr>
          <w:noProof/>
          <w:sz w:val="16"/>
          <w:lang w:val="en-US"/>
        </w:rPr>
        <w:t>1.</w:t>
      </w:r>
      <w:r w:rsidR="00022F59" w:rsidRPr="00670AEE">
        <w:rPr>
          <w:noProof/>
          <w:sz w:val="16"/>
          <w:lang w:val="en-US"/>
        </w:rPr>
        <w:tab/>
      </w:r>
      <w:r w:rsidR="00BD2BB1" w:rsidRPr="00670AEE">
        <w:rPr>
          <w:noProof/>
          <w:sz w:val="16"/>
          <w:lang w:val="en-US"/>
        </w:rPr>
        <w:t>Raspberry Pi - Teach, Learn, and Make with Raspberry Pi, https://www.raspberrypi.org/</w:t>
      </w:r>
      <w:r w:rsidR="00BD2BB1">
        <w:rPr>
          <w:noProof/>
          <w:sz w:val="16"/>
          <w:lang w:val="en-US"/>
        </w:rPr>
        <w:t>.</w:t>
      </w:r>
    </w:p>
    <w:p w14:paraId="1BA9AB28" w14:textId="68241580" w:rsidR="00022F59" w:rsidRPr="00670AEE" w:rsidRDefault="00022F59" w:rsidP="008C4A37">
      <w:pPr>
        <w:widowControl w:val="0"/>
        <w:autoSpaceDE w:val="0"/>
        <w:autoSpaceDN w:val="0"/>
        <w:adjustRightInd w:val="0"/>
        <w:ind w:left="640" w:hanging="640"/>
        <w:rPr>
          <w:noProof/>
          <w:sz w:val="16"/>
          <w:lang w:val="en-US"/>
        </w:rPr>
      </w:pPr>
      <w:r w:rsidRPr="00670AEE">
        <w:rPr>
          <w:noProof/>
          <w:sz w:val="16"/>
          <w:lang w:val="en-US"/>
        </w:rPr>
        <w:t>2.</w:t>
      </w:r>
      <w:r w:rsidRPr="00670AEE">
        <w:rPr>
          <w:noProof/>
          <w:sz w:val="16"/>
          <w:lang w:val="en-US"/>
        </w:rPr>
        <w:tab/>
      </w:r>
      <w:r w:rsidR="005C06FA">
        <w:rPr>
          <w:noProof/>
          <w:sz w:val="16"/>
          <w:lang w:val="en-US"/>
        </w:rPr>
        <w:t xml:space="preserve">BalenaEtcher - Home, </w:t>
      </w:r>
      <w:r w:rsidR="005C06FA" w:rsidRPr="005C06FA">
        <w:rPr>
          <w:noProof/>
          <w:sz w:val="16"/>
          <w:lang w:val="en-US"/>
        </w:rPr>
        <w:t>https://www.balena.io/etcher/</w:t>
      </w:r>
    </w:p>
    <w:p w14:paraId="20A1A4F8" w14:textId="0145BBDC" w:rsidR="00454C89" w:rsidRPr="00C321B5" w:rsidRDefault="00FC6276" w:rsidP="00022F59">
      <w:pPr>
        <w:widowControl w:val="0"/>
        <w:autoSpaceDE w:val="0"/>
        <w:autoSpaceDN w:val="0"/>
        <w:adjustRightInd w:val="0"/>
        <w:ind w:left="640" w:hanging="640"/>
        <w:rPr>
          <w:lang w:val="en-GB"/>
        </w:rPr>
      </w:pPr>
      <w:r w:rsidRPr="00C321B5">
        <w:rPr>
          <w:lang w:val="en-GB"/>
        </w:rPr>
        <w:fldChar w:fldCharType="end"/>
      </w:r>
    </w:p>
    <w:sectPr w:rsidR="00454C89" w:rsidRPr="00C321B5" w:rsidSect="00687ED7">
      <w:headerReference w:type="even" r:id="rId52"/>
      <w:headerReference w:type="default" r:id="rId53"/>
      <w:type w:val="oddPage"/>
      <w:pgSz w:w="11906" w:h="16838" w:code="9"/>
      <w:pgMar w:top="2948" w:right="2665" w:bottom="3231" w:left="2608" w:header="2381" w:footer="709" w:gutter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30BE004" w14:textId="77777777" w:rsidR="00065A5E" w:rsidRDefault="00065A5E">
      <w:r>
        <w:separator/>
      </w:r>
    </w:p>
  </w:endnote>
  <w:endnote w:type="continuationSeparator" w:id="0">
    <w:p w14:paraId="4050A006" w14:textId="77777777" w:rsidR="00065A5E" w:rsidRDefault="00065A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C04E76EC-762B-485E-9B89-1462582634E4}"/>
    <w:embedBold r:id="rId2" w:fontKey="{8FD1DA30-C954-4857-983D-2501E3E6F42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ms Rmn">
    <w:panose1 w:val="02020603040505020304"/>
    <w:charset w:val="4D"/>
    <w:family w:val="roman"/>
    <w:notTrueType/>
    <w:pitch w:val="variable"/>
    <w:sig w:usb0="00000003" w:usb1="00000000" w:usb2="0000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Palatino">
    <w:charset w:val="00"/>
    <w:family w:val="auto"/>
    <w:pitch w:val="variable"/>
    <w:sig w:usb0="A00002FF" w:usb1="7800205A" w:usb2="14600000" w:usb3="00000000" w:csb0="00000193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3" w:fontKey="{2C3092A7-6CF3-4AEA-9956-8941AC1D2FA9}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4" w:fontKey="{F9E4F7A6-CFD1-494C-9542-0B873D702104}"/>
    <w:embedBold r:id="rId5" w:fontKey="{CCE238A0-B874-4DC3-BD18-62F86D88EBF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E3CFA39A-1377-4AE4-A098-EB042F8EE230}"/>
    <w:embedItalic r:id="rId7" w:fontKey="{A0F8C844-BF23-4DAB-BAA7-3D0168ECB231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altName w:val="Courier New"/>
    <w:panose1 w:val="02070409020205020404"/>
    <w:charset w:val="00"/>
    <w:family w:val="auto"/>
    <w:notTrueType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4BEDFA" w14:textId="77777777" w:rsidR="00065A5E" w:rsidRDefault="00065A5E">
      <w:pPr>
        <w:pStyle w:val="p1a"/>
      </w:pPr>
      <w:r>
        <w:separator/>
      </w:r>
    </w:p>
  </w:footnote>
  <w:footnote w:type="continuationSeparator" w:id="0">
    <w:p w14:paraId="0AE680F6" w14:textId="77777777" w:rsidR="00065A5E" w:rsidRDefault="00065A5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CAF0DC" w14:textId="77777777" w:rsidR="007D0201" w:rsidRDefault="007D0201">
    <w:pPr>
      <w:pStyle w:val="Runninghead-left"/>
    </w:pP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  <w: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6A1DE3" w14:textId="77777777" w:rsidR="007D0201" w:rsidRDefault="007D0201">
    <w:pPr>
      <w:pStyle w:val="Runninghead-right"/>
    </w:pPr>
    <w:r>
      <w:fldChar w:fldCharType="begin"/>
    </w:r>
    <w:r>
      <w:instrText xml:space="preserve"> PAGE  \* MERGEFORMAT </w:instrText>
    </w:r>
    <w:r>
      <w:fldChar w:fldCharType="separate"/>
    </w:r>
    <w:r>
      <w:rPr>
        <w:noProof/>
      </w:rPr>
      <w:t>3</w:t>
    </w:r>
    <w:r>
      <w:rPr>
        <w:noProof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FB"/>
    <w:multiLevelType w:val="multilevel"/>
    <w:tmpl w:val="64C8CD70"/>
    <w:lvl w:ilvl="0">
      <w:numFmt w:val="bullet"/>
      <w:pStyle w:val="Subitem"/>
      <w:lvlText w:val="–"/>
      <w:lvlJc w:val="left"/>
      <w:pPr>
        <w:tabs>
          <w:tab w:val="num" w:pos="598"/>
        </w:tabs>
        <w:ind w:left="598" w:hanging="360"/>
      </w:pPr>
      <w:rPr>
        <w:rFonts w:ascii="Times" w:eastAsia="Times New Roman" w:hAnsi="Times" w:hint="default"/>
      </w:rPr>
    </w:lvl>
    <w:lvl w:ilvl="1">
      <w:numFmt w:val="none"/>
      <w:lvlText w:val=""/>
      <w:lvlJc w:val="left"/>
    </w:lvl>
    <w:lvl w:ilvl="2">
      <w:numFmt w:val="none"/>
      <w:lvlText w:val=""/>
      <w:lvlJc w:val="left"/>
    </w:lvl>
    <w:lvl w:ilvl="3">
      <w:numFmt w:val="decimal"/>
      <w:lvlText w:val="%4"/>
      <w:legacy w:legacy="1" w:legacySpace="0" w:legacyIndent="0"/>
      <w:lvlJc w:val="left"/>
      <w:rPr>
        <w:rFonts w:ascii="Tms Rmn" w:hAnsi="Tms Rmn" w:hint="default"/>
      </w:rPr>
    </w:lvl>
    <w:lvl w:ilvl="4">
      <w:numFmt w:val="decimal"/>
      <w:lvlText w:val="%5"/>
      <w:legacy w:legacy="1" w:legacySpace="0" w:legacyIndent="0"/>
      <w:lvlJc w:val="left"/>
      <w:rPr>
        <w:rFonts w:ascii="Tms Rmn" w:hAnsi="Tms Rmn" w:hint="default"/>
      </w:rPr>
    </w:lvl>
    <w:lvl w:ilvl="5">
      <w:numFmt w:val="decimal"/>
      <w:lvlText w:val="%6"/>
      <w:legacy w:legacy="1" w:legacySpace="0" w:legacyIndent="0"/>
      <w:lvlJc w:val="left"/>
      <w:rPr>
        <w:rFonts w:ascii="Tms Rmn" w:hAnsi="Tms Rmn" w:hint="default"/>
      </w:rPr>
    </w:lvl>
    <w:lvl w:ilvl="6">
      <w:numFmt w:val="decimal"/>
      <w:lvlText w:val="%7"/>
      <w:legacy w:legacy="1" w:legacySpace="0" w:legacyIndent="0"/>
      <w:lvlJc w:val="left"/>
      <w:rPr>
        <w:rFonts w:ascii="Tms Rmn" w:hAnsi="Tms Rmn" w:hint="default"/>
      </w:rPr>
    </w:lvl>
    <w:lvl w:ilvl="7">
      <w:numFmt w:val="decimal"/>
      <w:lvlText w:val="%8"/>
      <w:legacy w:legacy="1" w:legacySpace="0" w:legacyIndent="0"/>
      <w:lvlJc w:val="left"/>
      <w:rPr>
        <w:rFonts w:ascii="Tms Rmn" w:hAnsi="Tms Rmn" w:hint="default"/>
      </w:rPr>
    </w:lvl>
    <w:lvl w:ilvl="8">
      <w:numFmt w:val="decimal"/>
      <w:lvlText w:val="%9"/>
      <w:legacy w:legacy="1" w:legacySpace="0" w:legacyIndent="0"/>
      <w:lvlJc w:val="left"/>
      <w:rPr>
        <w:rFonts w:ascii="Tms Rmn" w:hAnsi="Tms Rmn" w:hint="default"/>
      </w:rPr>
    </w:lvl>
  </w:abstractNum>
  <w:abstractNum w:abstractNumId="1" w15:restartNumberingAfterBreak="0">
    <w:nsid w:val="FFFFFFFE"/>
    <w:multiLevelType w:val="singleLevel"/>
    <w:tmpl w:val="7A8E2DA8"/>
    <w:lvl w:ilvl="0">
      <w:numFmt w:val="decimal"/>
      <w:lvlText w:val="*"/>
      <w:lvlJc w:val="left"/>
    </w:lvl>
  </w:abstractNum>
  <w:abstractNum w:abstractNumId="2" w15:restartNumberingAfterBreak="0">
    <w:nsid w:val="00000001"/>
    <w:multiLevelType w:val="singleLevel"/>
    <w:tmpl w:val="00000001"/>
    <w:name w:val="WW8Num6"/>
    <w:lvl w:ilvl="0">
      <w:start w:val="1"/>
      <w:numFmt w:val="decimal"/>
      <w:lvlText w:val="[%1]"/>
      <w:lvlJc w:val="left"/>
      <w:pPr>
        <w:tabs>
          <w:tab w:val="num" w:pos="765"/>
        </w:tabs>
        <w:ind w:left="765" w:hanging="405"/>
      </w:pPr>
    </w:lvl>
  </w:abstractNum>
  <w:abstractNum w:abstractNumId="3" w15:restartNumberingAfterBreak="0">
    <w:nsid w:val="00000002"/>
    <w:multiLevelType w:val="singleLevel"/>
    <w:tmpl w:val="A40A7F0E"/>
    <w:name w:val="Outlin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4" w15:restartNumberingAfterBreak="0">
    <w:nsid w:val="04D87CFA"/>
    <w:multiLevelType w:val="multilevel"/>
    <w:tmpl w:val="EDA0B174"/>
    <w:styleLink w:val="Estilo3"/>
    <w:lvl w:ilvl="0">
      <w:start w:val="1"/>
      <w:numFmt w:val="decimal"/>
      <w:suff w:val="space"/>
      <w:lvlText w:val="[%1]"/>
      <w:lvlJc w:val="left"/>
      <w:pPr>
        <w:ind w:left="0" w:firstLine="0"/>
      </w:pPr>
      <w:rPr>
        <w:rFonts w:hint="default"/>
        <w:lang w:val="en-US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" w15:restartNumberingAfterBreak="0">
    <w:nsid w:val="0A4E00EE"/>
    <w:multiLevelType w:val="hybridMultilevel"/>
    <w:tmpl w:val="91145160"/>
    <w:lvl w:ilvl="0" w:tplc="00000001">
      <w:start w:val="1"/>
      <w:numFmt w:val="decimal"/>
      <w:lvlText w:val="[%1]"/>
      <w:lvlJc w:val="left"/>
      <w:pPr>
        <w:ind w:left="360" w:hanging="360"/>
      </w:pPr>
      <w:rPr>
        <w:rFonts w:cs="Times New Roman"/>
      </w:rPr>
    </w:lvl>
    <w:lvl w:ilvl="1" w:tplc="0C0A0019" w:tentative="1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347352E"/>
    <w:multiLevelType w:val="hybridMultilevel"/>
    <w:tmpl w:val="CBBA393E"/>
    <w:lvl w:ilvl="0" w:tplc="0C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724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7" w15:restartNumberingAfterBreak="0">
    <w:nsid w:val="18DB5197"/>
    <w:multiLevelType w:val="hybridMultilevel"/>
    <w:tmpl w:val="BE1AA52A"/>
    <w:lvl w:ilvl="0" w:tplc="9BE2B4D4">
      <w:start w:val="1"/>
      <w:numFmt w:val="bullet"/>
      <w:lvlText w:val=""/>
      <w:lvlJc w:val="left"/>
      <w:pPr>
        <w:tabs>
          <w:tab w:val="num" w:pos="360"/>
        </w:tabs>
        <w:ind w:left="227" w:hanging="227"/>
      </w:pPr>
      <w:rPr>
        <w:rFonts w:ascii="Symbol" w:hAnsi="Symbol" w:hint="default"/>
        <w:sz w:val="22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7C6620"/>
    <w:multiLevelType w:val="multilevel"/>
    <w:tmpl w:val="EDA0B174"/>
    <w:numStyleLink w:val="Estilo3"/>
  </w:abstractNum>
  <w:abstractNum w:abstractNumId="9" w15:restartNumberingAfterBreak="0">
    <w:nsid w:val="1C5811A9"/>
    <w:multiLevelType w:val="hybridMultilevel"/>
    <w:tmpl w:val="0128A344"/>
    <w:lvl w:ilvl="0" w:tplc="5B484A84">
      <w:start w:val="1"/>
      <w:numFmt w:val="bullet"/>
      <w:pStyle w:val="BulletItem"/>
      <w:lvlText w:val=""/>
      <w:lvlJc w:val="left"/>
      <w:pPr>
        <w:tabs>
          <w:tab w:val="num" w:pos="238"/>
        </w:tabs>
        <w:ind w:left="238" w:hanging="238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E910B2"/>
    <w:multiLevelType w:val="hybridMultilevel"/>
    <w:tmpl w:val="1978949E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120F89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454" w:hanging="227"/>
      </w:pPr>
    </w:lvl>
  </w:abstractNum>
  <w:abstractNum w:abstractNumId="12" w15:restartNumberingAfterBreak="0">
    <w:nsid w:val="2B3E2F45"/>
    <w:multiLevelType w:val="multilevel"/>
    <w:tmpl w:val="2C287B1E"/>
    <w:lvl w:ilvl="0">
      <w:start w:val="1"/>
      <w:numFmt w:val="decimal"/>
      <w:lvlText w:val="%1."/>
      <w:lvlJc w:val="left"/>
    </w:lvl>
    <w:lvl w:ilvl="1">
      <w:numFmt w:val="none"/>
      <w:lvlText w:val=""/>
      <w:lvlJc w:val="left"/>
      <w:rPr>
        <w:rFonts w:cs="Times New Roman"/>
      </w:rPr>
    </w:lvl>
    <w:lvl w:ilvl="2">
      <w:numFmt w:val="none"/>
      <w:lvlText w:val=""/>
      <w:lvlJc w:val="left"/>
      <w:rPr>
        <w:rFonts w:cs="Times New Roman"/>
      </w:rPr>
    </w:lvl>
    <w:lvl w:ilvl="3">
      <w:numFmt w:val="decimal"/>
      <w:lvlText w:val="%4"/>
      <w:legacy w:legacy="1" w:legacySpace="0" w:legacyIndent="0"/>
      <w:lvlJc w:val="left"/>
      <w:rPr>
        <w:rFonts w:ascii="Tms Rmn" w:hAnsi="Tms Rmn" w:cs="Times New Roman" w:hint="default"/>
      </w:rPr>
    </w:lvl>
    <w:lvl w:ilvl="4">
      <w:numFmt w:val="decimal"/>
      <w:lvlText w:val="%5"/>
      <w:legacy w:legacy="1" w:legacySpace="0" w:legacyIndent="0"/>
      <w:lvlJc w:val="left"/>
      <w:rPr>
        <w:rFonts w:ascii="Tms Rmn" w:hAnsi="Tms Rmn" w:cs="Times New Roman" w:hint="default"/>
      </w:rPr>
    </w:lvl>
    <w:lvl w:ilvl="5">
      <w:numFmt w:val="decimal"/>
      <w:lvlText w:val="%6"/>
      <w:legacy w:legacy="1" w:legacySpace="0" w:legacyIndent="0"/>
      <w:lvlJc w:val="left"/>
      <w:rPr>
        <w:rFonts w:ascii="Tms Rmn" w:hAnsi="Tms Rmn" w:cs="Times New Roman" w:hint="default"/>
      </w:rPr>
    </w:lvl>
    <w:lvl w:ilvl="6">
      <w:numFmt w:val="decimal"/>
      <w:lvlText w:val="%7"/>
      <w:legacy w:legacy="1" w:legacySpace="0" w:legacyIndent="0"/>
      <w:lvlJc w:val="left"/>
      <w:rPr>
        <w:rFonts w:ascii="Tms Rmn" w:hAnsi="Tms Rmn" w:cs="Times New Roman" w:hint="default"/>
      </w:rPr>
    </w:lvl>
    <w:lvl w:ilvl="7">
      <w:numFmt w:val="decimal"/>
      <w:lvlText w:val="%8"/>
      <w:legacy w:legacy="1" w:legacySpace="0" w:legacyIndent="0"/>
      <w:lvlJc w:val="left"/>
      <w:rPr>
        <w:rFonts w:ascii="Tms Rmn" w:hAnsi="Tms Rmn" w:cs="Times New Roman" w:hint="default"/>
      </w:rPr>
    </w:lvl>
    <w:lvl w:ilvl="8">
      <w:numFmt w:val="decimal"/>
      <w:lvlText w:val="%9"/>
      <w:legacy w:legacy="1" w:legacySpace="0" w:legacyIndent="0"/>
      <w:lvlJc w:val="left"/>
      <w:rPr>
        <w:rFonts w:ascii="Tms Rmn" w:hAnsi="Tms Rmn" w:cs="Times New Roman" w:hint="default"/>
      </w:rPr>
    </w:lvl>
  </w:abstractNum>
  <w:abstractNum w:abstractNumId="13" w15:restartNumberingAfterBreak="0">
    <w:nsid w:val="444B21BA"/>
    <w:multiLevelType w:val="hybridMultilevel"/>
    <w:tmpl w:val="E4E60E56"/>
    <w:lvl w:ilvl="0" w:tplc="56766E92">
      <w:start w:val="1"/>
      <w:numFmt w:val="decimal"/>
      <w:lvlText w:val="%1.  "/>
      <w:lvlJc w:val="left"/>
      <w:pPr>
        <w:ind w:left="720" w:hanging="360"/>
      </w:pPr>
      <w:rPr>
        <w:rFonts w:cs="Times New Roman" w:hint="default"/>
        <w:b w:val="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 w15:restartNumberingAfterBreak="0">
    <w:nsid w:val="4C436AB0"/>
    <w:multiLevelType w:val="hybridMultilevel"/>
    <w:tmpl w:val="6B202B24"/>
    <w:lvl w:ilvl="0" w:tplc="0407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DE805EC"/>
    <w:multiLevelType w:val="hybridMultilevel"/>
    <w:tmpl w:val="AAB2EB8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3954D94"/>
    <w:multiLevelType w:val="hybridMultilevel"/>
    <w:tmpl w:val="C786ED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04C7DBE"/>
    <w:multiLevelType w:val="hybridMultilevel"/>
    <w:tmpl w:val="5F70CBC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F77F57"/>
    <w:multiLevelType w:val="hybridMultilevel"/>
    <w:tmpl w:val="2454135C"/>
    <w:lvl w:ilvl="0" w:tplc="15384C8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lang w:val="es-ES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4C2E37"/>
    <w:multiLevelType w:val="hybridMultilevel"/>
    <w:tmpl w:val="6B32D4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C0A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C0A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54474F7"/>
    <w:multiLevelType w:val="singleLevel"/>
    <w:tmpl w:val="0EA0939C"/>
    <w:lvl w:ilvl="0">
      <w:start w:val="1"/>
      <w:numFmt w:val="decimal"/>
      <w:lvlText w:val="%1."/>
      <w:legacy w:legacy="1" w:legacySpace="0" w:legacyIndent="227"/>
      <w:lvlJc w:val="left"/>
      <w:pPr>
        <w:ind w:left="227" w:hanging="227"/>
      </w:pPr>
    </w:lvl>
  </w:abstractNum>
  <w:abstractNum w:abstractNumId="21" w15:restartNumberingAfterBreak="0">
    <w:nsid w:val="7CDC5494"/>
    <w:multiLevelType w:val="multilevel"/>
    <w:tmpl w:val="2DDCAE58"/>
    <w:lvl w:ilvl="0">
      <w:start w:val="1"/>
      <w:numFmt w:val="decimal"/>
      <w:pStyle w:val="Ecuacin"/>
      <w:lvlText w:val="(%1)"/>
      <w:lvlJc w:val="left"/>
      <w:pPr>
        <w:ind w:left="3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20"/>
        <w:szCs w:val="20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</w:abstractNum>
  <w:abstractNum w:abstractNumId="22" w15:restartNumberingAfterBreak="0">
    <w:nsid w:val="7E5259C0"/>
    <w:multiLevelType w:val="hybridMultilevel"/>
    <w:tmpl w:val="CD9ECA3C"/>
    <w:lvl w:ilvl="0" w:tplc="55E494EA">
      <w:start w:val="1"/>
      <w:numFmt w:val="bullet"/>
      <w:lvlText w:val="-"/>
      <w:lvlJc w:val="left"/>
      <w:pPr>
        <w:tabs>
          <w:tab w:val="num" w:pos="587"/>
        </w:tabs>
        <w:ind w:left="454" w:hanging="227"/>
      </w:pPr>
      <w:rPr>
        <w:rFonts w:hint="default"/>
        <w:sz w:val="16"/>
      </w:rPr>
    </w:lvl>
    <w:lvl w:ilvl="1" w:tplc="76FAF76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722CA41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026E4F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1DB0383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F38254D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F3E532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B93A7C1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1D6E4C8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2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Symbol" w:hAnsi="Symbol" w:hint="default"/>
        </w:rPr>
      </w:lvl>
    </w:lvlOverride>
  </w:num>
  <w:num w:numId="3">
    <w:abstractNumId w:val="20"/>
  </w:num>
  <w:num w:numId="4">
    <w:abstractNumId w:val="1"/>
    <w:lvlOverride w:ilvl="0">
      <w:lvl w:ilvl="0">
        <w:start w:val="1"/>
        <w:numFmt w:val="bullet"/>
        <w:lvlText w:val="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5">
    <w:abstractNumId w:val="1"/>
    <w:lvlOverride w:ilvl="0">
      <w:lvl w:ilvl="0">
        <w:start w:val="1"/>
        <w:numFmt w:val="bullet"/>
        <w:lvlText w:val=""/>
        <w:legacy w:legacy="1" w:legacySpace="0" w:legacyIndent="227"/>
        <w:lvlJc w:val="left"/>
        <w:pPr>
          <w:ind w:left="227" w:hanging="227"/>
        </w:pPr>
        <w:rPr>
          <w:rFonts w:ascii="Times" w:hAnsi="Times" w:hint="default"/>
        </w:rPr>
      </w:lvl>
    </w:lvlOverride>
  </w:num>
  <w:num w:numId="6">
    <w:abstractNumId w:val="7"/>
  </w:num>
  <w:num w:numId="7">
    <w:abstractNumId w:val="22"/>
  </w:num>
  <w:num w:numId="8">
    <w:abstractNumId w:val="11"/>
  </w:num>
  <w:num w:numId="9">
    <w:abstractNumId w:val="7"/>
  </w:num>
  <w:num w:numId="10">
    <w:abstractNumId w:val="22"/>
  </w:num>
  <w:num w:numId="11">
    <w:abstractNumId w:val="14"/>
  </w:num>
  <w:num w:numId="12">
    <w:abstractNumId w:val="0"/>
  </w:num>
  <w:num w:numId="13">
    <w:abstractNumId w:val="14"/>
  </w:num>
  <w:num w:numId="14">
    <w:abstractNumId w:val="0"/>
  </w:num>
  <w:num w:numId="15">
    <w:abstractNumId w:val="0"/>
  </w:num>
  <w:num w:numId="16">
    <w:abstractNumId w:val="14"/>
  </w:num>
  <w:num w:numId="17">
    <w:abstractNumId w:val="0"/>
  </w:num>
  <w:num w:numId="18">
    <w:abstractNumId w:val="0"/>
  </w:num>
  <w:num w:numId="19">
    <w:abstractNumId w:val="22"/>
  </w:num>
  <w:num w:numId="20">
    <w:abstractNumId w:val="22"/>
  </w:num>
  <w:num w:numId="21">
    <w:abstractNumId w:val="22"/>
  </w:num>
  <w:num w:numId="22">
    <w:abstractNumId w:val="9"/>
  </w:num>
  <w:num w:numId="23">
    <w:abstractNumId w:val="9"/>
  </w:num>
  <w:num w:numId="24">
    <w:abstractNumId w:val="9"/>
  </w:num>
  <w:num w:numId="25">
    <w:abstractNumId w:val="9"/>
  </w:num>
  <w:num w:numId="26">
    <w:abstractNumId w:val="3"/>
  </w:num>
  <w:num w:numId="27">
    <w:abstractNumId w:val="13"/>
  </w:num>
  <w:num w:numId="28">
    <w:abstractNumId w:val="4"/>
  </w:num>
  <w:num w:numId="29">
    <w:abstractNumId w:val="8"/>
  </w:num>
  <w:num w:numId="30">
    <w:abstractNumId w:val="21"/>
  </w:num>
  <w:num w:numId="31">
    <w:abstractNumId w:val="5"/>
  </w:num>
  <w:num w:numId="32">
    <w:abstractNumId w:val="6"/>
  </w:num>
  <w:num w:numId="33">
    <w:abstractNumId w:val="10"/>
  </w:num>
  <w:num w:numId="34">
    <w:abstractNumId w:val="19"/>
  </w:num>
  <w:num w:numId="35">
    <w:abstractNumId w:val="16"/>
  </w:num>
  <w:num w:numId="36">
    <w:abstractNumId w:val="3"/>
    <w:lvlOverride w:ilvl="0">
      <w:startOverride w:val="1"/>
    </w:lvlOverride>
  </w:num>
  <w:num w:numId="37">
    <w:abstractNumId w:val="18"/>
  </w:num>
  <w:num w:numId="38">
    <w:abstractNumId w:val="12"/>
  </w:num>
  <w:num w:numId="39">
    <w:abstractNumId w:val="2"/>
  </w:num>
  <w:num w:numId="40">
    <w:abstractNumId w:val="17"/>
  </w:num>
  <w:num w:numId="4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embedTrueTypeFonts/>
  <w:mirrorMargin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autoHyphenation/>
  <w:consecutiveHyphenLimit w:val="3"/>
  <w:hyphenationZone w:val="140"/>
  <w:doNotHyphenateCaps/>
  <w:evenAndOddHeaders/>
  <w:drawingGridHorizontalSpacing w:val="110"/>
  <w:drawingGridVerticalSpacing w:val="163"/>
  <w:displayHorizontalDrawingGridEvery w:val="0"/>
  <w:displayVerticalDrawingGridEvery w:val="0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doNotExpandShiftReturn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4557A"/>
    <w:rsid w:val="00000E42"/>
    <w:rsid w:val="000035F5"/>
    <w:rsid w:val="000049CE"/>
    <w:rsid w:val="00005B4D"/>
    <w:rsid w:val="00005F1B"/>
    <w:rsid w:val="00006B57"/>
    <w:rsid w:val="00006D29"/>
    <w:rsid w:val="0001385B"/>
    <w:rsid w:val="00013BBF"/>
    <w:rsid w:val="00016740"/>
    <w:rsid w:val="00021337"/>
    <w:rsid w:val="00021454"/>
    <w:rsid w:val="00022F59"/>
    <w:rsid w:val="00024323"/>
    <w:rsid w:val="00025ABD"/>
    <w:rsid w:val="000305E4"/>
    <w:rsid w:val="000310A7"/>
    <w:rsid w:val="000314D7"/>
    <w:rsid w:val="00035F98"/>
    <w:rsid w:val="00036E12"/>
    <w:rsid w:val="0004089C"/>
    <w:rsid w:val="00044A53"/>
    <w:rsid w:val="00044EE6"/>
    <w:rsid w:val="00051800"/>
    <w:rsid w:val="00055D70"/>
    <w:rsid w:val="000610AD"/>
    <w:rsid w:val="00063EAA"/>
    <w:rsid w:val="00065A5E"/>
    <w:rsid w:val="000731C6"/>
    <w:rsid w:val="00082378"/>
    <w:rsid w:val="00082385"/>
    <w:rsid w:val="00083C7A"/>
    <w:rsid w:val="00085B5E"/>
    <w:rsid w:val="00086A33"/>
    <w:rsid w:val="000A3E11"/>
    <w:rsid w:val="000A5D00"/>
    <w:rsid w:val="000B0857"/>
    <w:rsid w:val="000B1417"/>
    <w:rsid w:val="000B6A17"/>
    <w:rsid w:val="000C0075"/>
    <w:rsid w:val="000C1E81"/>
    <w:rsid w:val="000C5378"/>
    <w:rsid w:val="000C543A"/>
    <w:rsid w:val="000C63B4"/>
    <w:rsid w:val="000C75D8"/>
    <w:rsid w:val="000D6D9E"/>
    <w:rsid w:val="000D7749"/>
    <w:rsid w:val="000E0820"/>
    <w:rsid w:val="000E0982"/>
    <w:rsid w:val="000E0BD1"/>
    <w:rsid w:val="000E1252"/>
    <w:rsid w:val="000E1C18"/>
    <w:rsid w:val="000E3CB1"/>
    <w:rsid w:val="000E44AF"/>
    <w:rsid w:val="000F2661"/>
    <w:rsid w:val="000F51D5"/>
    <w:rsid w:val="000F63B0"/>
    <w:rsid w:val="0010275A"/>
    <w:rsid w:val="00102B5A"/>
    <w:rsid w:val="00103A73"/>
    <w:rsid w:val="00111A68"/>
    <w:rsid w:val="001123ED"/>
    <w:rsid w:val="00112BCD"/>
    <w:rsid w:val="00112DA3"/>
    <w:rsid w:val="00113C83"/>
    <w:rsid w:val="001140C1"/>
    <w:rsid w:val="00114BD5"/>
    <w:rsid w:val="00115F4E"/>
    <w:rsid w:val="001161DD"/>
    <w:rsid w:val="001201F4"/>
    <w:rsid w:val="00124DAE"/>
    <w:rsid w:val="00125619"/>
    <w:rsid w:val="00127A91"/>
    <w:rsid w:val="001303C8"/>
    <w:rsid w:val="00131DED"/>
    <w:rsid w:val="00132C4D"/>
    <w:rsid w:val="00137864"/>
    <w:rsid w:val="00142F31"/>
    <w:rsid w:val="00143599"/>
    <w:rsid w:val="00143964"/>
    <w:rsid w:val="00153FE5"/>
    <w:rsid w:val="00154AFB"/>
    <w:rsid w:val="00156CC1"/>
    <w:rsid w:val="001638CA"/>
    <w:rsid w:val="001648EC"/>
    <w:rsid w:val="00166F15"/>
    <w:rsid w:val="00167137"/>
    <w:rsid w:val="00174970"/>
    <w:rsid w:val="001760B0"/>
    <w:rsid w:val="00182F33"/>
    <w:rsid w:val="00183DAE"/>
    <w:rsid w:val="001850FD"/>
    <w:rsid w:val="00185B8F"/>
    <w:rsid w:val="00191363"/>
    <w:rsid w:val="00191C74"/>
    <w:rsid w:val="001931CC"/>
    <w:rsid w:val="001A3335"/>
    <w:rsid w:val="001A533A"/>
    <w:rsid w:val="001A53BC"/>
    <w:rsid w:val="001A5BA0"/>
    <w:rsid w:val="001A651B"/>
    <w:rsid w:val="001B5AA2"/>
    <w:rsid w:val="001C11D2"/>
    <w:rsid w:val="001C2A35"/>
    <w:rsid w:val="001C6044"/>
    <w:rsid w:val="001D00E0"/>
    <w:rsid w:val="001D0B49"/>
    <w:rsid w:val="001D179C"/>
    <w:rsid w:val="001D27D4"/>
    <w:rsid w:val="001D3BA6"/>
    <w:rsid w:val="001D483C"/>
    <w:rsid w:val="001D73DE"/>
    <w:rsid w:val="001E0109"/>
    <w:rsid w:val="001E0D01"/>
    <w:rsid w:val="001E3BC7"/>
    <w:rsid w:val="001E50CE"/>
    <w:rsid w:val="001E514A"/>
    <w:rsid w:val="001F3845"/>
    <w:rsid w:val="001F7629"/>
    <w:rsid w:val="002072B3"/>
    <w:rsid w:val="00212AFA"/>
    <w:rsid w:val="002157E3"/>
    <w:rsid w:val="00217EFD"/>
    <w:rsid w:val="00222C20"/>
    <w:rsid w:val="00224DA4"/>
    <w:rsid w:val="00226F60"/>
    <w:rsid w:val="00233FDC"/>
    <w:rsid w:val="00236209"/>
    <w:rsid w:val="002363A5"/>
    <w:rsid w:val="00244628"/>
    <w:rsid w:val="00247B2F"/>
    <w:rsid w:val="002534CE"/>
    <w:rsid w:val="0025351F"/>
    <w:rsid w:val="002545F3"/>
    <w:rsid w:val="00256CC6"/>
    <w:rsid w:val="002621C4"/>
    <w:rsid w:val="002636E6"/>
    <w:rsid w:val="00271081"/>
    <w:rsid w:val="00272A45"/>
    <w:rsid w:val="00273248"/>
    <w:rsid w:val="002751DF"/>
    <w:rsid w:val="00284B0A"/>
    <w:rsid w:val="00285CDA"/>
    <w:rsid w:val="00286410"/>
    <w:rsid w:val="002870E8"/>
    <w:rsid w:val="0029046A"/>
    <w:rsid w:val="00290ECD"/>
    <w:rsid w:val="002926D3"/>
    <w:rsid w:val="00292F76"/>
    <w:rsid w:val="002A3474"/>
    <w:rsid w:val="002A5F75"/>
    <w:rsid w:val="002A7995"/>
    <w:rsid w:val="002B1D7F"/>
    <w:rsid w:val="002B65C9"/>
    <w:rsid w:val="002B6B20"/>
    <w:rsid w:val="002C1A34"/>
    <w:rsid w:val="002C68AC"/>
    <w:rsid w:val="002D19C4"/>
    <w:rsid w:val="002D3C56"/>
    <w:rsid w:val="002D6856"/>
    <w:rsid w:val="002E093C"/>
    <w:rsid w:val="002E21F0"/>
    <w:rsid w:val="002E79A8"/>
    <w:rsid w:val="002F1392"/>
    <w:rsid w:val="002F28FD"/>
    <w:rsid w:val="002F2934"/>
    <w:rsid w:val="002F2A0C"/>
    <w:rsid w:val="002F30A0"/>
    <w:rsid w:val="002F429F"/>
    <w:rsid w:val="002F642E"/>
    <w:rsid w:val="00302A38"/>
    <w:rsid w:val="00304DC4"/>
    <w:rsid w:val="00312329"/>
    <w:rsid w:val="00314A24"/>
    <w:rsid w:val="0031684E"/>
    <w:rsid w:val="003170F2"/>
    <w:rsid w:val="00324AF2"/>
    <w:rsid w:val="003260FD"/>
    <w:rsid w:val="0033146A"/>
    <w:rsid w:val="0033172E"/>
    <w:rsid w:val="003342F9"/>
    <w:rsid w:val="00336E82"/>
    <w:rsid w:val="0034030F"/>
    <w:rsid w:val="00340B3A"/>
    <w:rsid w:val="003411E5"/>
    <w:rsid w:val="003470F8"/>
    <w:rsid w:val="00351FA9"/>
    <w:rsid w:val="003528A2"/>
    <w:rsid w:val="00352BF5"/>
    <w:rsid w:val="00353FB0"/>
    <w:rsid w:val="00356DB0"/>
    <w:rsid w:val="00357ABB"/>
    <w:rsid w:val="00357F02"/>
    <w:rsid w:val="00360E7F"/>
    <w:rsid w:val="00361425"/>
    <w:rsid w:val="00361595"/>
    <w:rsid w:val="00361636"/>
    <w:rsid w:val="003658AF"/>
    <w:rsid w:val="003710F6"/>
    <w:rsid w:val="00372999"/>
    <w:rsid w:val="003739E9"/>
    <w:rsid w:val="00373D82"/>
    <w:rsid w:val="00383F25"/>
    <w:rsid w:val="00384209"/>
    <w:rsid w:val="00384C45"/>
    <w:rsid w:val="00385E0B"/>
    <w:rsid w:val="0038718E"/>
    <w:rsid w:val="00394C79"/>
    <w:rsid w:val="00395A93"/>
    <w:rsid w:val="003962D1"/>
    <w:rsid w:val="003A01B0"/>
    <w:rsid w:val="003A2BF1"/>
    <w:rsid w:val="003A34EF"/>
    <w:rsid w:val="003B2855"/>
    <w:rsid w:val="003B2A9A"/>
    <w:rsid w:val="003C2108"/>
    <w:rsid w:val="003C36D2"/>
    <w:rsid w:val="003C444F"/>
    <w:rsid w:val="003C4891"/>
    <w:rsid w:val="003C7724"/>
    <w:rsid w:val="003D7485"/>
    <w:rsid w:val="003E231D"/>
    <w:rsid w:val="003E2494"/>
    <w:rsid w:val="003E24BF"/>
    <w:rsid w:val="003E2E68"/>
    <w:rsid w:val="003E4695"/>
    <w:rsid w:val="003E4898"/>
    <w:rsid w:val="003E5806"/>
    <w:rsid w:val="003E5F6E"/>
    <w:rsid w:val="003E62B3"/>
    <w:rsid w:val="003F0FF0"/>
    <w:rsid w:val="003F4AF9"/>
    <w:rsid w:val="00405E55"/>
    <w:rsid w:val="00410267"/>
    <w:rsid w:val="0041114A"/>
    <w:rsid w:val="00411CEE"/>
    <w:rsid w:val="00414B85"/>
    <w:rsid w:val="00415F1D"/>
    <w:rsid w:val="00424BD7"/>
    <w:rsid w:val="0043173A"/>
    <w:rsid w:val="004339A7"/>
    <w:rsid w:val="0043661F"/>
    <w:rsid w:val="00440CC7"/>
    <w:rsid w:val="0044412D"/>
    <w:rsid w:val="00444A6A"/>
    <w:rsid w:val="00454C89"/>
    <w:rsid w:val="004552DA"/>
    <w:rsid w:val="00457341"/>
    <w:rsid w:val="0046154C"/>
    <w:rsid w:val="004630BF"/>
    <w:rsid w:val="004667AA"/>
    <w:rsid w:val="004740F2"/>
    <w:rsid w:val="0047430F"/>
    <w:rsid w:val="004748AA"/>
    <w:rsid w:val="00474B9C"/>
    <w:rsid w:val="00481175"/>
    <w:rsid w:val="00484D3E"/>
    <w:rsid w:val="004850E5"/>
    <w:rsid w:val="00490B8A"/>
    <w:rsid w:val="004910F4"/>
    <w:rsid w:val="00491868"/>
    <w:rsid w:val="004929AE"/>
    <w:rsid w:val="00492D3A"/>
    <w:rsid w:val="00493C8D"/>
    <w:rsid w:val="004943BF"/>
    <w:rsid w:val="00497021"/>
    <w:rsid w:val="004A2F5E"/>
    <w:rsid w:val="004A6625"/>
    <w:rsid w:val="004A6738"/>
    <w:rsid w:val="004A7633"/>
    <w:rsid w:val="004B042C"/>
    <w:rsid w:val="004B07A8"/>
    <w:rsid w:val="004B2184"/>
    <w:rsid w:val="004B280A"/>
    <w:rsid w:val="004B2E5E"/>
    <w:rsid w:val="004B359E"/>
    <w:rsid w:val="004B37CE"/>
    <w:rsid w:val="004B6233"/>
    <w:rsid w:val="004C45D4"/>
    <w:rsid w:val="004C7220"/>
    <w:rsid w:val="004C784E"/>
    <w:rsid w:val="004D234B"/>
    <w:rsid w:val="004D2E09"/>
    <w:rsid w:val="004D3D2A"/>
    <w:rsid w:val="004D6212"/>
    <w:rsid w:val="004D6461"/>
    <w:rsid w:val="004E0DFD"/>
    <w:rsid w:val="004E2FB2"/>
    <w:rsid w:val="004E31F5"/>
    <w:rsid w:val="004E4A2F"/>
    <w:rsid w:val="004E6CBC"/>
    <w:rsid w:val="004E6CC0"/>
    <w:rsid w:val="004E7233"/>
    <w:rsid w:val="004F072C"/>
    <w:rsid w:val="004F0820"/>
    <w:rsid w:val="004F12B1"/>
    <w:rsid w:val="004F53C8"/>
    <w:rsid w:val="004F72B0"/>
    <w:rsid w:val="005063F0"/>
    <w:rsid w:val="00515B9A"/>
    <w:rsid w:val="00516AD6"/>
    <w:rsid w:val="005232F1"/>
    <w:rsid w:val="00523E20"/>
    <w:rsid w:val="00523F0C"/>
    <w:rsid w:val="00524956"/>
    <w:rsid w:val="005265C1"/>
    <w:rsid w:val="0052736F"/>
    <w:rsid w:val="00531945"/>
    <w:rsid w:val="00531BE6"/>
    <w:rsid w:val="00532162"/>
    <w:rsid w:val="00533FDB"/>
    <w:rsid w:val="00534C87"/>
    <w:rsid w:val="00535288"/>
    <w:rsid w:val="00540899"/>
    <w:rsid w:val="00541B58"/>
    <w:rsid w:val="005445E4"/>
    <w:rsid w:val="00544A38"/>
    <w:rsid w:val="00552181"/>
    <w:rsid w:val="005537C7"/>
    <w:rsid w:val="0055437C"/>
    <w:rsid w:val="00554C29"/>
    <w:rsid w:val="00560EA0"/>
    <w:rsid w:val="00560FAA"/>
    <w:rsid w:val="00563BF7"/>
    <w:rsid w:val="00565CAD"/>
    <w:rsid w:val="00566681"/>
    <w:rsid w:val="00567FEB"/>
    <w:rsid w:val="00570341"/>
    <w:rsid w:val="00573FFA"/>
    <w:rsid w:val="00574C6C"/>
    <w:rsid w:val="00583D7B"/>
    <w:rsid w:val="00583E41"/>
    <w:rsid w:val="00584D1A"/>
    <w:rsid w:val="005916C9"/>
    <w:rsid w:val="00593321"/>
    <w:rsid w:val="00593A6E"/>
    <w:rsid w:val="00594390"/>
    <w:rsid w:val="005A24E5"/>
    <w:rsid w:val="005A54FA"/>
    <w:rsid w:val="005A5657"/>
    <w:rsid w:val="005A6995"/>
    <w:rsid w:val="005B01C1"/>
    <w:rsid w:val="005B596E"/>
    <w:rsid w:val="005C06FA"/>
    <w:rsid w:val="005C2841"/>
    <w:rsid w:val="005C290B"/>
    <w:rsid w:val="005C3047"/>
    <w:rsid w:val="005C3822"/>
    <w:rsid w:val="005C4A7F"/>
    <w:rsid w:val="005C5934"/>
    <w:rsid w:val="005C7ED3"/>
    <w:rsid w:val="005D2BB7"/>
    <w:rsid w:val="005D5D81"/>
    <w:rsid w:val="005D7E00"/>
    <w:rsid w:val="005E1207"/>
    <w:rsid w:val="005E2535"/>
    <w:rsid w:val="005E6D8B"/>
    <w:rsid w:val="005F0ECE"/>
    <w:rsid w:val="005F21C4"/>
    <w:rsid w:val="005F221C"/>
    <w:rsid w:val="005F3425"/>
    <w:rsid w:val="005F4669"/>
    <w:rsid w:val="005F524F"/>
    <w:rsid w:val="005F5A3E"/>
    <w:rsid w:val="005F6213"/>
    <w:rsid w:val="005F630F"/>
    <w:rsid w:val="005F686F"/>
    <w:rsid w:val="00600CA9"/>
    <w:rsid w:val="00602CC7"/>
    <w:rsid w:val="00604B06"/>
    <w:rsid w:val="0061006F"/>
    <w:rsid w:val="006112B8"/>
    <w:rsid w:val="0061301F"/>
    <w:rsid w:val="006139F1"/>
    <w:rsid w:val="006158A9"/>
    <w:rsid w:val="0062163B"/>
    <w:rsid w:val="006235A1"/>
    <w:rsid w:val="00624F8F"/>
    <w:rsid w:val="00625DEE"/>
    <w:rsid w:val="0062793F"/>
    <w:rsid w:val="00627CF6"/>
    <w:rsid w:val="00627E5D"/>
    <w:rsid w:val="00630B3B"/>
    <w:rsid w:val="00631DDC"/>
    <w:rsid w:val="00632850"/>
    <w:rsid w:val="00634947"/>
    <w:rsid w:val="00634C3A"/>
    <w:rsid w:val="00634D43"/>
    <w:rsid w:val="00636BA6"/>
    <w:rsid w:val="006371FD"/>
    <w:rsid w:val="00637A0D"/>
    <w:rsid w:val="0064190F"/>
    <w:rsid w:val="00641A18"/>
    <w:rsid w:val="00643911"/>
    <w:rsid w:val="00646EA4"/>
    <w:rsid w:val="00650E5C"/>
    <w:rsid w:val="006518C2"/>
    <w:rsid w:val="006535E0"/>
    <w:rsid w:val="006538C7"/>
    <w:rsid w:val="00655506"/>
    <w:rsid w:val="0065585F"/>
    <w:rsid w:val="00655F0A"/>
    <w:rsid w:val="006569CF"/>
    <w:rsid w:val="006620E7"/>
    <w:rsid w:val="006634F8"/>
    <w:rsid w:val="0066484F"/>
    <w:rsid w:val="00665F5F"/>
    <w:rsid w:val="00670AEE"/>
    <w:rsid w:val="006715AB"/>
    <w:rsid w:val="00671BAF"/>
    <w:rsid w:val="00680383"/>
    <w:rsid w:val="006829A3"/>
    <w:rsid w:val="00684DB2"/>
    <w:rsid w:val="00687ED7"/>
    <w:rsid w:val="0069183B"/>
    <w:rsid w:val="00694F0C"/>
    <w:rsid w:val="0069736D"/>
    <w:rsid w:val="006A389B"/>
    <w:rsid w:val="006A4D00"/>
    <w:rsid w:val="006A4FC6"/>
    <w:rsid w:val="006A574A"/>
    <w:rsid w:val="006A611F"/>
    <w:rsid w:val="006B0E64"/>
    <w:rsid w:val="006B4446"/>
    <w:rsid w:val="006B50DA"/>
    <w:rsid w:val="006C569A"/>
    <w:rsid w:val="006C6F24"/>
    <w:rsid w:val="006C76AD"/>
    <w:rsid w:val="006D3028"/>
    <w:rsid w:val="006D3D96"/>
    <w:rsid w:val="006D5779"/>
    <w:rsid w:val="006D62FB"/>
    <w:rsid w:val="006D6414"/>
    <w:rsid w:val="006D6931"/>
    <w:rsid w:val="006E1652"/>
    <w:rsid w:val="006E3238"/>
    <w:rsid w:val="006E3B89"/>
    <w:rsid w:val="006E53AE"/>
    <w:rsid w:val="006E723D"/>
    <w:rsid w:val="006F1AF8"/>
    <w:rsid w:val="006F35AC"/>
    <w:rsid w:val="006F450E"/>
    <w:rsid w:val="006F5549"/>
    <w:rsid w:val="00703AED"/>
    <w:rsid w:val="007070AF"/>
    <w:rsid w:val="007074B2"/>
    <w:rsid w:val="007207E3"/>
    <w:rsid w:val="00722F8A"/>
    <w:rsid w:val="00723352"/>
    <w:rsid w:val="00730DF7"/>
    <w:rsid w:val="00731921"/>
    <w:rsid w:val="0073233C"/>
    <w:rsid w:val="00732974"/>
    <w:rsid w:val="00734363"/>
    <w:rsid w:val="00734A17"/>
    <w:rsid w:val="0073666B"/>
    <w:rsid w:val="00737848"/>
    <w:rsid w:val="007417FA"/>
    <w:rsid w:val="007419B9"/>
    <w:rsid w:val="00741D23"/>
    <w:rsid w:val="00741DEE"/>
    <w:rsid w:val="00747763"/>
    <w:rsid w:val="00747C5E"/>
    <w:rsid w:val="0075183D"/>
    <w:rsid w:val="0075274B"/>
    <w:rsid w:val="00755C8B"/>
    <w:rsid w:val="00756291"/>
    <w:rsid w:val="0076164D"/>
    <w:rsid w:val="00763E46"/>
    <w:rsid w:val="007645BE"/>
    <w:rsid w:val="0076545F"/>
    <w:rsid w:val="007660E1"/>
    <w:rsid w:val="00766BA6"/>
    <w:rsid w:val="00766C34"/>
    <w:rsid w:val="00770E1D"/>
    <w:rsid w:val="00770FED"/>
    <w:rsid w:val="00771E6B"/>
    <w:rsid w:val="00772BBE"/>
    <w:rsid w:val="0078175F"/>
    <w:rsid w:val="00782154"/>
    <w:rsid w:val="00784FB8"/>
    <w:rsid w:val="00785347"/>
    <w:rsid w:val="00790D8C"/>
    <w:rsid w:val="00791BDF"/>
    <w:rsid w:val="00793DD0"/>
    <w:rsid w:val="0079578E"/>
    <w:rsid w:val="007957D2"/>
    <w:rsid w:val="00795A82"/>
    <w:rsid w:val="00795F51"/>
    <w:rsid w:val="007A2AD6"/>
    <w:rsid w:val="007A6AB6"/>
    <w:rsid w:val="007B0182"/>
    <w:rsid w:val="007B2709"/>
    <w:rsid w:val="007B2A55"/>
    <w:rsid w:val="007B355D"/>
    <w:rsid w:val="007B7FE4"/>
    <w:rsid w:val="007C00D0"/>
    <w:rsid w:val="007C08A0"/>
    <w:rsid w:val="007C6096"/>
    <w:rsid w:val="007C7BD6"/>
    <w:rsid w:val="007D0201"/>
    <w:rsid w:val="007D0842"/>
    <w:rsid w:val="007D2A45"/>
    <w:rsid w:val="007D4DED"/>
    <w:rsid w:val="007D4E23"/>
    <w:rsid w:val="007D5C21"/>
    <w:rsid w:val="007D6315"/>
    <w:rsid w:val="007D789B"/>
    <w:rsid w:val="007E07C9"/>
    <w:rsid w:val="007E1344"/>
    <w:rsid w:val="007E6E54"/>
    <w:rsid w:val="007E7C06"/>
    <w:rsid w:val="007F108F"/>
    <w:rsid w:val="007F1CCF"/>
    <w:rsid w:val="007F202E"/>
    <w:rsid w:val="007F3531"/>
    <w:rsid w:val="007F685C"/>
    <w:rsid w:val="00802ED0"/>
    <w:rsid w:val="00802FA7"/>
    <w:rsid w:val="00806F9D"/>
    <w:rsid w:val="008109E0"/>
    <w:rsid w:val="00811ADC"/>
    <w:rsid w:val="008151F9"/>
    <w:rsid w:val="00820400"/>
    <w:rsid w:val="00823386"/>
    <w:rsid w:val="00823943"/>
    <w:rsid w:val="00824B46"/>
    <w:rsid w:val="00825147"/>
    <w:rsid w:val="008273B4"/>
    <w:rsid w:val="00831DAC"/>
    <w:rsid w:val="0083203A"/>
    <w:rsid w:val="00843091"/>
    <w:rsid w:val="00850393"/>
    <w:rsid w:val="008509F7"/>
    <w:rsid w:val="008552A7"/>
    <w:rsid w:val="0085573F"/>
    <w:rsid w:val="00857791"/>
    <w:rsid w:val="008603F5"/>
    <w:rsid w:val="008607CA"/>
    <w:rsid w:val="00860D63"/>
    <w:rsid w:val="00861038"/>
    <w:rsid w:val="00862AA0"/>
    <w:rsid w:val="00863D20"/>
    <w:rsid w:val="00864DF2"/>
    <w:rsid w:val="00865FA1"/>
    <w:rsid w:val="008662CD"/>
    <w:rsid w:val="00866C1E"/>
    <w:rsid w:val="00867C51"/>
    <w:rsid w:val="008712EC"/>
    <w:rsid w:val="00871A3D"/>
    <w:rsid w:val="00872ADB"/>
    <w:rsid w:val="00877B7D"/>
    <w:rsid w:val="00881771"/>
    <w:rsid w:val="00887F5C"/>
    <w:rsid w:val="00890241"/>
    <w:rsid w:val="00890D95"/>
    <w:rsid w:val="00895A4F"/>
    <w:rsid w:val="0089653D"/>
    <w:rsid w:val="008974A5"/>
    <w:rsid w:val="008A056F"/>
    <w:rsid w:val="008A098A"/>
    <w:rsid w:val="008A0D55"/>
    <w:rsid w:val="008A20C7"/>
    <w:rsid w:val="008A23E7"/>
    <w:rsid w:val="008A3B53"/>
    <w:rsid w:val="008A3C0E"/>
    <w:rsid w:val="008B3DC5"/>
    <w:rsid w:val="008B7653"/>
    <w:rsid w:val="008C0390"/>
    <w:rsid w:val="008C1C06"/>
    <w:rsid w:val="008C2A8E"/>
    <w:rsid w:val="008C4A37"/>
    <w:rsid w:val="008D48BF"/>
    <w:rsid w:val="008D6FAC"/>
    <w:rsid w:val="008E2B14"/>
    <w:rsid w:val="008E4E6C"/>
    <w:rsid w:val="008E6B88"/>
    <w:rsid w:val="008E7001"/>
    <w:rsid w:val="008F2AE2"/>
    <w:rsid w:val="008F3E72"/>
    <w:rsid w:val="0090334B"/>
    <w:rsid w:val="00903425"/>
    <w:rsid w:val="00903930"/>
    <w:rsid w:val="00906579"/>
    <w:rsid w:val="00907889"/>
    <w:rsid w:val="0091061C"/>
    <w:rsid w:val="00913BDB"/>
    <w:rsid w:val="009216C2"/>
    <w:rsid w:val="009245F8"/>
    <w:rsid w:val="00932933"/>
    <w:rsid w:val="00932D0C"/>
    <w:rsid w:val="00933172"/>
    <w:rsid w:val="009366F1"/>
    <w:rsid w:val="00941B54"/>
    <w:rsid w:val="00941D29"/>
    <w:rsid w:val="00945089"/>
    <w:rsid w:val="00946CCA"/>
    <w:rsid w:val="00950952"/>
    <w:rsid w:val="00950ABA"/>
    <w:rsid w:val="00953983"/>
    <w:rsid w:val="00954527"/>
    <w:rsid w:val="00954D64"/>
    <w:rsid w:val="00955C0D"/>
    <w:rsid w:val="00955D48"/>
    <w:rsid w:val="00955F3C"/>
    <w:rsid w:val="00956CE3"/>
    <w:rsid w:val="009600D9"/>
    <w:rsid w:val="009622D9"/>
    <w:rsid w:val="00970104"/>
    <w:rsid w:val="0097441B"/>
    <w:rsid w:val="00974EAE"/>
    <w:rsid w:val="00976926"/>
    <w:rsid w:val="009802F9"/>
    <w:rsid w:val="00981089"/>
    <w:rsid w:val="00983449"/>
    <w:rsid w:val="0098457E"/>
    <w:rsid w:val="00987D5A"/>
    <w:rsid w:val="00990205"/>
    <w:rsid w:val="00990E51"/>
    <w:rsid w:val="00990F58"/>
    <w:rsid w:val="00992577"/>
    <w:rsid w:val="00993789"/>
    <w:rsid w:val="009943E7"/>
    <w:rsid w:val="00994950"/>
    <w:rsid w:val="0099582B"/>
    <w:rsid w:val="009960F7"/>
    <w:rsid w:val="00996672"/>
    <w:rsid w:val="009A062E"/>
    <w:rsid w:val="009A5235"/>
    <w:rsid w:val="009B3139"/>
    <w:rsid w:val="009B3EAB"/>
    <w:rsid w:val="009C450D"/>
    <w:rsid w:val="009C7582"/>
    <w:rsid w:val="009D04DB"/>
    <w:rsid w:val="009D0AF3"/>
    <w:rsid w:val="009D4370"/>
    <w:rsid w:val="009D665E"/>
    <w:rsid w:val="009E1C48"/>
    <w:rsid w:val="009E5053"/>
    <w:rsid w:val="009E53FA"/>
    <w:rsid w:val="009F0962"/>
    <w:rsid w:val="009F3044"/>
    <w:rsid w:val="009F318D"/>
    <w:rsid w:val="009F4BB0"/>
    <w:rsid w:val="00A05024"/>
    <w:rsid w:val="00A0637D"/>
    <w:rsid w:val="00A1344F"/>
    <w:rsid w:val="00A154C6"/>
    <w:rsid w:val="00A15C78"/>
    <w:rsid w:val="00A17ACA"/>
    <w:rsid w:val="00A210E5"/>
    <w:rsid w:val="00A22047"/>
    <w:rsid w:val="00A23693"/>
    <w:rsid w:val="00A25E2E"/>
    <w:rsid w:val="00A3015B"/>
    <w:rsid w:val="00A311FE"/>
    <w:rsid w:val="00A32467"/>
    <w:rsid w:val="00A3391E"/>
    <w:rsid w:val="00A33F4B"/>
    <w:rsid w:val="00A350DE"/>
    <w:rsid w:val="00A376A6"/>
    <w:rsid w:val="00A412ED"/>
    <w:rsid w:val="00A4557A"/>
    <w:rsid w:val="00A4600E"/>
    <w:rsid w:val="00A46DAE"/>
    <w:rsid w:val="00A578D0"/>
    <w:rsid w:val="00A63A8A"/>
    <w:rsid w:val="00A65820"/>
    <w:rsid w:val="00A66B7B"/>
    <w:rsid w:val="00A7006D"/>
    <w:rsid w:val="00A702A8"/>
    <w:rsid w:val="00A72563"/>
    <w:rsid w:val="00A7329A"/>
    <w:rsid w:val="00A74822"/>
    <w:rsid w:val="00A75C90"/>
    <w:rsid w:val="00A76BA2"/>
    <w:rsid w:val="00A81FD8"/>
    <w:rsid w:val="00A82786"/>
    <w:rsid w:val="00A83121"/>
    <w:rsid w:val="00A841F5"/>
    <w:rsid w:val="00A86683"/>
    <w:rsid w:val="00A86B58"/>
    <w:rsid w:val="00A91903"/>
    <w:rsid w:val="00A9507A"/>
    <w:rsid w:val="00AA0DA7"/>
    <w:rsid w:val="00AA1A33"/>
    <w:rsid w:val="00AA31EE"/>
    <w:rsid w:val="00AB0A9A"/>
    <w:rsid w:val="00AB14FA"/>
    <w:rsid w:val="00AB17D4"/>
    <w:rsid w:val="00AB5DEC"/>
    <w:rsid w:val="00AB6012"/>
    <w:rsid w:val="00AB7749"/>
    <w:rsid w:val="00AC078B"/>
    <w:rsid w:val="00AC1458"/>
    <w:rsid w:val="00AC1D06"/>
    <w:rsid w:val="00AC1E0D"/>
    <w:rsid w:val="00AC34B0"/>
    <w:rsid w:val="00AC38BA"/>
    <w:rsid w:val="00AC4221"/>
    <w:rsid w:val="00AC4FF8"/>
    <w:rsid w:val="00AC56A3"/>
    <w:rsid w:val="00AC7196"/>
    <w:rsid w:val="00AD4A10"/>
    <w:rsid w:val="00AD5ED5"/>
    <w:rsid w:val="00AD76A6"/>
    <w:rsid w:val="00AE5E74"/>
    <w:rsid w:val="00AE6292"/>
    <w:rsid w:val="00AF067A"/>
    <w:rsid w:val="00AF18F3"/>
    <w:rsid w:val="00AF1933"/>
    <w:rsid w:val="00AF3CB8"/>
    <w:rsid w:val="00AF76E3"/>
    <w:rsid w:val="00B0094D"/>
    <w:rsid w:val="00B037AC"/>
    <w:rsid w:val="00B04E5D"/>
    <w:rsid w:val="00B052AF"/>
    <w:rsid w:val="00B05EF9"/>
    <w:rsid w:val="00B065E8"/>
    <w:rsid w:val="00B0724D"/>
    <w:rsid w:val="00B100A6"/>
    <w:rsid w:val="00B11C81"/>
    <w:rsid w:val="00B139E8"/>
    <w:rsid w:val="00B13E18"/>
    <w:rsid w:val="00B14B72"/>
    <w:rsid w:val="00B15C21"/>
    <w:rsid w:val="00B15EE2"/>
    <w:rsid w:val="00B21E07"/>
    <w:rsid w:val="00B23895"/>
    <w:rsid w:val="00B27321"/>
    <w:rsid w:val="00B30284"/>
    <w:rsid w:val="00B31336"/>
    <w:rsid w:val="00B35AD8"/>
    <w:rsid w:val="00B36216"/>
    <w:rsid w:val="00B3645C"/>
    <w:rsid w:val="00B37188"/>
    <w:rsid w:val="00B40443"/>
    <w:rsid w:val="00B40BFD"/>
    <w:rsid w:val="00B47ACE"/>
    <w:rsid w:val="00B5108A"/>
    <w:rsid w:val="00B51E70"/>
    <w:rsid w:val="00B5459D"/>
    <w:rsid w:val="00B5507F"/>
    <w:rsid w:val="00B6091B"/>
    <w:rsid w:val="00B60A75"/>
    <w:rsid w:val="00B61139"/>
    <w:rsid w:val="00B6144A"/>
    <w:rsid w:val="00B61F7F"/>
    <w:rsid w:val="00B6306F"/>
    <w:rsid w:val="00B67F4D"/>
    <w:rsid w:val="00B71299"/>
    <w:rsid w:val="00B84627"/>
    <w:rsid w:val="00B865CB"/>
    <w:rsid w:val="00B86C8F"/>
    <w:rsid w:val="00B92871"/>
    <w:rsid w:val="00B93908"/>
    <w:rsid w:val="00B96AA8"/>
    <w:rsid w:val="00B97ED3"/>
    <w:rsid w:val="00BA56EE"/>
    <w:rsid w:val="00BB5164"/>
    <w:rsid w:val="00BB7499"/>
    <w:rsid w:val="00BC04A3"/>
    <w:rsid w:val="00BC093E"/>
    <w:rsid w:val="00BC15EC"/>
    <w:rsid w:val="00BC1944"/>
    <w:rsid w:val="00BC1BDE"/>
    <w:rsid w:val="00BC3A18"/>
    <w:rsid w:val="00BC5B69"/>
    <w:rsid w:val="00BC5B6D"/>
    <w:rsid w:val="00BC64BF"/>
    <w:rsid w:val="00BD2BB1"/>
    <w:rsid w:val="00BD36B8"/>
    <w:rsid w:val="00BD3DBF"/>
    <w:rsid w:val="00BD45EF"/>
    <w:rsid w:val="00BD5116"/>
    <w:rsid w:val="00BD6D5E"/>
    <w:rsid w:val="00BE5E91"/>
    <w:rsid w:val="00BE7E43"/>
    <w:rsid w:val="00BE7EF0"/>
    <w:rsid w:val="00BF24CF"/>
    <w:rsid w:val="00BF2C5E"/>
    <w:rsid w:val="00BF49EA"/>
    <w:rsid w:val="00C04B66"/>
    <w:rsid w:val="00C11D03"/>
    <w:rsid w:val="00C12587"/>
    <w:rsid w:val="00C12724"/>
    <w:rsid w:val="00C13EA2"/>
    <w:rsid w:val="00C1564B"/>
    <w:rsid w:val="00C17C88"/>
    <w:rsid w:val="00C21DD1"/>
    <w:rsid w:val="00C22245"/>
    <w:rsid w:val="00C2407F"/>
    <w:rsid w:val="00C27E43"/>
    <w:rsid w:val="00C27EB9"/>
    <w:rsid w:val="00C308D8"/>
    <w:rsid w:val="00C321B5"/>
    <w:rsid w:val="00C3280F"/>
    <w:rsid w:val="00C32916"/>
    <w:rsid w:val="00C32F7F"/>
    <w:rsid w:val="00C37BCE"/>
    <w:rsid w:val="00C4557C"/>
    <w:rsid w:val="00C4625E"/>
    <w:rsid w:val="00C54D30"/>
    <w:rsid w:val="00C55FBC"/>
    <w:rsid w:val="00C567AA"/>
    <w:rsid w:val="00C56AE6"/>
    <w:rsid w:val="00C60DF0"/>
    <w:rsid w:val="00C61FD9"/>
    <w:rsid w:val="00C62A8B"/>
    <w:rsid w:val="00C6372C"/>
    <w:rsid w:val="00C647FD"/>
    <w:rsid w:val="00C65977"/>
    <w:rsid w:val="00C66D4B"/>
    <w:rsid w:val="00C67C6B"/>
    <w:rsid w:val="00C72C5F"/>
    <w:rsid w:val="00C7344F"/>
    <w:rsid w:val="00C73F69"/>
    <w:rsid w:val="00C75223"/>
    <w:rsid w:val="00C75FB4"/>
    <w:rsid w:val="00C81127"/>
    <w:rsid w:val="00C81D07"/>
    <w:rsid w:val="00C83374"/>
    <w:rsid w:val="00C878B3"/>
    <w:rsid w:val="00C921ED"/>
    <w:rsid w:val="00C93C0A"/>
    <w:rsid w:val="00C94449"/>
    <w:rsid w:val="00C951B5"/>
    <w:rsid w:val="00C9597D"/>
    <w:rsid w:val="00CA10F0"/>
    <w:rsid w:val="00CA4FD9"/>
    <w:rsid w:val="00CA70AC"/>
    <w:rsid w:val="00CB2497"/>
    <w:rsid w:val="00CB51C7"/>
    <w:rsid w:val="00CB719C"/>
    <w:rsid w:val="00CB7CD5"/>
    <w:rsid w:val="00CC0309"/>
    <w:rsid w:val="00CC43DF"/>
    <w:rsid w:val="00CC6AC9"/>
    <w:rsid w:val="00CD39DA"/>
    <w:rsid w:val="00CD548C"/>
    <w:rsid w:val="00CD6D63"/>
    <w:rsid w:val="00CE52CF"/>
    <w:rsid w:val="00CF2A54"/>
    <w:rsid w:val="00CF4DF5"/>
    <w:rsid w:val="00CF5524"/>
    <w:rsid w:val="00CF6D36"/>
    <w:rsid w:val="00D01675"/>
    <w:rsid w:val="00D0216E"/>
    <w:rsid w:val="00D03B3F"/>
    <w:rsid w:val="00D04739"/>
    <w:rsid w:val="00D0627D"/>
    <w:rsid w:val="00D10B5C"/>
    <w:rsid w:val="00D1186E"/>
    <w:rsid w:val="00D213EE"/>
    <w:rsid w:val="00D233C8"/>
    <w:rsid w:val="00D243B7"/>
    <w:rsid w:val="00D2761D"/>
    <w:rsid w:val="00D27CCD"/>
    <w:rsid w:val="00D30583"/>
    <w:rsid w:val="00D3088E"/>
    <w:rsid w:val="00D329A3"/>
    <w:rsid w:val="00D32DDC"/>
    <w:rsid w:val="00D35EB5"/>
    <w:rsid w:val="00D366A2"/>
    <w:rsid w:val="00D42432"/>
    <w:rsid w:val="00D4339B"/>
    <w:rsid w:val="00D43A96"/>
    <w:rsid w:val="00D45825"/>
    <w:rsid w:val="00D47282"/>
    <w:rsid w:val="00D4758B"/>
    <w:rsid w:val="00D51C08"/>
    <w:rsid w:val="00D52478"/>
    <w:rsid w:val="00D52D3D"/>
    <w:rsid w:val="00D53790"/>
    <w:rsid w:val="00D5572F"/>
    <w:rsid w:val="00D56504"/>
    <w:rsid w:val="00D5744C"/>
    <w:rsid w:val="00D60EC0"/>
    <w:rsid w:val="00D618FF"/>
    <w:rsid w:val="00D622C6"/>
    <w:rsid w:val="00D62A6E"/>
    <w:rsid w:val="00D63C9C"/>
    <w:rsid w:val="00D648B7"/>
    <w:rsid w:val="00D704F2"/>
    <w:rsid w:val="00D7081D"/>
    <w:rsid w:val="00D70921"/>
    <w:rsid w:val="00D7156B"/>
    <w:rsid w:val="00D715F8"/>
    <w:rsid w:val="00D76714"/>
    <w:rsid w:val="00D77133"/>
    <w:rsid w:val="00D83605"/>
    <w:rsid w:val="00D83793"/>
    <w:rsid w:val="00D90BB9"/>
    <w:rsid w:val="00D90C77"/>
    <w:rsid w:val="00D90E35"/>
    <w:rsid w:val="00D91786"/>
    <w:rsid w:val="00D91CFE"/>
    <w:rsid w:val="00D92B53"/>
    <w:rsid w:val="00DA0F83"/>
    <w:rsid w:val="00DA2694"/>
    <w:rsid w:val="00DA38B8"/>
    <w:rsid w:val="00DA40FF"/>
    <w:rsid w:val="00DA6B7D"/>
    <w:rsid w:val="00DB0465"/>
    <w:rsid w:val="00DB0712"/>
    <w:rsid w:val="00DB173B"/>
    <w:rsid w:val="00DB4B91"/>
    <w:rsid w:val="00DB6263"/>
    <w:rsid w:val="00DB6A5F"/>
    <w:rsid w:val="00DC05B0"/>
    <w:rsid w:val="00DC05FD"/>
    <w:rsid w:val="00DC4790"/>
    <w:rsid w:val="00DC732F"/>
    <w:rsid w:val="00DD16AB"/>
    <w:rsid w:val="00DD1A15"/>
    <w:rsid w:val="00DD478B"/>
    <w:rsid w:val="00DD5C24"/>
    <w:rsid w:val="00DE17FE"/>
    <w:rsid w:val="00DE2251"/>
    <w:rsid w:val="00DE27DD"/>
    <w:rsid w:val="00DE2F73"/>
    <w:rsid w:val="00DE3E01"/>
    <w:rsid w:val="00DE562B"/>
    <w:rsid w:val="00DE6229"/>
    <w:rsid w:val="00DE7225"/>
    <w:rsid w:val="00DE7D71"/>
    <w:rsid w:val="00DF6CB3"/>
    <w:rsid w:val="00E03949"/>
    <w:rsid w:val="00E057E6"/>
    <w:rsid w:val="00E05C0C"/>
    <w:rsid w:val="00E1066D"/>
    <w:rsid w:val="00E107A8"/>
    <w:rsid w:val="00E15090"/>
    <w:rsid w:val="00E15A52"/>
    <w:rsid w:val="00E16462"/>
    <w:rsid w:val="00E21100"/>
    <w:rsid w:val="00E21FAB"/>
    <w:rsid w:val="00E30504"/>
    <w:rsid w:val="00E359E3"/>
    <w:rsid w:val="00E35DEA"/>
    <w:rsid w:val="00E375DB"/>
    <w:rsid w:val="00E42CE9"/>
    <w:rsid w:val="00E4396D"/>
    <w:rsid w:val="00E4680F"/>
    <w:rsid w:val="00E47022"/>
    <w:rsid w:val="00E47512"/>
    <w:rsid w:val="00E478CC"/>
    <w:rsid w:val="00E51516"/>
    <w:rsid w:val="00E52421"/>
    <w:rsid w:val="00E52BEE"/>
    <w:rsid w:val="00E60E51"/>
    <w:rsid w:val="00E6232E"/>
    <w:rsid w:val="00E64166"/>
    <w:rsid w:val="00E65987"/>
    <w:rsid w:val="00E71A39"/>
    <w:rsid w:val="00E73928"/>
    <w:rsid w:val="00E74BC9"/>
    <w:rsid w:val="00E7526D"/>
    <w:rsid w:val="00E75CB0"/>
    <w:rsid w:val="00E81D32"/>
    <w:rsid w:val="00E82323"/>
    <w:rsid w:val="00E84893"/>
    <w:rsid w:val="00E866CD"/>
    <w:rsid w:val="00E86D97"/>
    <w:rsid w:val="00E87C33"/>
    <w:rsid w:val="00E90830"/>
    <w:rsid w:val="00E90F97"/>
    <w:rsid w:val="00E93B22"/>
    <w:rsid w:val="00E9404C"/>
    <w:rsid w:val="00E9439D"/>
    <w:rsid w:val="00E9456F"/>
    <w:rsid w:val="00E97105"/>
    <w:rsid w:val="00E976F2"/>
    <w:rsid w:val="00E97CD0"/>
    <w:rsid w:val="00E97FDD"/>
    <w:rsid w:val="00EA1550"/>
    <w:rsid w:val="00EA2588"/>
    <w:rsid w:val="00EA44D1"/>
    <w:rsid w:val="00EB1F29"/>
    <w:rsid w:val="00EB2D95"/>
    <w:rsid w:val="00EB3573"/>
    <w:rsid w:val="00EB53D7"/>
    <w:rsid w:val="00EB6306"/>
    <w:rsid w:val="00EB7263"/>
    <w:rsid w:val="00EB73A5"/>
    <w:rsid w:val="00EC0F1D"/>
    <w:rsid w:val="00EC1015"/>
    <w:rsid w:val="00EC18D7"/>
    <w:rsid w:val="00EC551A"/>
    <w:rsid w:val="00EC6009"/>
    <w:rsid w:val="00ED6CDE"/>
    <w:rsid w:val="00EE02B3"/>
    <w:rsid w:val="00EE03CA"/>
    <w:rsid w:val="00EE1775"/>
    <w:rsid w:val="00EF5199"/>
    <w:rsid w:val="00EF6A47"/>
    <w:rsid w:val="00F04559"/>
    <w:rsid w:val="00F056D6"/>
    <w:rsid w:val="00F05AA3"/>
    <w:rsid w:val="00F1222F"/>
    <w:rsid w:val="00F1571F"/>
    <w:rsid w:val="00F173CC"/>
    <w:rsid w:val="00F22B02"/>
    <w:rsid w:val="00F2358B"/>
    <w:rsid w:val="00F25782"/>
    <w:rsid w:val="00F261E9"/>
    <w:rsid w:val="00F262B1"/>
    <w:rsid w:val="00F263C4"/>
    <w:rsid w:val="00F31EAA"/>
    <w:rsid w:val="00F3293B"/>
    <w:rsid w:val="00F32EC0"/>
    <w:rsid w:val="00F342CE"/>
    <w:rsid w:val="00F35E6D"/>
    <w:rsid w:val="00F37054"/>
    <w:rsid w:val="00F462C3"/>
    <w:rsid w:val="00F5193F"/>
    <w:rsid w:val="00F51C1A"/>
    <w:rsid w:val="00F52AFF"/>
    <w:rsid w:val="00F53890"/>
    <w:rsid w:val="00F54295"/>
    <w:rsid w:val="00F60F23"/>
    <w:rsid w:val="00F61049"/>
    <w:rsid w:val="00F63A95"/>
    <w:rsid w:val="00F64954"/>
    <w:rsid w:val="00F64BF6"/>
    <w:rsid w:val="00F66750"/>
    <w:rsid w:val="00F67789"/>
    <w:rsid w:val="00F72DC3"/>
    <w:rsid w:val="00F7365F"/>
    <w:rsid w:val="00F74DEA"/>
    <w:rsid w:val="00F75922"/>
    <w:rsid w:val="00F75C0F"/>
    <w:rsid w:val="00F80FCD"/>
    <w:rsid w:val="00F829B8"/>
    <w:rsid w:val="00F8398D"/>
    <w:rsid w:val="00F843B3"/>
    <w:rsid w:val="00F843DC"/>
    <w:rsid w:val="00F91BC0"/>
    <w:rsid w:val="00F92CAD"/>
    <w:rsid w:val="00F93EB1"/>
    <w:rsid w:val="00F94897"/>
    <w:rsid w:val="00FA1943"/>
    <w:rsid w:val="00FA2ADB"/>
    <w:rsid w:val="00FA433E"/>
    <w:rsid w:val="00FB3020"/>
    <w:rsid w:val="00FB34C5"/>
    <w:rsid w:val="00FB4C3E"/>
    <w:rsid w:val="00FC026A"/>
    <w:rsid w:val="00FC1AEC"/>
    <w:rsid w:val="00FC303B"/>
    <w:rsid w:val="00FC311A"/>
    <w:rsid w:val="00FC3D80"/>
    <w:rsid w:val="00FC434B"/>
    <w:rsid w:val="00FC6276"/>
    <w:rsid w:val="00FC6B6A"/>
    <w:rsid w:val="00FC731B"/>
    <w:rsid w:val="00FC7EB7"/>
    <w:rsid w:val="00FD0512"/>
    <w:rsid w:val="00FD05EA"/>
    <w:rsid w:val="00FD0FD4"/>
    <w:rsid w:val="00FD146F"/>
    <w:rsid w:val="00FD3606"/>
    <w:rsid w:val="00FD451D"/>
    <w:rsid w:val="00FD4690"/>
    <w:rsid w:val="00FD66F5"/>
    <w:rsid w:val="00FD6E0D"/>
    <w:rsid w:val="00FE32C3"/>
    <w:rsid w:val="00FE3B71"/>
    <w:rsid w:val="00FE7CE9"/>
    <w:rsid w:val="00FF1F16"/>
    <w:rsid w:val="00FF2FAC"/>
    <w:rsid w:val="00FF43EC"/>
    <w:rsid w:val="00FF48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11293D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F642E"/>
    <w:pPr>
      <w:suppressAutoHyphens/>
      <w:jc w:val="both"/>
    </w:pPr>
    <w:rPr>
      <w:szCs w:val="24"/>
      <w:lang w:eastAsia="ar-SA"/>
    </w:rPr>
  </w:style>
  <w:style w:type="paragraph" w:styleId="Ttulo1">
    <w:name w:val="heading 1"/>
    <w:basedOn w:val="Normal"/>
    <w:next w:val="Normal"/>
    <w:qFormat/>
    <w:rsid w:val="00687ED7"/>
    <w:pPr>
      <w:keepNext/>
      <w:spacing w:after="240"/>
      <w:outlineLvl w:val="0"/>
    </w:pPr>
    <w:rPr>
      <w:rFonts w:ascii="Arial" w:hAnsi="Arial"/>
      <w:b/>
      <w:bCs/>
      <w:sz w:val="28"/>
    </w:rPr>
  </w:style>
  <w:style w:type="paragraph" w:styleId="Ttulo2">
    <w:name w:val="heading 2"/>
    <w:basedOn w:val="Normal"/>
    <w:next w:val="Normal"/>
    <w:qFormat/>
    <w:rsid w:val="00687ED7"/>
    <w:pPr>
      <w:keepNext/>
      <w:spacing w:before="240" w:after="120"/>
      <w:outlineLvl w:val="1"/>
    </w:pPr>
    <w:rPr>
      <w:rFonts w:ascii="Arial" w:hAnsi="Arial"/>
      <w:b/>
    </w:rPr>
  </w:style>
  <w:style w:type="paragraph" w:styleId="Ttulo3">
    <w:name w:val="heading 3"/>
    <w:basedOn w:val="Normal"/>
    <w:next w:val="Normal"/>
    <w:qFormat/>
    <w:rsid w:val="00687ED7"/>
    <w:pPr>
      <w:keepNext/>
      <w:spacing w:before="180" w:after="120"/>
      <w:outlineLvl w:val="2"/>
    </w:pPr>
    <w:rPr>
      <w:rFonts w:ascii="Arial" w:hAnsi="Arial" w:cs="Arial"/>
      <w:b/>
      <w:bCs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687ED7"/>
    <w:pPr>
      <w:tabs>
        <w:tab w:val="center" w:pos="4536"/>
        <w:tab w:val="right" w:pos="9072"/>
      </w:tabs>
    </w:pPr>
  </w:style>
  <w:style w:type="paragraph" w:styleId="Piedepgina">
    <w:name w:val="footer"/>
    <w:basedOn w:val="Normal"/>
    <w:rsid w:val="00687ED7"/>
    <w:pPr>
      <w:tabs>
        <w:tab w:val="center" w:pos="4536"/>
        <w:tab w:val="right" w:pos="9072"/>
      </w:tabs>
    </w:pPr>
  </w:style>
  <w:style w:type="character" w:styleId="Nmerodepgina">
    <w:name w:val="page number"/>
    <w:basedOn w:val="Fuentedeprrafopredeter"/>
    <w:rsid w:val="00687ED7"/>
    <w:rPr>
      <w:sz w:val="20"/>
    </w:rPr>
  </w:style>
  <w:style w:type="paragraph" w:customStyle="1" w:styleId="Runninghead-left">
    <w:name w:val="Running head - left"/>
    <w:basedOn w:val="Normal"/>
    <w:rsid w:val="00D52D3D"/>
    <w:pPr>
      <w:tabs>
        <w:tab w:val="left" w:pos="680"/>
        <w:tab w:val="right" w:pos="6237"/>
        <w:tab w:val="right" w:pos="6917"/>
      </w:tabs>
      <w:spacing w:after="120" w:line="200" w:lineRule="exact"/>
      <w:jc w:val="left"/>
    </w:pPr>
    <w:rPr>
      <w:sz w:val="17"/>
    </w:rPr>
  </w:style>
  <w:style w:type="paragraph" w:customStyle="1" w:styleId="Runninghead-right">
    <w:name w:val="Running head - right"/>
    <w:basedOn w:val="Runninghead-left"/>
    <w:rsid w:val="00687ED7"/>
    <w:pPr>
      <w:jc w:val="right"/>
    </w:pPr>
  </w:style>
  <w:style w:type="paragraph" w:customStyle="1" w:styleId="author">
    <w:name w:val="author"/>
    <w:basedOn w:val="Normal"/>
    <w:next w:val="Normal"/>
    <w:rsid w:val="00583E41"/>
    <w:pPr>
      <w:spacing w:before="480" w:after="220"/>
      <w:jc w:val="left"/>
    </w:pPr>
    <w:rPr>
      <w:b/>
    </w:rPr>
  </w:style>
  <w:style w:type="paragraph" w:customStyle="1" w:styleId="table">
    <w:name w:val="table"/>
    <w:basedOn w:val="Normal"/>
    <w:rsid w:val="00D52D3D"/>
    <w:pPr>
      <w:spacing w:before="60" w:line="200" w:lineRule="atLeast"/>
      <w:jc w:val="left"/>
    </w:pPr>
    <w:rPr>
      <w:sz w:val="17"/>
      <w:szCs w:val="18"/>
    </w:rPr>
  </w:style>
  <w:style w:type="paragraph" w:customStyle="1" w:styleId="equation">
    <w:name w:val="equation"/>
    <w:basedOn w:val="Normal"/>
    <w:next w:val="Normal"/>
    <w:rsid w:val="00B97ED3"/>
    <w:pPr>
      <w:tabs>
        <w:tab w:val="center" w:pos="3204"/>
        <w:tab w:val="right" w:pos="6634"/>
      </w:tabs>
      <w:spacing w:before="240" w:after="240"/>
      <w:jc w:val="left"/>
    </w:pPr>
  </w:style>
  <w:style w:type="paragraph" w:customStyle="1" w:styleId="figlegend">
    <w:name w:val="figlegend"/>
    <w:basedOn w:val="Normal"/>
    <w:next w:val="Normal"/>
    <w:rsid w:val="00D52D3D"/>
    <w:pPr>
      <w:keepLines/>
      <w:spacing w:before="120" w:after="240" w:line="200" w:lineRule="atLeast"/>
    </w:pPr>
    <w:rPr>
      <w:sz w:val="17"/>
    </w:rPr>
  </w:style>
  <w:style w:type="paragraph" w:customStyle="1" w:styleId="FunotentextFootnote">
    <w:name w:val="Fußnotentext.Footnote"/>
    <w:basedOn w:val="p1a"/>
    <w:rsid w:val="00405E55"/>
    <w:pPr>
      <w:tabs>
        <w:tab w:val="left" w:pos="170"/>
      </w:tabs>
      <w:spacing w:after="40" w:line="200" w:lineRule="atLeast"/>
    </w:pPr>
    <w:rPr>
      <w:sz w:val="17"/>
    </w:rPr>
  </w:style>
  <w:style w:type="paragraph" w:customStyle="1" w:styleId="p1a">
    <w:name w:val="p1a"/>
    <w:basedOn w:val="Normal"/>
    <w:next w:val="Normal"/>
    <w:rsid w:val="00687ED7"/>
  </w:style>
  <w:style w:type="character" w:styleId="Refdenotaalpie">
    <w:name w:val="footnote reference"/>
    <w:basedOn w:val="Fuentedeprrafopredeter"/>
    <w:semiHidden/>
    <w:rsid w:val="00687ED7"/>
    <w:rPr>
      <w:position w:val="6"/>
      <w:sz w:val="12"/>
      <w:vertAlign w:val="baseline"/>
    </w:rPr>
  </w:style>
  <w:style w:type="paragraph" w:customStyle="1" w:styleId="heading1">
    <w:name w:val="heading1"/>
    <w:basedOn w:val="Normal"/>
    <w:next w:val="p1a"/>
    <w:rsid w:val="00005F1B"/>
    <w:pPr>
      <w:keepNext/>
      <w:keepLines/>
      <w:tabs>
        <w:tab w:val="left" w:pos="454"/>
      </w:tabs>
      <w:spacing w:before="600" w:after="320"/>
      <w:jc w:val="left"/>
    </w:pPr>
    <w:rPr>
      <w:b/>
    </w:rPr>
  </w:style>
  <w:style w:type="paragraph" w:customStyle="1" w:styleId="heading2">
    <w:name w:val="heading2"/>
    <w:basedOn w:val="heading1"/>
    <w:next w:val="p1a"/>
    <w:rsid w:val="00005F1B"/>
    <w:pPr>
      <w:tabs>
        <w:tab w:val="left" w:pos="510"/>
      </w:tabs>
    </w:pPr>
    <w:rPr>
      <w:i/>
    </w:rPr>
  </w:style>
  <w:style w:type="paragraph" w:customStyle="1" w:styleId="heading3">
    <w:name w:val="heading3"/>
    <w:basedOn w:val="p1a"/>
    <w:next w:val="p1a"/>
    <w:rsid w:val="00005F1B"/>
    <w:pPr>
      <w:tabs>
        <w:tab w:val="left" w:pos="284"/>
      </w:tabs>
      <w:spacing w:before="480" w:after="240"/>
      <w:jc w:val="left"/>
    </w:pPr>
    <w:rPr>
      <w:b/>
    </w:rPr>
  </w:style>
  <w:style w:type="paragraph" w:customStyle="1" w:styleId="Subitem">
    <w:name w:val="Subitem"/>
    <w:rsid w:val="006A574A"/>
    <w:pPr>
      <w:numPr>
        <w:numId w:val="18"/>
      </w:numPr>
      <w:spacing w:after="120" w:line="240" w:lineRule="atLeast"/>
      <w:contextualSpacing/>
      <w:jc w:val="both"/>
    </w:pPr>
    <w:rPr>
      <w:rFonts w:ascii="Times" w:hAnsi="Times"/>
      <w:lang w:val="en-US" w:eastAsia="de-DE"/>
    </w:rPr>
  </w:style>
  <w:style w:type="paragraph" w:customStyle="1" w:styleId="NumberedItem">
    <w:name w:val="Numbered Item"/>
    <w:basedOn w:val="BulletItem"/>
    <w:rsid w:val="006A574A"/>
  </w:style>
  <w:style w:type="paragraph" w:customStyle="1" w:styleId="BulletItem">
    <w:name w:val="Bullet Item"/>
    <w:basedOn w:val="Normal"/>
    <w:rsid w:val="00EA44D1"/>
    <w:pPr>
      <w:numPr>
        <w:numId w:val="25"/>
      </w:numPr>
      <w:spacing w:before="120" w:after="120"/>
      <w:contextualSpacing/>
    </w:pPr>
  </w:style>
  <w:style w:type="paragraph" w:customStyle="1" w:styleId="petit">
    <w:name w:val="petit"/>
    <w:basedOn w:val="Normal"/>
    <w:rsid w:val="00D27CCD"/>
    <w:pPr>
      <w:spacing w:before="120" w:after="120" w:line="200" w:lineRule="atLeast"/>
    </w:pPr>
    <w:rPr>
      <w:sz w:val="17"/>
    </w:rPr>
  </w:style>
  <w:style w:type="paragraph" w:customStyle="1" w:styleId="reference">
    <w:name w:val="reference"/>
    <w:basedOn w:val="Normal"/>
    <w:uiPriority w:val="99"/>
    <w:rsid w:val="00D52D3D"/>
    <w:pPr>
      <w:tabs>
        <w:tab w:val="left" w:pos="340"/>
      </w:tabs>
      <w:spacing w:line="200" w:lineRule="atLeast"/>
      <w:ind w:left="238" w:hanging="238"/>
    </w:pPr>
    <w:rPr>
      <w:sz w:val="18"/>
    </w:rPr>
  </w:style>
  <w:style w:type="paragraph" w:customStyle="1" w:styleId="Important">
    <w:name w:val="Important"/>
    <w:basedOn w:val="p1a"/>
    <w:rsid w:val="008603F5"/>
    <w:pPr>
      <w:shd w:val="clear" w:color="auto" w:fill="D9D9D9"/>
      <w:spacing w:before="240" w:after="240"/>
      <w:ind w:left="238" w:right="238"/>
      <w:contextualSpacing/>
    </w:pPr>
  </w:style>
  <w:style w:type="paragraph" w:customStyle="1" w:styleId="tablelegend">
    <w:name w:val="tablelegend"/>
    <w:basedOn w:val="Normal"/>
    <w:next w:val="Normal"/>
    <w:rsid w:val="00D52D3D"/>
    <w:pPr>
      <w:keepNext/>
      <w:keepLines/>
      <w:spacing w:before="240" w:after="120" w:line="200" w:lineRule="atLeast"/>
    </w:pPr>
    <w:rPr>
      <w:sz w:val="17"/>
    </w:rPr>
  </w:style>
  <w:style w:type="paragraph" w:customStyle="1" w:styleId="tablenotes">
    <w:name w:val="tablenotes"/>
    <w:basedOn w:val="Normal"/>
    <w:next w:val="Normal"/>
    <w:rsid w:val="00D52D3D"/>
    <w:pPr>
      <w:widowControl w:val="0"/>
      <w:spacing w:before="20" w:line="200" w:lineRule="atLeast"/>
      <w:jc w:val="left"/>
    </w:pPr>
    <w:rPr>
      <w:sz w:val="17"/>
    </w:rPr>
  </w:style>
  <w:style w:type="paragraph" w:customStyle="1" w:styleId="Title1">
    <w:name w:val="Title1"/>
    <w:basedOn w:val="Normal"/>
    <w:next w:val="p1a"/>
    <w:rsid w:val="000E0820"/>
    <w:pPr>
      <w:keepNext/>
      <w:keepLines/>
      <w:pageBreakBefore/>
      <w:tabs>
        <w:tab w:val="left" w:pos="284"/>
      </w:tabs>
      <w:spacing w:line="360" w:lineRule="atLeast"/>
      <w:jc w:val="left"/>
    </w:pPr>
    <w:rPr>
      <w:b/>
      <w:sz w:val="32"/>
    </w:rPr>
  </w:style>
  <w:style w:type="paragraph" w:styleId="TDC1">
    <w:name w:val="toc 1"/>
    <w:basedOn w:val="Normal"/>
    <w:next w:val="petit"/>
    <w:semiHidden/>
    <w:rsid w:val="00687ED7"/>
    <w:pPr>
      <w:tabs>
        <w:tab w:val="right" w:leader="dot" w:pos="6634"/>
      </w:tabs>
      <w:spacing w:before="240"/>
      <w:jc w:val="left"/>
    </w:pPr>
    <w:rPr>
      <w:b/>
    </w:rPr>
  </w:style>
  <w:style w:type="paragraph" w:styleId="TDC2">
    <w:name w:val="toc 2"/>
    <w:basedOn w:val="TDC1"/>
    <w:semiHidden/>
    <w:rsid w:val="00687ED7"/>
    <w:pPr>
      <w:spacing w:before="0"/>
      <w:ind w:left="284"/>
    </w:pPr>
    <w:rPr>
      <w:b w:val="0"/>
    </w:rPr>
  </w:style>
  <w:style w:type="paragraph" w:styleId="TDC3">
    <w:name w:val="toc 3"/>
    <w:basedOn w:val="TDC1"/>
    <w:semiHidden/>
    <w:rsid w:val="00687ED7"/>
    <w:pPr>
      <w:spacing w:before="0"/>
      <w:ind w:left="510"/>
    </w:pPr>
    <w:rPr>
      <w:b w:val="0"/>
    </w:rPr>
  </w:style>
  <w:style w:type="paragraph" w:styleId="ndice1">
    <w:name w:val="index 1"/>
    <w:basedOn w:val="petit"/>
    <w:semiHidden/>
    <w:rsid w:val="009960F7"/>
    <w:pPr>
      <w:spacing w:before="0" w:after="0"/>
      <w:ind w:left="720" w:hanging="720"/>
      <w:jc w:val="left"/>
    </w:pPr>
    <w:rPr>
      <w:szCs w:val="21"/>
    </w:rPr>
  </w:style>
  <w:style w:type="paragraph" w:styleId="ndice2">
    <w:name w:val="index 2"/>
    <w:basedOn w:val="ndice1"/>
    <w:semiHidden/>
    <w:rsid w:val="009960F7"/>
    <w:pPr>
      <w:ind w:left="958"/>
    </w:pPr>
  </w:style>
  <w:style w:type="paragraph" w:styleId="ndice3">
    <w:name w:val="index 3"/>
    <w:basedOn w:val="Normal"/>
    <w:next w:val="Normal"/>
    <w:semiHidden/>
    <w:rsid w:val="00687ED7"/>
    <w:pPr>
      <w:ind w:left="660" w:hanging="220"/>
      <w:jc w:val="left"/>
    </w:pPr>
    <w:rPr>
      <w:szCs w:val="21"/>
    </w:rPr>
  </w:style>
  <w:style w:type="paragraph" w:styleId="Textonotapie">
    <w:name w:val="footnote text"/>
    <w:basedOn w:val="Normal"/>
    <w:semiHidden/>
    <w:rsid w:val="00687ED7"/>
  </w:style>
  <w:style w:type="paragraph" w:styleId="TDC4">
    <w:name w:val="toc 4"/>
    <w:basedOn w:val="TDC3"/>
    <w:next w:val="Normal"/>
    <w:semiHidden/>
    <w:rsid w:val="00772BBE"/>
    <w:pPr>
      <w:ind w:left="737"/>
    </w:pPr>
  </w:style>
  <w:style w:type="character" w:styleId="Hipervnculo">
    <w:name w:val="Hyperlink"/>
    <w:basedOn w:val="Fuentedeprrafopredeter"/>
    <w:rsid w:val="00687ED7"/>
    <w:rPr>
      <w:color w:val="0000FF"/>
      <w:u w:val="single"/>
    </w:rPr>
  </w:style>
  <w:style w:type="paragraph" w:customStyle="1" w:styleId="heading4">
    <w:name w:val="heading4"/>
    <w:basedOn w:val="p1a"/>
    <w:next w:val="p1a"/>
    <w:rsid w:val="00005F1B"/>
    <w:pPr>
      <w:keepNext/>
      <w:spacing w:before="480" w:after="240"/>
      <w:jc w:val="left"/>
    </w:pPr>
  </w:style>
  <w:style w:type="paragraph" w:customStyle="1" w:styleId="heading5">
    <w:name w:val="heading5"/>
    <w:basedOn w:val="heading4"/>
    <w:next w:val="p1a"/>
    <w:rsid w:val="00D4758B"/>
    <w:pPr>
      <w:spacing w:before="360" w:after="120"/>
    </w:pPr>
    <w:rPr>
      <w:i/>
    </w:rPr>
  </w:style>
  <w:style w:type="paragraph" w:customStyle="1" w:styleId="Subtitle1">
    <w:name w:val="Subtitle1"/>
    <w:basedOn w:val="Title1"/>
    <w:next w:val="author"/>
    <w:rsid w:val="00583E41"/>
    <w:pPr>
      <w:pageBreakBefore w:val="0"/>
      <w:tabs>
        <w:tab w:val="clear" w:pos="284"/>
        <w:tab w:val="left" w:pos="567"/>
      </w:tabs>
      <w:spacing w:before="320" w:line="320" w:lineRule="atLeast"/>
    </w:pPr>
    <w:rPr>
      <w:rFonts w:cs="Arial"/>
      <w:sz w:val="28"/>
    </w:rPr>
  </w:style>
  <w:style w:type="paragraph" w:customStyle="1" w:styleId="Run-inHeading1">
    <w:name w:val="Run-in Heading 1"/>
    <w:basedOn w:val="p1a"/>
    <w:rsid w:val="00722F8A"/>
    <w:pPr>
      <w:spacing w:before="120"/>
    </w:pPr>
    <w:rPr>
      <w:b/>
    </w:rPr>
  </w:style>
  <w:style w:type="paragraph" w:customStyle="1" w:styleId="Run-inHeading2">
    <w:name w:val="Run-in Heading 2"/>
    <w:basedOn w:val="p1a"/>
    <w:rsid w:val="00722F8A"/>
    <w:pPr>
      <w:spacing w:before="120"/>
    </w:pPr>
    <w:rPr>
      <w:i/>
    </w:rPr>
  </w:style>
  <w:style w:type="paragraph" w:customStyle="1" w:styleId="affiliation">
    <w:name w:val="affiliation"/>
    <w:basedOn w:val="Normal"/>
    <w:next w:val="Normal"/>
    <w:rsid w:val="00B065E8"/>
    <w:pPr>
      <w:spacing w:before="120" w:line="200" w:lineRule="atLeast"/>
      <w:ind w:left="238"/>
      <w:jc w:val="left"/>
    </w:pPr>
    <w:rPr>
      <w:sz w:val="17"/>
    </w:rPr>
  </w:style>
  <w:style w:type="paragraph" w:customStyle="1" w:styleId="abstract">
    <w:name w:val="abstract"/>
    <w:basedOn w:val="Normal"/>
    <w:next w:val="Normal"/>
    <w:rsid w:val="00B61139"/>
    <w:pPr>
      <w:spacing w:before="480" w:after="480"/>
    </w:pPr>
  </w:style>
  <w:style w:type="paragraph" w:customStyle="1" w:styleId="quotation">
    <w:name w:val="quotation"/>
    <w:basedOn w:val="affiliation"/>
    <w:next w:val="Normal"/>
    <w:rsid w:val="00044A53"/>
    <w:pPr>
      <w:spacing w:after="120"/>
      <w:ind w:right="238"/>
      <w:contextualSpacing/>
    </w:pPr>
  </w:style>
  <w:style w:type="paragraph" w:customStyle="1" w:styleId="acknowledgements">
    <w:name w:val="acknowledgements"/>
    <w:basedOn w:val="affiliation"/>
    <w:next w:val="Normal"/>
    <w:rsid w:val="00B065E8"/>
    <w:pPr>
      <w:suppressAutoHyphens w:val="0"/>
      <w:spacing w:before="240"/>
      <w:ind w:left="0"/>
      <w:jc w:val="both"/>
    </w:pPr>
  </w:style>
  <w:style w:type="paragraph" w:customStyle="1" w:styleId="references">
    <w:name w:val="references"/>
    <w:basedOn w:val="petit"/>
    <w:rsid w:val="00D27CCD"/>
    <w:pPr>
      <w:spacing w:before="0" w:after="0"/>
      <w:ind w:left="238" w:hanging="238"/>
    </w:pPr>
  </w:style>
  <w:style w:type="paragraph" w:customStyle="1" w:styleId="figurecitation">
    <w:name w:val="figurecitation"/>
    <w:basedOn w:val="Normal"/>
    <w:rsid w:val="00B61139"/>
    <w:pPr>
      <w:pBdr>
        <w:top w:val="single" w:sz="8" w:space="1" w:color="auto"/>
        <w:left w:val="single" w:sz="8" w:space="4" w:color="auto"/>
        <w:bottom w:val="single" w:sz="8" w:space="1" w:color="auto"/>
        <w:right w:val="single" w:sz="8" w:space="4" w:color="auto"/>
      </w:pBdr>
    </w:pPr>
    <w:rPr>
      <w:rFonts w:ascii="Arial" w:hAnsi="Arial"/>
      <w:b/>
      <w:sz w:val="36"/>
    </w:rPr>
  </w:style>
  <w:style w:type="paragraph" w:customStyle="1" w:styleId="figurecaption">
    <w:name w:val="figure caption"/>
    <w:basedOn w:val="Normal"/>
    <w:next w:val="p1a"/>
    <w:rsid w:val="00983449"/>
    <w:pPr>
      <w:keepNext/>
      <w:keepLines/>
      <w:suppressAutoHyphens w:val="0"/>
      <w:spacing w:before="120" w:after="240" w:line="220" w:lineRule="exact"/>
      <w:jc w:val="center"/>
    </w:pPr>
    <w:rPr>
      <w:rFonts w:ascii="Times" w:hAnsi="Times"/>
      <w:sz w:val="18"/>
      <w:szCs w:val="20"/>
      <w:lang w:val="en-US" w:eastAsia="de-DE"/>
    </w:rPr>
  </w:style>
  <w:style w:type="character" w:customStyle="1" w:styleId="longtext">
    <w:name w:val="long_text"/>
    <w:basedOn w:val="Fuentedeprrafopredeter"/>
    <w:rsid w:val="00983449"/>
  </w:style>
  <w:style w:type="character" w:customStyle="1" w:styleId="shorttext">
    <w:name w:val="short_text"/>
    <w:basedOn w:val="Fuentedeprrafopredeter"/>
    <w:rsid w:val="00983449"/>
  </w:style>
  <w:style w:type="paragraph" w:customStyle="1" w:styleId="PARAGRAPH">
    <w:name w:val="PARAGRAPH"/>
    <w:basedOn w:val="Normal"/>
    <w:rsid w:val="00983449"/>
    <w:pPr>
      <w:widowControl w:val="0"/>
      <w:suppressAutoHyphens w:val="0"/>
      <w:spacing w:line="230" w:lineRule="exact"/>
      <w:ind w:firstLine="240"/>
    </w:pPr>
    <w:rPr>
      <w:rFonts w:ascii="Palatino" w:hAnsi="Palatino"/>
      <w:kern w:val="16"/>
      <w:sz w:val="19"/>
      <w:szCs w:val="20"/>
      <w:lang w:val="en-US" w:eastAsia="en-US"/>
    </w:rPr>
  </w:style>
  <w:style w:type="paragraph" w:styleId="Textodeglobo">
    <w:name w:val="Balloon Text"/>
    <w:basedOn w:val="Normal"/>
    <w:link w:val="TextodegloboCar"/>
    <w:rsid w:val="00983449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983449"/>
    <w:rPr>
      <w:rFonts w:ascii="Tahoma" w:hAnsi="Tahoma" w:cs="Tahoma"/>
      <w:sz w:val="16"/>
      <w:szCs w:val="16"/>
      <w:lang w:eastAsia="ar-SA"/>
    </w:rPr>
  </w:style>
  <w:style w:type="table" w:styleId="Tablaconcuadrcula">
    <w:name w:val="Table Grid"/>
    <w:basedOn w:val="Tablanormal"/>
    <w:uiPriority w:val="59"/>
    <w:rsid w:val="00A4557A"/>
    <w:rPr>
      <w:rFonts w:asciiTheme="minorHAnsi" w:eastAsiaTheme="minorHAnsi" w:hAnsiTheme="minorHAnsi" w:cstheme="minorBidi"/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0">
    <w:name w:val="Table"/>
    <w:aliases w:val="TA"/>
    <w:basedOn w:val="Normal"/>
    <w:rsid w:val="00D329A3"/>
    <w:pPr>
      <w:suppressAutoHyphens w:val="0"/>
      <w:spacing w:before="40" w:after="40" w:line="200" w:lineRule="atLeast"/>
      <w:jc w:val="left"/>
    </w:pPr>
    <w:rPr>
      <w:sz w:val="18"/>
      <w:lang w:val="en-GB" w:eastAsia="en-US"/>
    </w:rPr>
  </w:style>
  <w:style w:type="character" w:styleId="Refdecomentario">
    <w:name w:val="annotation reference"/>
    <w:basedOn w:val="Fuentedeprrafopredeter"/>
    <w:rsid w:val="00AB17D4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AB17D4"/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AB17D4"/>
    <w:rPr>
      <w:lang w:eastAsia="ar-SA"/>
    </w:rPr>
  </w:style>
  <w:style w:type="paragraph" w:styleId="Asuntodelcomentario">
    <w:name w:val="annotation subject"/>
    <w:basedOn w:val="Textocomentario"/>
    <w:next w:val="Textocomentario"/>
    <w:link w:val="AsuntodelcomentarioCar"/>
    <w:rsid w:val="00AB17D4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AB17D4"/>
    <w:rPr>
      <w:b/>
      <w:bCs/>
      <w:lang w:eastAsia="ar-SA"/>
    </w:rPr>
  </w:style>
  <w:style w:type="numbering" w:customStyle="1" w:styleId="Estilo3">
    <w:name w:val="Estilo3"/>
    <w:uiPriority w:val="99"/>
    <w:rsid w:val="005C3047"/>
    <w:pPr>
      <w:numPr>
        <w:numId w:val="28"/>
      </w:numPr>
    </w:pPr>
  </w:style>
  <w:style w:type="paragraph" w:customStyle="1" w:styleId="Ecuacin">
    <w:name w:val="Ecuación"/>
    <w:basedOn w:val="Normal"/>
    <w:next w:val="equation"/>
    <w:rsid w:val="00831DAC"/>
    <w:pPr>
      <w:numPr>
        <w:numId w:val="30"/>
      </w:numPr>
      <w:suppressAutoHyphens w:val="0"/>
      <w:spacing w:before="120" w:after="120"/>
      <w:jc w:val="right"/>
    </w:pPr>
    <w:rPr>
      <w:szCs w:val="20"/>
      <w:lang w:val="en-GB" w:eastAsia="es-ES"/>
    </w:rPr>
  </w:style>
  <w:style w:type="paragraph" w:customStyle="1" w:styleId="tabletitle">
    <w:name w:val="table title"/>
    <w:basedOn w:val="Normal"/>
    <w:next w:val="Normal"/>
    <w:rsid w:val="00864DF2"/>
    <w:pPr>
      <w:keepNext/>
      <w:keepLines/>
      <w:suppressAutoHyphens w:val="0"/>
      <w:spacing w:before="240" w:after="120"/>
    </w:pPr>
    <w:rPr>
      <w:rFonts w:ascii="Times" w:hAnsi="Times"/>
      <w:sz w:val="18"/>
      <w:szCs w:val="20"/>
      <w:lang w:val="de-DE" w:eastAsia="de-DE"/>
    </w:rPr>
  </w:style>
  <w:style w:type="table" w:customStyle="1" w:styleId="Sombreadoclaro-nfasis11">
    <w:name w:val="Sombreado claro - Énfasis 11"/>
    <w:basedOn w:val="Tablanormal"/>
    <w:uiPriority w:val="60"/>
    <w:rsid w:val="00A82786"/>
    <w:rPr>
      <w:rFonts w:asciiTheme="minorHAnsi" w:eastAsiaTheme="minorHAnsi" w:hAnsiTheme="minorHAnsi" w:cstheme="minorBidi"/>
      <w:color w:val="365F91" w:themeColor="accent1" w:themeShade="BF"/>
      <w:sz w:val="22"/>
      <w:szCs w:val="22"/>
      <w:lang w:eastAsia="en-US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Tablabsica1">
    <w:name w:val="Table Simple 1"/>
    <w:basedOn w:val="Tablanormal"/>
    <w:rsid w:val="003E5806"/>
    <w:pPr>
      <w:suppressAutoHyphens/>
      <w:jc w:val="both"/>
    </w:pPr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paragraph" w:styleId="Prrafodelista">
    <w:name w:val="List Paragraph"/>
    <w:basedOn w:val="Normal"/>
    <w:uiPriority w:val="99"/>
    <w:qFormat/>
    <w:rsid w:val="00990205"/>
    <w:pPr>
      <w:ind w:left="720"/>
      <w:contextualSpacing/>
    </w:pPr>
  </w:style>
  <w:style w:type="character" w:customStyle="1" w:styleId="authors">
    <w:name w:val="authors"/>
    <w:basedOn w:val="Fuentedeprrafopredeter"/>
    <w:rsid w:val="00650E5C"/>
  </w:style>
  <w:style w:type="character" w:customStyle="1" w:styleId="hps">
    <w:name w:val="hps"/>
    <w:basedOn w:val="Fuentedeprrafopredeter"/>
    <w:rsid w:val="00A81FD8"/>
  </w:style>
  <w:style w:type="character" w:customStyle="1" w:styleId="atn">
    <w:name w:val="atn"/>
    <w:basedOn w:val="Fuentedeprrafopredeter"/>
    <w:rsid w:val="0038718E"/>
  </w:style>
  <w:style w:type="paragraph" w:styleId="Descripcin">
    <w:name w:val="caption"/>
    <w:basedOn w:val="Normal"/>
    <w:next w:val="Normal"/>
    <w:unhideWhenUsed/>
    <w:qFormat/>
    <w:rsid w:val="007D5C21"/>
    <w:pPr>
      <w:spacing w:after="200"/>
    </w:pPr>
    <w:rPr>
      <w:i/>
      <w:iCs/>
      <w:color w:val="1F497D" w:themeColor="text2"/>
      <w:sz w:val="18"/>
      <w:szCs w:val="18"/>
    </w:rPr>
  </w:style>
  <w:style w:type="paragraph" w:styleId="Textoindependiente">
    <w:name w:val="Body Text"/>
    <w:basedOn w:val="Normal"/>
    <w:link w:val="TextoindependienteCar"/>
    <w:unhideWhenUsed/>
    <w:rsid w:val="00A0637D"/>
    <w:pPr>
      <w:spacing w:after="120"/>
    </w:pPr>
  </w:style>
  <w:style w:type="character" w:customStyle="1" w:styleId="TextoindependienteCar">
    <w:name w:val="Texto independiente Car"/>
    <w:basedOn w:val="Fuentedeprrafopredeter"/>
    <w:link w:val="Textoindependiente"/>
    <w:rsid w:val="00A0637D"/>
    <w:rPr>
      <w:szCs w:val="24"/>
      <w:lang w:eastAsia="ar-SA"/>
    </w:rPr>
  </w:style>
  <w:style w:type="character" w:styleId="Textodelmarcadordeposicin">
    <w:name w:val="Placeholder Text"/>
    <w:basedOn w:val="Fuentedeprrafopredeter"/>
    <w:uiPriority w:val="99"/>
    <w:semiHidden/>
    <w:rsid w:val="00E82323"/>
    <w:rPr>
      <w:color w:val="808080"/>
    </w:rPr>
  </w:style>
  <w:style w:type="table" w:customStyle="1" w:styleId="Tablanormal51">
    <w:name w:val="Tabla normal 51"/>
    <w:basedOn w:val="Tablanormal"/>
    <w:uiPriority w:val="45"/>
    <w:rsid w:val="00E82323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Revisin">
    <w:name w:val="Revision"/>
    <w:hidden/>
    <w:uiPriority w:val="99"/>
    <w:semiHidden/>
    <w:rsid w:val="00F74DEA"/>
    <w:rPr>
      <w:szCs w:val="24"/>
      <w:lang w:eastAsia="ar-SA"/>
    </w:rPr>
  </w:style>
  <w:style w:type="character" w:customStyle="1" w:styleId="e-mail">
    <w:name w:val="e-mail"/>
    <w:basedOn w:val="Fuentedeprrafopredeter"/>
    <w:rsid w:val="008273B4"/>
    <w:rPr>
      <w:rFonts w:ascii="Courier" w:hAnsi="Courier"/>
      <w:noProof/>
      <w:lang w:val="en-US"/>
    </w:rPr>
  </w:style>
  <w:style w:type="paragraph" w:customStyle="1" w:styleId="keywords">
    <w:name w:val="keywords"/>
    <w:basedOn w:val="abstract"/>
    <w:next w:val="heading1"/>
    <w:rsid w:val="008273B4"/>
    <w:pPr>
      <w:suppressAutoHyphens w:val="0"/>
      <w:overflowPunct w:val="0"/>
      <w:autoSpaceDE w:val="0"/>
      <w:autoSpaceDN w:val="0"/>
      <w:adjustRightInd w:val="0"/>
      <w:spacing w:before="220" w:after="360" w:line="220" w:lineRule="atLeast"/>
      <w:ind w:left="567" w:right="567"/>
      <w:jc w:val="left"/>
      <w:textAlignment w:val="baseline"/>
    </w:pPr>
    <w:rPr>
      <w:sz w:val="18"/>
      <w:szCs w:val="20"/>
      <w:lang w:val="en-US" w:eastAsia="de-DE"/>
    </w:rPr>
  </w:style>
  <w:style w:type="paragraph" w:customStyle="1" w:styleId="figurecaption0">
    <w:name w:val="figurecaption"/>
    <w:basedOn w:val="Normal"/>
    <w:next w:val="Normal"/>
    <w:rsid w:val="008273B4"/>
    <w:pPr>
      <w:keepLines/>
      <w:suppressAutoHyphens w:val="0"/>
      <w:overflowPunct w:val="0"/>
      <w:autoSpaceDE w:val="0"/>
      <w:autoSpaceDN w:val="0"/>
      <w:adjustRightInd w:val="0"/>
      <w:spacing w:before="120" w:after="240" w:line="220" w:lineRule="atLeast"/>
      <w:jc w:val="center"/>
      <w:textAlignment w:val="baseline"/>
    </w:pPr>
    <w:rPr>
      <w:sz w:val="18"/>
      <w:szCs w:val="20"/>
      <w:lang w:val="en-US" w:eastAsia="de-DE"/>
    </w:rPr>
  </w:style>
  <w:style w:type="character" w:styleId="Mencinsinresolver">
    <w:name w:val="Unresolved Mention"/>
    <w:basedOn w:val="Fuentedeprrafopredeter"/>
    <w:rsid w:val="00824B46"/>
    <w:rPr>
      <w:color w:val="605E5C"/>
      <w:shd w:val="clear" w:color="auto" w:fill="E1DFDD"/>
    </w:rPr>
  </w:style>
  <w:style w:type="paragraph" w:styleId="Lista">
    <w:name w:val="List"/>
    <w:basedOn w:val="Normal"/>
    <w:unhideWhenUsed/>
    <w:rsid w:val="00C60DF0"/>
    <w:pPr>
      <w:ind w:left="283" w:hanging="283"/>
      <w:contextualSpacing/>
    </w:pPr>
  </w:style>
  <w:style w:type="paragraph" w:styleId="Saludo">
    <w:name w:val="Salutation"/>
    <w:basedOn w:val="Normal"/>
    <w:next w:val="Normal"/>
    <w:link w:val="SaludoCar"/>
    <w:unhideWhenUsed/>
    <w:rsid w:val="00C60DF0"/>
  </w:style>
  <w:style w:type="character" w:customStyle="1" w:styleId="SaludoCar">
    <w:name w:val="Saludo Car"/>
    <w:basedOn w:val="Fuentedeprrafopredeter"/>
    <w:link w:val="Saludo"/>
    <w:rsid w:val="00C60DF0"/>
    <w:rPr>
      <w:szCs w:val="24"/>
      <w:lang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7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65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93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5601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6109316">
                      <w:marLeft w:val="0"/>
                      <w:marRight w:val="0"/>
                      <w:marTop w:val="0"/>
                      <w:marBottom w:val="0"/>
                      <w:divBdr>
                        <w:top w:val="single" w:sz="18" w:space="0" w:color="E8E8E8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557740">
                          <w:marLeft w:val="0"/>
                          <w:marRight w:val="4159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5411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35897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0" w:color="FFFFFF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621984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974812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9708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85395537">
                                                  <w:marLeft w:val="35"/>
                                                  <w:marRight w:val="58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79141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27955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32991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113851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281703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68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89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2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7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10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1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8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7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06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9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9255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095389">
                      <w:marLeft w:val="0"/>
                      <w:marRight w:val="0"/>
                      <w:marTop w:val="0"/>
                      <w:marBottom w:val="0"/>
                      <w:divBdr>
                        <w:top w:val="single" w:sz="18" w:space="0" w:color="E8E8E8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3983039">
                          <w:marLeft w:val="0"/>
                          <w:marRight w:val="4159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18424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93499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4" w:space="0" w:color="FFFFFF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85553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64307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88819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3185063">
                                                  <w:marLeft w:val="35"/>
                                                  <w:marRight w:val="58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1450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20117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1489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29955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65843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6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76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7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63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JPG"/><Relationship Id="rId21" Type="http://schemas.openxmlformats.org/officeDocument/2006/relationships/image" Target="media/image14.png"/><Relationship Id="rId34" Type="http://schemas.openxmlformats.org/officeDocument/2006/relationships/image" Target="media/image27.JP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JP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JP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JP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G"/><Relationship Id="rId49" Type="http://schemas.openxmlformats.org/officeDocument/2006/relationships/image" Target="media/image4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Fran\AppData\Roaming\Microsoft\Plantillas\T1-book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4104F77-BECE-44A4-B753-1E87857E08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T1-book.dot</Template>
  <TotalTime>643</TotalTime>
  <Pages>23</Pages>
  <Words>1935</Words>
  <Characters>10645</Characters>
  <Application>Microsoft Office Word</Application>
  <DocSecurity>0</DocSecurity>
  <Lines>88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BertelsmannSpringer</Company>
  <LinksUpToDate>false</LinksUpToDate>
  <CharactersWithSpaces>12555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Carlos</dc:creator>
  <cp:lastModifiedBy>Carlos</cp:lastModifiedBy>
  <cp:revision>14</cp:revision>
  <cp:lastPrinted>2016-02-08T10:07:00Z</cp:lastPrinted>
  <dcterms:created xsi:type="dcterms:W3CDTF">2016-02-08T10:07:00Z</dcterms:created>
  <dcterms:modified xsi:type="dcterms:W3CDTF">2019-03-15T16:45:00Z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Google.Documents.Tracking">
    <vt:lpwstr>false</vt:lpwstr>
  </property>
  <property fmtid="{D5CDD505-2E9C-101B-9397-08002B2CF9AE}" pid="4" name="Google.Documents.DocumentId">
    <vt:lpwstr>1PEGOf5nZLLOxTP4JBVboQDC47U1JIPfMW44-1w9r1cE</vt:lpwstr>
  </property>
  <property fmtid="{D5CDD505-2E9C-101B-9397-08002B2CF9AE}" pid="5" name="Google.Documents.RevisionId">
    <vt:lpwstr>13072170684073361498</vt:lpwstr>
  </property>
  <property fmtid="{D5CDD505-2E9C-101B-9397-08002B2CF9AE}" pid="6" name="Google.Documents.PluginVersion">
    <vt:lpwstr>2.0.2424.7283</vt:lpwstr>
  </property>
  <property fmtid="{D5CDD505-2E9C-101B-9397-08002B2CF9AE}" pid="7" name="Google.Documents.MergeIncapabilityFlags">
    <vt:i4>0</vt:i4>
  </property>
  <property fmtid="{D5CDD505-2E9C-101B-9397-08002B2CF9AE}" pid="8" name="Mendeley Document_1">
    <vt:lpwstr>True</vt:lpwstr>
  </property>
  <property fmtid="{D5CDD505-2E9C-101B-9397-08002B2CF9AE}" pid="9" name="Mendeley User Name_1">
    <vt:lpwstr>danihiglesias@usal.es@www.mendeley.com</vt:lpwstr>
  </property>
  <property fmtid="{D5CDD505-2E9C-101B-9397-08002B2CF9AE}" pid="10" name="Mendeley Citation Style_1">
    <vt:lpwstr>http://www.zotero.org/styles/springer-lecture-notes-in-computer-science-alphabetical</vt:lpwstr>
  </property>
</Properties>
</file>