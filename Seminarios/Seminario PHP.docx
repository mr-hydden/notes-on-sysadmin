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85FE4A" w14:textId="5983A089" w:rsidR="000C543A" w:rsidRPr="006B12B1" w:rsidRDefault="00DA02B2" w:rsidP="00F056D6">
      <w:pPr>
        <w:pStyle w:val="author"/>
        <w:rPr>
          <w:sz w:val="32"/>
          <w:lang w:eastAsia="de-DE"/>
        </w:rPr>
      </w:pPr>
      <w:r w:rsidRPr="006B12B1">
        <w:rPr>
          <w:sz w:val="32"/>
          <w:lang w:eastAsia="de-DE"/>
        </w:rPr>
        <w:t>LENGUAJE PHP</w:t>
      </w:r>
    </w:p>
    <w:p w14:paraId="1479268A" w14:textId="6612E657" w:rsidR="00983449" w:rsidRPr="006B12B1" w:rsidRDefault="00DA02B2" w:rsidP="008273B4">
      <w:pPr>
        <w:pStyle w:val="author"/>
        <w:suppressAutoHyphens w:val="0"/>
        <w:overflowPunct w:val="0"/>
        <w:autoSpaceDE w:val="0"/>
        <w:autoSpaceDN w:val="0"/>
        <w:adjustRightInd w:val="0"/>
        <w:spacing w:before="0" w:after="200" w:line="240" w:lineRule="atLeast"/>
        <w:jc w:val="center"/>
        <w:textAlignment w:val="baseline"/>
        <w:rPr>
          <w:b w:val="0"/>
          <w:szCs w:val="20"/>
          <w:lang w:eastAsia="de-DE"/>
        </w:rPr>
      </w:pPr>
      <w:r w:rsidRPr="006B12B1">
        <w:rPr>
          <w:b w:val="0"/>
          <w:szCs w:val="20"/>
          <w:lang w:eastAsia="de-DE"/>
        </w:rPr>
        <w:t>Amanda Collado Blanco</w:t>
      </w:r>
    </w:p>
    <w:p w14:paraId="06C844D1" w14:textId="6ACD8BED" w:rsidR="00983449" w:rsidRPr="006B12B1" w:rsidRDefault="00983449" w:rsidP="000C543A">
      <w:pPr>
        <w:pStyle w:val="affiliation"/>
        <w:jc w:val="center"/>
        <w:rPr>
          <w:lang w:eastAsia="de-DE"/>
        </w:rPr>
      </w:pPr>
      <w:proofErr w:type="spellStart"/>
      <w:r w:rsidRPr="006B12B1">
        <w:rPr>
          <w:lang w:eastAsia="de-DE"/>
        </w:rPr>
        <w:t>Department</w:t>
      </w:r>
      <w:proofErr w:type="spellEnd"/>
      <w:r w:rsidRPr="006B12B1">
        <w:rPr>
          <w:lang w:eastAsia="de-DE"/>
        </w:rPr>
        <w:t xml:space="preserve"> </w:t>
      </w:r>
      <w:proofErr w:type="spellStart"/>
      <w:r w:rsidRPr="006B12B1">
        <w:rPr>
          <w:lang w:eastAsia="de-DE"/>
        </w:rPr>
        <w:t>of</w:t>
      </w:r>
      <w:proofErr w:type="spellEnd"/>
      <w:r w:rsidRPr="006B12B1">
        <w:rPr>
          <w:lang w:eastAsia="de-DE"/>
        </w:rPr>
        <w:t xml:space="preserve"> </w:t>
      </w:r>
      <w:proofErr w:type="spellStart"/>
      <w:r w:rsidRPr="006B12B1">
        <w:rPr>
          <w:lang w:eastAsia="de-DE"/>
        </w:rPr>
        <w:t>Computer</w:t>
      </w:r>
      <w:proofErr w:type="spellEnd"/>
      <w:r w:rsidRPr="006B12B1">
        <w:rPr>
          <w:lang w:eastAsia="de-DE"/>
        </w:rPr>
        <w:t xml:space="preserve"> </w:t>
      </w:r>
      <w:proofErr w:type="spellStart"/>
      <w:r w:rsidRPr="006B12B1">
        <w:rPr>
          <w:lang w:eastAsia="de-DE"/>
        </w:rPr>
        <w:t>Science</w:t>
      </w:r>
      <w:proofErr w:type="spellEnd"/>
      <w:r w:rsidRPr="006B12B1">
        <w:rPr>
          <w:lang w:eastAsia="de-DE"/>
        </w:rPr>
        <w:t xml:space="preserve"> and </w:t>
      </w:r>
      <w:proofErr w:type="spellStart"/>
      <w:r w:rsidRPr="006B12B1">
        <w:rPr>
          <w:lang w:eastAsia="de-DE"/>
        </w:rPr>
        <w:t>Automation</w:t>
      </w:r>
      <w:proofErr w:type="spellEnd"/>
      <w:r w:rsidRPr="006B12B1">
        <w:rPr>
          <w:lang w:eastAsia="de-DE"/>
        </w:rPr>
        <w:t xml:space="preserve">, </w:t>
      </w:r>
      <w:proofErr w:type="spellStart"/>
      <w:r w:rsidRPr="006B12B1">
        <w:rPr>
          <w:lang w:eastAsia="de-DE"/>
        </w:rPr>
        <w:t>University</w:t>
      </w:r>
      <w:proofErr w:type="spellEnd"/>
      <w:r w:rsidRPr="006B12B1">
        <w:rPr>
          <w:lang w:eastAsia="de-DE"/>
        </w:rPr>
        <w:t xml:space="preserve"> </w:t>
      </w:r>
      <w:proofErr w:type="spellStart"/>
      <w:r w:rsidRPr="006B12B1">
        <w:rPr>
          <w:lang w:eastAsia="de-DE"/>
        </w:rPr>
        <w:t>of</w:t>
      </w:r>
      <w:proofErr w:type="spellEnd"/>
      <w:r w:rsidRPr="006B12B1">
        <w:rPr>
          <w:lang w:eastAsia="de-DE"/>
        </w:rPr>
        <w:t xml:space="preserve"> Salamanca</w:t>
      </w:r>
    </w:p>
    <w:p w14:paraId="4C04C0BE" w14:textId="77777777" w:rsidR="00983449" w:rsidRPr="006B12B1" w:rsidRDefault="00983449" w:rsidP="000C543A">
      <w:pPr>
        <w:pStyle w:val="affiliation"/>
        <w:jc w:val="center"/>
        <w:rPr>
          <w:lang w:eastAsia="de-DE"/>
        </w:rPr>
      </w:pPr>
      <w:r w:rsidRPr="006B12B1">
        <w:rPr>
          <w:lang w:eastAsia="de-DE"/>
        </w:rPr>
        <w:t xml:space="preserve">Plaza de la Merced, s/n, 37008, Salamanca, </w:t>
      </w:r>
      <w:proofErr w:type="spellStart"/>
      <w:r w:rsidRPr="006B12B1">
        <w:rPr>
          <w:lang w:eastAsia="de-DE"/>
        </w:rPr>
        <w:t>Spain</w:t>
      </w:r>
      <w:proofErr w:type="spellEnd"/>
    </w:p>
    <w:p w14:paraId="1038B308" w14:textId="6C5A2C01" w:rsidR="002B1D7F" w:rsidRPr="006B12B1" w:rsidRDefault="00DA02B2" w:rsidP="00DA02B2">
      <w:pPr>
        <w:pStyle w:val="affiliation"/>
        <w:jc w:val="center"/>
        <w:rPr>
          <w:lang w:eastAsia="de-DE"/>
        </w:rPr>
      </w:pPr>
      <w:r w:rsidRPr="006B12B1">
        <w:rPr>
          <w:rStyle w:val="e-mail"/>
          <w:sz w:val="18"/>
          <w:szCs w:val="20"/>
          <w:lang w:val="es-ES"/>
        </w:rPr>
        <w:t>acolladoblanco</w:t>
      </w:r>
      <w:r w:rsidR="00C3280F" w:rsidRPr="006B12B1">
        <w:rPr>
          <w:rStyle w:val="e-mail"/>
          <w:sz w:val="18"/>
          <w:szCs w:val="20"/>
          <w:lang w:val="es-ES"/>
        </w:rPr>
        <w:t>@usal.es</w:t>
      </w:r>
    </w:p>
    <w:p w14:paraId="28BD6ED2" w14:textId="0A12E0C3" w:rsidR="00FC6B6A" w:rsidRPr="006B12B1" w:rsidRDefault="00B6306F" w:rsidP="00B6306F">
      <w:pPr>
        <w:pStyle w:val="heading1"/>
        <w:overflowPunct w:val="0"/>
        <w:autoSpaceDE w:val="0"/>
        <w:autoSpaceDN w:val="0"/>
        <w:adjustRightInd w:val="0"/>
        <w:spacing w:line="240" w:lineRule="atLeast"/>
        <w:textAlignment w:val="baseline"/>
        <w:outlineLvl w:val="0"/>
        <w:rPr>
          <w:rFonts w:ascii="Times" w:hAnsi="Times"/>
          <w:szCs w:val="20"/>
          <w:lang w:eastAsia="de-DE"/>
        </w:rPr>
      </w:pPr>
      <w:r w:rsidRPr="006B12B1">
        <w:rPr>
          <w:rFonts w:ascii="Times" w:hAnsi="Times"/>
          <w:szCs w:val="20"/>
          <w:lang w:eastAsia="de-DE"/>
        </w:rPr>
        <w:t xml:space="preserve">1. </w:t>
      </w:r>
      <w:r w:rsidR="00983449" w:rsidRPr="006B12B1">
        <w:rPr>
          <w:rFonts w:ascii="Times" w:hAnsi="Times"/>
          <w:szCs w:val="20"/>
          <w:lang w:eastAsia="de-DE"/>
        </w:rPr>
        <w:t>Introdu</w:t>
      </w:r>
      <w:r w:rsidR="00DA02B2" w:rsidRPr="006B12B1">
        <w:rPr>
          <w:rFonts w:ascii="Times" w:hAnsi="Times"/>
          <w:szCs w:val="20"/>
          <w:lang w:eastAsia="de-DE"/>
        </w:rPr>
        <w:t>cción</w:t>
      </w:r>
      <w:r w:rsidR="00143964" w:rsidRPr="006B12B1">
        <w:rPr>
          <w:rFonts w:ascii="Times" w:hAnsi="Times"/>
          <w:szCs w:val="20"/>
          <w:lang w:eastAsia="de-DE"/>
        </w:rPr>
        <w:t xml:space="preserve"> </w:t>
      </w:r>
    </w:p>
    <w:p w14:paraId="73474121" w14:textId="429D2857" w:rsidR="00844959" w:rsidRPr="006B12B1" w:rsidRDefault="00844959" w:rsidP="00844959">
      <w:pPr>
        <w:keepNext/>
        <w:jc w:val="center"/>
      </w:pPr>
      <w:r w:rsidRPr="006B12B1">
        <w:rPr>
          <w:noProof/>
        </w:rPr>
        <w:drawing>
          <wp:inline distT="0" distB="0" distL="0" distR="0" wp14:anchorId="4ACF8CE5" wp14:editId="21B89E49">
            <wp:extent cx="2912745" cy="1569085"/>
            <wp:effectExtent l="0" t="0" r="1905" b="0"/>
            <wp:docPr id="12" name="Imagen 12" descr="C:\Users\amanda\AppData\Local\Microsoft\Windows\INetCache\Content.MSO\FF2194F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manda\AppData\Local\Microsoft\Windows\INetCache\Content.MSO\FF2194F8.tmp"/>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2745" cy="1569085"/>
                    </a:xfrm>
                    <a:prstGeom prst="rect">
                      <a:avLst/>
                    </a:prstGeom>
                    <a:noFill/>
                    <a:ln>
                      <a:noFill/>
                    </a:ln>
                  </pic:spPr>
                </pic:pic>
              </a:graphicData>
            </a:graphic>
          </wp:inline>
        </w:drawing>
      </w:r>
    </w:p>
    <w:p w14:paraId="0F9A75DF" w14:textId="644868A7" w:rsidR="00844959" w:rsidRPr="006B12B1" w:rsidRDefault="00844959" w:rsidP="00844959">
      <w:pPr>
        <w:pStyle w:val="figurecaption0"/>
        <w:rPr>
          <w:b/>
          <w:lang w:val="es-ES"/>
        </w:rPr>
      </w:pPr>
      <w:r w:rsidRPr="006B12B1">
        <w:rPr>
          <w:b/>
          <w:lang w:val="es-ES"/>
        </w:rPr>
        <w:t xml:space="preserve">Figura 1 </w:t>
      </w:r>
      <w:r w:rsidRPr="006B12B1">
        <w:rPr>
          <w:lang w:val="es-ES"/>
        </w:rPr>
        <w:t>Logo PHP</w:t>
      </w:r>
    </w:p>
    <w:p w14:paraId="11454A5F" w14:textId="77777777" w:rsidR="00844959" w:rsidRPr="006B12B1" w:rsidRDefault="00844959" w:rsidP="00844959">
      <w:pPr>
        <w:pStyle w:val="p1a"/>
        <w:rPr>
          <w:lang w:eastAsia="de-DE"/>
        </w:rPr>
      </w:pPr>
    </w:p>
    <w:p w14:paraId="27E3A693" w14:textId="77777777" w:rsidR="00E61633" w:rsidRPr="006B12B1" w:rsidRDefault="00E61633" w:rsidP="00E61633">
      <w:pPr>
        <w:rPr>
          <w:szCs w:val="20"/>
          <w:shd w:val="clear" w:color="auto" w:fill="FFFFFF"/>
        </w:rPr>
      </w:pPr>
      <w:r w:rsidRPr="006B12B1">
        <w:rPr>
          <w:szCs w:val="20"/>
          <w:shd w:val="clear" w:color="auto" w:fill="FFFFFF"/>
        </w:rPr>
        <w:t xml:space="preserve">PHP, acrónimo recursivo en inglés de PHP: </w:t>
      </w:r>
      <w:proofErr w:type="spellStart"/>
      <w:r w:rsidRPr="006B12B1">
        <w:rPr>
          <w:szCs w:val="20"/>
          <w:shd w:val="clear" w:color="auto" w:fill="FFFFFF"/>
        </w:rPr>
        <w:t>Hypertext</w:t>
      </w:r>
      <w:proofErr w:type="spellEnd"/>
      <w:r w:rsidRPr="006B12B1">
        <w:rPr>
          <w:szCs w:val="20"/>
          <w:shd w:val="clear" w:color="auto" w:fill="FFFFFF"/>
        </w:rPr>
        <w:t xml:space="preserve"> </w:t>
      </w:r>
      <w:proofErr w:type="spellStart"/>
      <w:r w:rsidRPr="006B12B1">
        <w:rPr>
          <w:szCs w:val="20"/>
          <w:shd w:val="clear" w:color="auto" w:fill="FFFFFF"/>
        </w:rPr>
        <w:t>Preprocessor</w:t>
      </w:r>
      <w:proofErr w:type="spellEnd"/>
      <w:r w:rsidRPr="006B12B1">
        <w:rPr>
          <w:szCs w:val="20"/>
          <w:shd w:val="clear" w:color="auto" w:fill="FFFFFF"/>
        </w:rPr>
        <w:t xml:space="preserve"> (preprocesador de hipertexto), es un lenguaje de programación de propósito general de código del lado del servidor originalmente diseñado para el desarrollo web de contenido dinámico. Fue uno de los primeros lenguajes de programación del lado del servidor que se podían incorporar directamente en un documento HTML en lugar de llamar a un archivo externo que procese los datos. El código es interpretado por un servidor web con un módulo de procesador de PHP que genera el HTML resultante.</w:t>
      </w:r>
    </w:p>
    <w:p w14:paraId="637A0E33" w14:textId="77777777" w:rsidR="00E61633" w:rsidRPr="006B12B1" w:rsidRDefault="00E61633" w:rsidP="00E61633">
      <w:pPr>
        <w:rPr>
          <w:szCs w:val="20"/>
          <w:shd w:val="clear" w:color="auto" w:fill="FFFFFF"/>
        </w:rPr>
      </w:pPr>
    </w:p>
    <w:p w14:paraId="5C7F9F3B" w14:textId="77777777" w:rsidR="00E61633" w:rsidRPr="006B12B1" w:rsidRDefault="00E61633" w:rsidP="00E61633">
      <w:pPr>
        <w:rPr>
          <w:szCs w:val="20"/>
          <w:shd w:val="clear" w:color="auto" w:fill="FFFFFF"/>
        </w:rPr>
      </w:pPr>
      <w:r w:rsidRPr="006B12B1">
        <w:rPr>
          <w:szCs w:val="20"/>
          <w:shd w:val="clear" w:color="auto" w:fill="FFFFFF"/>
        </w:rPr>
        <w:t>PHP ha evolucionado por lo que ahora incluye también una interfaz de línea de comandos que puede ser usada en aplicaciones gráficas independientes. Puede ser usado en la mayoría de los servidores web al igual que en muchos sistemas operativos y plataformas sin ningún costo.</w:t>
      </w:r>
    </w:p>
    <w:p w14:paraId="270C7912" w14:textId="77777777" w:rsidR="00E61633" w:rsidRPr="006B12B1" w:rsidRDefault="00E61633" w:rsidP="00E61633">
      <w:pPr>
        <w:rPr>
          <w:szCs w:val="20"/>
          <w:shd w:val="clear" w:color="auto" w:fill="FFFFFF"/>
        </w:rPr>
      </w:pPr>
    </w:p>
    <w:p w14:paraId="6B521F85" w14:textId="56825548" w:rsidR="00DA02B2" w:rsidRPr="006B12B1" w:rsidRDefault="00E61633" w:rsidP="00E61633">
      <w:pPr>
        <w:rPr>
          <w:szCs w:val="20"/>
          <w:shd w:val="clear" w:color="auto" w:fill="FFFFFF"/>
        </w:rPr>
      </w:pPr>
      <w:r w:rsidRPr="006B12B1">
        <w:rPr>
          <w:szCs w:val="20"/>
          <w:shd w:val="clear" w:color="auto" w:fill="FFFFFF"/>
        </w:rPr>
        <w:t xml:space="preserve">Fue creado originalmente por Rasmus Lerdorf en el año 1995. Actualmente el lenguaje sigue siendo desarrollado con nuevas funciones por el grupo PHP. ​ Este </w:t>
      </w:r>
      <w:r w:rsidRPr="006B12B1">
        <w:rPr>
          <w:szCs w:val="20"/>
          <w:shd w:val="clear" w:color="auto" w:fill="FFFFFF"/>
        </w:rPr>
        <w:lastRenderedPageBreak/>
        <w:t xml:space="preserve">lenguaje forma parte del software libre publicado bajo la licencia PHPv3_01, es una licencia Open </w:t>
      </w:r>
      <w:proofErr w:type="spellStart"/>
      <w:r w:rsidRPr="006B12B1">
        <w:rPr>
          <w:szCs w:val="20"/>
          <w:shd w:val="clear" w:color="auto" w:fill="FFFFFF"/>
        </w:rPr>
        <w:t>Source</w:t>
      </w:r>
      <w:proofErr w:type="spellEnd"/>
      <w:r w:rsidRPr="006B12B1">
        <w:rPr>
          <w:szCs w:val="20"/>
          <w:shd w:val="clear" w:color="auto" w:fill="FFFFFF"/>
        </w:rPr>
        <w:t xml:space="preserve"> validada por Open </w:t>
      </w:r>
      <w:proofErr w:type="spellStart"/>
      <w:r w:rsidRPr="006B12B1">
        <w:rPr>
          <w:szCs w:val="20"/>
          <w:shd w:val="clear" w:color="auto" w:fill="FFFFFF"/>
        </w:rPr>
        <w:t>Source</w:t>
      </w:r>
      <w:proofErr w:type="spellEnd"/>
      <w:r w:rsidRPr="006B12B1">
        <w:rPr>
          <w:szCs w:val="20"/>
          <w:shd w:val="clear" w:color="auto" w:fill="FFFFFF"/>
        </w:rPr>
        <w:t xml:space="preserve"> </w:t>
      </w:r>
      <w:proofErr w:type="spellStart"/>
      <w:r w:rsidRPr="006B12B1">
        <w:rPr>
          <w:szCs w:val="20"/>
          <w:shd w:val="clear" w:color="auto" w:fill="FFFFFF"/>
        </w:rPr>
        <w:t>Initiative</w:t>
      </w:r>
      <w:proofErr w:type="spellEnd"/>
      <w:r w:rsidRPr="006B12B1">
        <w:rPr>
          <w:szCs w:val="20"/>
          <w:shd w:val="clear" w:color="auto" w:fill="FFFFFF"/>
        </w:rPr>
        <w:t>. La licencia de PHP es del estilo de licencias BSD, esta licencia no tiene restricciones de copyleft" asociadas con GPL.</w:t>
      </w:r>
    </w:p>
    <w:p w14:paraId="610EA177" w14:textId="77777777" w:rsidR="00E61633" w:rsidRPr="006B12B1" w:rsidRDefault="00E61633" w:rsidP="00E61633">
      <w:pPr>
        <w:rPr>
          <w:szCs w:val="20"/>
          <w:shd w:val="clear" w:color="auto" w:fill="FFFFFF"/>
        </w:rPr>
      </w:pPr>
    </w:p>
    <w:p w14:paraId="25F5C38A" w14:textId="50DD9A98" w:rsidR="00E61633" w:rsidRPr="006B12B1" w:rsidRDefault="00E61633" w:rsidP="00E61633">
      <w:pPr>
        <w:rPr>
          <w:szCs w:val="20"/>
          <w:lang w:eastAsia="de-DE"/>
        </w:rPr>
      </w:pPr>
      <w:r w:rsidRPr="006B12B1">
        <w:rPr>
          <w:szCs w:val="20"/>
          <w:lang w:eastAsia="de-DE"/>
        </w:rPr>
        <w:t xml:space="preserve">PHP puede ser desplegado en la mayoría de los servidores web y en todos los sistemas operativos y plataformas sin costo alguno. El lenguaje PHP se encuentra instalado en más de 20 millones de sitios web y en un millón de servidores. El número de sitios basados en PHP se ha visto reducido progresivamente en los últimos años, con la aparición de nuevas tecnologías como Node.JS, </w:t>
      </w:r>
      <w:proofErr w:type="spellStart"/>
      <w:r w:rsidRPr="006B12B1">
        <w:rPr>
          <w:szCs w:val="20"/>
          <w:lang w:eastAsia="de-DE"/>
        </w:rPr>
        <w:t>Golang</w:t>
      </w:r>
      <w:proofErr w:type="spellEnd"/>
      <w:r w:rsidRPr="006B12B1">
        <w:rPr>
          <w:szCs w:val="20"/>
          <w:lang w:eastAsia="de-DE"/>
        </w:rPr>
        <w:t xml:space="preserve">, ASP.NET, etc. El sitio web de Wikipedia está desarrollado en </w:t>
      </w:r>
      <w:r w:rsidR="00844959" w:rsidRPr="006B12B1">
        <w:rPr>
          <w:szCs w:val="20"/>
          <w:lang w:eastAsia="de-DE"/>
        </w:rPr>
        <w:t>PHP. ​</w:t>
      </w:r>
      <w:r w:rsidRPr="006B12B1">
        <w:rPr>
          <w:szCs w:val="20"/>
          <w:lang w:eastAsia="de-DE"/>
        </w:rPr>
        <w:t xml:space="preserve"> Es también el módulo Apache más popular entre las computadoras que utilizan Apache como servidor web.</w:t>
      </w:r>
    </w:p>
    <w:p w14:paraId="605B5408" w14:textId="77777777" w:rsidR="00E61633" w:rsidRPr="006B12B1" w:rsidRDefault="00E61633" w:rsidP="00E61633">
      <w:pPr>
        <w:rPr>
          <w:szCs w:val="20"/>
          <w:lang w:eastAsia="de-DE"/>
        </w:rPr>
      </w:pPr>
    </w:p>
    <w:p w14:paraId="2AB39B03" w14:textId="77777777" w:rsidR="00E61633" w:rsidRPr="006B12B1" w:rsidRDefault="00E61633" w:rsidP="00E61633">
      <w:pPr>
        <w:rPr>
          <w:szCs w:val="20"/>
          <w:lang w:eastAsia="de-DE"/>
        </w:rPr>
      </w:pPr>
      <w:r w:rsidRPr="006B12B1">
        <w:rPr>
          <w:szCs w:val="20"/>
          <w:lang w:eastAsia="de-DE"/>
        </w:rPr>
        <w:t>El gran parecido que posee PHP con los lenguajes más comunes de programación estructurada, como C y Perl, permiten a la mayoría de los programadores crear aplicaciones complejas con una curva de aprendizaje muy corta. También les permite involucrarse con aplicaciones de contenido dinámico sin tener que aprender todo un nuevo grupo de funciones.</w:t>
      </w:r>
    </w:p>
    <w:p w14:paraId="474E8F57" w14:textId="77777777" w:rsidR="00E61633" w:rsidRPr="006B12B1" w:rsidRDefault="00E61633" w:rsidP="00E61633">
      <w:pPr>
        <w:rPr>
          <w:szCs w:val="20"/>
          <w:lang w:eastAsia="de-DE"/>
        </w:rPr>
      </w:pPr>
    </w:p>
    <w:p w14:paraId="2BDDE0DC" w14:textId="06F25E1B" w:rsidR="00E61633" w:rsidRPr="006B12B1" w:rsidRDefault="00E61633" w:rsidP="00E61633">
      <w:pPr>
        <w:rPr>
          <w:szCs w:val="20"/>
          <w:lang w:eastAsia="de-DE"/>
        </w:rPr>
      </w:pPr>
      <w:r w:rsidRPr="006B12B1">
        <w:rPr>
          <w:szCs w:val="20"/>
          <w:lang w:eastAsia="de-DE"/>
        </w:rPr>
        <w:t xml:space="preserve">Aunque todo en su diseño está orientado a facilitar la creación de sitios webs, es posible crear aplicaciones con una interfaz gráfica de usuario, utilizando alguna extensión como puede ser PHP-Qt, PHP-GTK,6​ </w:t>
      </w:r>
      <w:proofErr w:type="spellStart"/>
      <w:r w:rsidRPr="006B12B1">
        <w:rPr>
          <w:szCs w:val="20"/>
          <w:lang w:eastAsia="de-DE"/>
        </w:rPr>
        <w:t>WxPHP</w:t>
      </w:r>
      <w:proofErr w:type="spellEnd"/>
      <w:r w:rsidRPr="006B12B1">
        <w:rPr>
          <w:szCs w:val="20"/>
          <w:lang w:eastAsia="de-DE"/>
        </w:rPr>
        <w:t xml:space="preserve">, </w:t>
      </w:r>
      <w:proofErr w:type="spellStart"/>
      <w:r w:rsidRPr="006B12B1">
        <w:rPr>
          <w:szCs w:val="20"/>
          <w:lang w:eastAsia="de-DE"/>
        </w:rPr>
        <w:t>WinBinder</w:t>
      </w:r>
      <w:proofErr w:type="spellEnd"/>
      <w:r w:rsidRPr="006B12B1">
        <w:rPr>
          <w:szCs w:val="20"/>
          <w:lang w:eastAsia="de-DE"/>
        </w:rPr>
        <w:t xml:space="preserve">, </w:t>
      </w:r>
      <w:proofErr w:type="spellStart"/>
      <w:r w:rsidRPr="006B12B1">
        <w:rPr>
          <w:szCs w:val="20"/>
          <w:lang w:eastAsia="de-DE"/>
        </w:rPr>
        <w:t>Roadsend</w:t>
      </w:r>
      <w:proofErr w:type="spellEnd"/>
      <w:r w:rsidRPr="006B12B1">
        <w:rPr>
          <w:szCs w:val="20"/>
          <w:lang w:eastAsia="de-DE"/>
        </w:rPr>
        <w:t xml:space="preserve"> PHP, </w:t>
      </w:r>
      <w:proofErr w:type="spellStart"/>
      <w:r w:rsidRPr="006B12B1">
        <w:rPr>
          <w:szCs w:val="20"/>
          <w:lang w:eastAsia="de-DE"/>
        </w:rPr>
        <w:t>Phalanger</w:t>
      </w:r>
      <w:proofErr w:type="spellEnd"/>
      <w:r w:rsidRPr="006B12B1">
        <w:rPr>
          <w:szCs w:val="20"/>
          <w:lang w:eastAsia="de-DE"/>
        </w:rPr>
        <w:t xml:space="preserve">, </w:t>
      </w:r>
      <w:proofErr w:type="spellStart"/>
      <w:r w:rsidRPr="006B12B1">
        <w:rPr>
          <w:szCs w:val="20"/>
          <w:lang w:eastAsia="de-DE"/>
        </w:rPr>
        <w:t>Phc</w:t>
      </w:r>
      <w:proofErr w:type="spellEnd"/>
      <w:r w:rsidRPr="006B12B1">
        <w:rPr>
          <w:szCs w:val="20"/>
          <w:lang w:eastAsia="de-DE"/>
        </w:rPr>
        <w:t xml:space="preserve"> o </w:t>
      </w:r>
      <w:proofErr w:type="spellStart"/>
      <w:r w:rsidRPr="006B12B1">
        <w:rPr>
          <w:szCs w:val="20"/>
          <w:lang w:eastAsia="de-DE"/>
        </w:rPr>
        <w:t>HiP</w:t>
      </w:r>
      <w:proofErr w:type="spellEnd"/>
      <w:r w:rsidRPr="006B12B1">
        <w:rPr>
          <w:szCs w:val="20"/>
          <w:lang w:eastAsia="de-DE"/>
        </w:rPr>
        <w:t xml:space="preserve"> Hop VM. También puede ser usado desde la línea de comandos, de la misma manera como Perl o Python pueden hacerlo; a esta versión de PHP se la llama PHP-CLI (</w:t>
      </w:r>
      <w:proofErr w:type="spellStart"/>
      <w:r w:rsidRPr="006B12B1">
        <w:rPr>
          <w:szCs w:val="20"/>
          <w:lang w:eastAsia="de-DE"/>
        </w:rPr>
        <w:t>Command</w:t>
      </w:r>
      <w:proofErr w:type="spellEnd"/>
      <w:r w:rsidRPr="006B12B1">
        <w:rPr>
          <w:szCs w:val="20"/>
          <w:lang w:eastAsia="de-DE"/>
        </w:rPr>
        <w:t xml:space="preserve"> Line </w:t>
      </w:r>
      <w:proofErr w:type="gramStart"/>
      <w:r w:rsidRPr="006B12B1">
        <w:rPr>
          <w:szCs w:val="20"/>
          <w:lang w:eastAsia="de-DE"/>
        </w:rPr>
        <w:t>Interface</w:t>
      </w:r>
      <w:proofErr w:type="gramEnd"/>
      <w:r w:rsidR="006F5903" w:rsidRPr="006B12B1">
        <w:rPr>
          <w:szCs w:val="20"/>
          <w:lang w:eastAsia="de-DE"/>
        </w:rPr>
        <w:t>)</w:t>
      </w:r>
      <w:r w:rsidR="006F5903">
        <w:rPr>
          <w:szCs w:val="20"/>
          <w:lang w:eastAsia="de-DE"/>
        </w:rPr>
        <w:t>.</w:t>
      </w:r>
      <w:r w:rsidR="006F5903" w:rsidRPr="006B12B1">
        <w:rPr>
          <w:szCs w:val="20"/>
          <w:lang w:eastAsia="de-DE"/>
        </w:rPr>
        <w:t xml:space="preserve"> ​</w:t>
      </w:r>
    </w:p>
    <w:p w14:paraId="7A08331B" w14:textId="77777777" w:rsidR="00E61633" w:rsidRPr="006B12B1" w:rsidRDefault="00E61633" w:rsidP="00E61633">
      <w:pPr>
        <w:rPr>
          <w:szCs w:val="20"/>
          <w:lang w:eastAsia="de-DE"/>
        </w:rPr>
      </w:pPr>
    </w:p>
    <w:p w14:paraId="279D9530" w14:textId="6B7A04D2" w:rsidR="00E61633" w:rsidRPr="006B12B1" w:rsidRDefault="00E61633" w:rsidP="00E61633">
      <w:pPr>
        <w:rPr>
          <w:szCs w:val="20"/>
          <w:lang w:eastAsia="de-DE"/>
        </w:rPr>
      </w:pPr>
      <w:r w:rsidRPr="006B12B1">
        <w:rPr>
          <w:szCs w:val="20"/>
          <w:lang w:eastAsia="de-DE"/>
        </w:rPr>
        <w:t xml:space="preserve">Cuando el cliente hace una petición al servidor para que le envíe una página web, el servidor ejecuta el intérprete de PHP. Éste procesa el script solicitado que generará el contenido de manera dinámica (por </w:t>
      </w:r>
      <w:r w:rsidR="006B12B1" w:rsidRPr="006B12B1">
        <w:rPr>
          <w:szCs w:val="20"/>
          <w:lang w:eastAsia="de-DE"/>
        </w:rPr>
        <w:t>ejemplo,</w:t>
      </w:r>
      <w:r w:rsidRPr="006B12B1">
        <w:rPr>
          <w:szCs w:val="20"/>
          <w:lang w:eastAsia="de-DE"/>
        </w:rPr>
        <w:t xml:space="preserve"> obteniendo información de una base de datos). El resultado es enviado por el intérprete al servidor, quien a su vez se lo envía al cliente.</w:t>
      </w:r>
    </w:p>
    <w:p w14:paraId="63710802" w14:textId="77777777" w:rsidR="00E61633" w:rsidRPr="006B12B1" w:rsidRDefault="00E61633" w:rsidP="00E61633">
      <w:pPr>
        <w:rPr>
          <w:szCs w:val="20"/>
          <w:lang w:eastAsia="de-DE"/>
        </w:rPr>
      </w:pPr>
    </w:p>
    <w:p w14:paraId="024D3010" w14:textId="77777777" w:rsidR="00E61633" w:rsidRPr="006B12B1" w:rsidRDefault="00E61633" w:rsidP="00E61633">
      <w:pPr>
        <w:rPr>
          <w:szCs w:val="20"/>
          <w:lang w:eastAsia="de-DE"/>
        </w:rPr>
      </w:pPr>
      <w:r w:rsidRPr="006B12B1">
        <w:rPr>
          <w:szCs w:val="20"/>
          <w:lang w:eastAsia="de-DE"/>
        </w:rPr>
        <w:t>Mediante extensiones es también posible la generación de archivos PDF,8​ Flash, así como imágenes en diferentes formatos.</w:t>
      </w:r>
    </w:p>
    <w:p w14:paraId="66398889" w14:textId="77777777" w:rsidR="00E61633" w:rsidRPr="006B12B1" w:rsidRDefault="00E61633" w:rsidP="00E61633">
      <w:pPr>
        <w:rPr>
          <w:szCs w:val="20"/>
          <w:lang w:eastAsia="de-DE"/>
        </w:rPr>
      </w:pPr>
    </w:p>
    <w:p w14:paraId="4837EEDA" w14:textId="71956FD7" w:rsidR="00E61633" w:rsidRPr="006B12B1" w:rsidRDefault="00E61633" w:rsidP="00E61633">
      <w:pPr>
        <w:rPr>
          <w:szCs w:val="20"/>
          <w:lang w:eastAsia="de-DE"/>
        </w:rPr>
      </w:pPr>
      <w:r w:rsidRPr="006B12B1">
        <w:rPr>
          <w:szCs w:val="20"/>
          <w:lang w:eastAsia="de-DE"/>
        </w:rPr>
        <w:t>Permite la conexión a diferentes tipos de servidores de bases de datos tanto SQL como NoSQL tales como MySQL, PostgreSQL, Oracle, ODBC, DB2, Microsoft SQL Server, Firebird, SQLite o MongoDB.</w:t>
      </w:r>
    </w:p>
    <w:p w14:paraId="24D2EE13" w14:textId="77777777" w:rsidR="00E61633" w:rsidRPr="006B12B1" w:rsidRDefault="00E61633" w:rsidP="00E61633">
      <w:pPr>
        <w:rPr>
          <w:szCs w:val="20"/>
          <w:lang w:eastAsia="de-DE"/>
        </w:rPr>
      </w:pPr>
    </w:p>
    <w:p w14:paraId="4B041050" w14:textId="77777777" w:rsidR="00E61633" w:rsidRPr="006B12B1" w:rsidRDefault="00E61633" w:rsidP="00E61633">
      <w:pPr>
        <w:rPr>
          <w:szCs w:val="20"/>
          <w:lang w:eastAsia="de-DE"/>
        </w:rPr>
      </w:pPr>
      <w:r w:rsidRPr="006B12B1">
        <w:rPr>
          <w:szCs w:val="20"/>
          <w:lang w:eastAsia="de-DE"/>
        </w:rPr>
        <w:t>PHP también tiene la capacidad de ser ejecutado en la mayoría de los sistemas operativos, tales como Unix (y de ese tipo, como Linux o Mac OS X) y Microsoft Windows, y puede interactuar con los servidores de web más populares ya que existe en versión CGI, módulo para Apache, e ISAPI.</w:t>
      </w:r>
    </w:p>
    <w:p w14:paraId="75F2BCDA" w14:textId="77777777" w:rsidR="00E61633" w:rsidRPr="006B12B1" w:rsidRDefault="00E61633" w:rsidP="00E61633">
      <w:pPr>
        <w:rPr>
          <w:szCs w:val="20"/>
          <w:lang w:eastAsia="de-DE"/>
        </w:rPr>
      </w:pPr>
    </w:p>
    <w:p w14:paraId="68D19E37" w14:textId="5608BCDA" w:rsidR="00E61633" w:rsidRPr="006B12B1" w:rsidRDefault="00E61633" w:rsidP="00E61633">
      <w:pPr>
        <w:rPr>
          <w:szCs w:val="20"/>
          <w:lang w:eastAsia="de-DE"/>
        </w:rPr>
      </w:pPr>
      <w:r w:rsidRPr="006B12B1">
        <w:rPr>
          <w:szCs w:val="20"/>
          <w:lang w:eastAsia="de-DE"/>
        </w:rPr>
        <w:lastRenderedPageBreak/>
        <w:t xml:space="preserve">PHP es una alternativa a las tecnologías de Microsoft ASP y ASP.NET (que utiliza C# y Visual Basic .NET como lenguajes), a </w:t>
      </w:r>
      <w:proofErr w:type="spellStart"/>
      <w:r w:rsidRPr="006B12B1">
        <w:rPr>
          <w:szCs w:val="20"/>
          <w:lang w:eastAsia="de-DE"/>
        </w:rPr>
        <w:t>ColdFusion</w:t>
      </w:r>
      <w:proofErr w:type="spellEnd"/>
      <w:r w:rsidRPr="006B12B1">
        <w:rPr>
          <w:szCs w:val="20"/>
          <w:lang w:eastAsia="de-DE"/>
        </w:rPr>
        <w:t xml:space="preserve"> de la empresa Adobe, a JSP/Java, CGI/Perl y a Node.js/</w:t>
      </w:r>
      <w:proofErr w:type="spellStart"/>
      <w:r w:rsidRPr="006B12B1">
        <w:rPr>
          <w:szCs w:val="20"/>
          <w:lang w:eastAsia="de-DE"/>
        </w:rPr>
        <w:t>Javascript</w:t>
      </w:r>
      <w:proofErr w:type="spellEnd"/>
      <w:r w:rsidRPr="006B12B1">
        <w:rPr>
          <w:szCs w:val="20"/>
          <w:lang w:eastAsia="de-DE"/>
        </w:rPr>
        <w:t xml:space="preserve">. Aunque su creación y desarrollo se da en el ámbito de los sistemas libres, bajo la licencia GNU, existe además un entorno de desarrollo integrado comercial llamado Zend Studio. CodeGear (la división de lenguajes de programación de Borland) ha sacado al mercado un entorno de desarrollo integrado para PHP, denominado 'Delphi </w:t>
      </w:r>
      <w:proofErr w:type="spellStart"/>
      <w:r w:rsidRPr="006B12B1">
        <w:rPr>
          <w:szCs w:val="20"/>
          <w:lang w:eastAsia="de-DE"/>
        </w:rPr>
        <w:t>for</w:t>
      </w:r>
      <w:proofErr w:type="spellEnd"/>
      <w:r w:rsidRPr="006B12B1">
        <w:rPr>
          <w:szCs w:val="20"/>
          <w:lang w:eastAsia="de-DE"/>
        </w:rPr>
        <w:t xml:space="preserve"> PHP. También existen al menos un par de módulos para Eclipse, uno de los entornos más populares.</w:t>
      </w:r>
    </w:p>
    <w:p w14:paraId="2841E557" w14:textId="77777777" w:rsidR="00E61633" w:rsidRPr="006B12B1" w:rsidRDefault="00E61633" w:rsidP="00E61633">
      <w:pPr>
        <w:rPr>
          <w:szCs w:val="20"/>
          <w:lang w:eastAsia="de-DE"/>
        </w:rPr>
      </w:pPr>
    </w:p>
    <w:p w14:paraId="436AEA96" w14:textId="40D0ABFE" w:rsidR="00932D0C" w:rsidRPr="006B12B1" w:rsidRDefault="00DA02B2" w:rsidP="00844959">
      <w:pPr>
        <w:rPr>
          <w:lang w:eastAsia="de-DE"/>
        </w:rPr>
      </w:pPr>
      <w:r w:rsidRPr="006B12B1">
        <w:rPr>
          <w:szCs w:val="20"/>
          <w:lang w:eastAsia="de-DE"/>
        </w:rPr>
        <w:t xml:space="preserve">PHP se utiliza para generar páginas web dinámicas. </w:t>
      </w:r>
      <w:proofErr w:type="gramStart"/>
      <w:r w:rsidRPr="006B12B1">
        <w:rPr>
          <w:szCs w:val="20"/>
          <w:lang w:eastAsia="de-DE"/>
        </w:rPr>
        <w:t>Recordar</w:t>
      </w:r>
      <w:proofErr w:type="gramEnd"/>
      <w:r w:rsidRPr="006B12B1">
        <w:rPr>
          <w:szCs w:val="20"/>
          <w:lang w:eastAsia="de-DE"/>
        </w:rPr>
        <w:t xml:space="preserve"> que llamamos página estática a aquella cuyos contenidos permanecen siempre igual, mientras que llamamos páginas dinámicas a aquellas cuyo contenido no es el mismo siempre. Por ejemplo, los contenidos pueden cambiar en base a los cambios que haya en una base de datos, de búsquedas o aportaciones de los usuarios, etc.</w:t>
      </w:r>
    </w:p>
    <w:p w14:paraId="77B64FF6" w14:textId="6417D913" w:rsidR="00932D0C" w:rsidRPr="006B12B1" w:rsidRDefault="00932D0C" w:rsidP="00932D0C">
      <w:pPr>
        <w:pStyle w:val="heading1"/>
        <w:overflowPunct w:val="0"/>
        <w:autoSpaceDE w:val="0"/>
        <w:autoSpaceDN w:val="0"/>
        <w:adjustRightInd w:val="0"/>
        <w:spacing w:line="240" w:lineRule="atLeast"/>
        <w:textAlignment w:val="baseline"/>
        <w:outlineLvl w:val="0"/>
        <w:rPr>
          <w:rFonts w:ascii="Times" w:hAnsi="Times"/>
          <w:szCs w:val="20"/>
          <w:lang w:eastAsia="de-DE"/>
        </w:rPr>
      </w:pPr>
      <w:r w:rsidRPr="006B12B1">
        <w:rPr>
          <w:rFonts w:ascii="Times" w:hAnsi="Times"/>
          <w:szCs w:val="20"/>
          <w:lang w:eastAsia="de-DE"/>
        </w:rPr>
        <w:t xml:space="preserve">2. </w:t>
      </w:r>
      <w:r w:rsidR="00E61633" w:rsidRPr="006B12B1">
        <w:rPr>
          <w:rFonts w:ascii="Times" w:hAnsi="Times"/>
          <w:szCs w:val="20"/>
          <w:lang w:eastAsia="de-DE"/>
        </w:rPr>
        <w:t>Historia</w:t>
      </w:r>
      <w:r w:rsidRPr="006B12B1">
        <w:rPr>
          <w:rFonts w:ascii="Times" w:hAnsi="Times"/>
          <w:szCs w:val="20"/>
          <w:lang w:eastAsia="de-DE"/>
        </w:rPr>
        <w:t xml:space="preserve"> </w:t>
      </w:r>
    </w:p>
    <w:p w14:paraId="47D4E954" w14:textId="77777777" w:rsidR="00E61633" w:rsidRPr="006B12B1" w:rsidRDefault="00E61633" w:rsidP="00E61633">
      <w:r w:rsidRPr="006B12B1">
        <w:t xml:space="preserve">Fue originalmente diseñado en Perl, con base en la escritura de un grupo de CGI binarios escritos en el lenguaje C por el programador danés-canadiense Rasmus Lerdorf en el año 1994 para mostrar su currículum vítae y guardar ciertos datos, como la cantidad de tráfico que su página web recibía. El 8 de junio de 1995 fue publicado "Personal Home Page Tools" después de que Lerdorf lo combinara con su propio </w:t>
      </w:r>
      <w:proofErr w:type="spellStart"/>
      <w:r w:rsidRPr="006B12B1">
        <w:t>Form</w:t>
      </w:r>
      <w:proofErr w:type="spellEnd"/>
      <w:r w:rsidRPr="006B12B1">
        <w:t xml:space="preserve"> </w:t>
      </w:r>
      <w:proofErr w:type="spellStart"/>
      <w:r w:rsidRPr="006B12B1">
        <w:t>Interpreter</w:t>
      </w:r>
      <w:proofErr w:type="spellEnd"/>
      <w:r w:rsidRPr="006B12B1">
        <w:t xml:space="preserve"> para crear PHP/FI.</w:t>
      </w:r>
    </w:p>
    <w:p w14:paraId="4E08120F" w14:textId="77777777" w:rsidR="00E61633" w:rsidRPr="006B12B1" w:rsidRDefault="00E61633" w:rsidP="00E61633"/>
    <w:p w14:paraId="26A99B6C" w14:textId="77777777" w:rsidR="00E61633" w:rsidRPr="006B12B1" w:rsidRDefault="00E61633" w:rsidP="00E61633">
      <w:r w:rsidRPr="006B12B1">
        <w:t xml:space="preserve">Dos programadores israelíes del Technion, </w:t>
      </w:r>
      <w:proofErr w:type="spellStart"/>
      <w:r w:rsidRPr="006B12B1">
        <w:t>Zeev</w:t>
      </w:r>
      <w:proofErr w:type="spellEnd"/>
      <w:r w:rsidRPr="006B12B1">
        <w:t xml:space="preserve"> </w:t>
      </w:r>
      <w:proofErr w:type="spellStart"/>
      <w:r w:rsidRPr="006B12B1">
        <w:t>Suraski</w:t>
      </w:r>
      <w:proofErr w:type="spellEnd"/>
      <w:r w:rsidRPr="006B12B1">
        <w:t xml:space="preserve"> y </w:t>
      </w:r>
      <w:proofErr w:type="spellStart"/>
      <w:r w:rsidRPr="006B12B1">
        <w:t>Andi</w:t>
      </w:r>
      <w:proofErr w:type="spellEnd"/>
      <w:r w:rsidRPr="006B12B1">
        <w:t xml:space="preserve"> </w:t>
      </w:r>
      <w:proofErr w:type="spellStart"/>
      <w:r w:rsidRPr="006B12B1">
        <w:t>Gutmans</w:t>
      </w:r>
      <w:proofErr w:type="spellEnd"/>
      <w:r w:rsidRPr="006B12B1">
        <w:t>, reescribieron el analizador sintáctico (</w:t>
      </w:r>
      <w:proofErr w:type="spellStart"/>
      <w:r w:rsidRPr="006B12B1">
        <w:t>parser</w:t>
      </w:r>
      <w:proofErr w:type="spellEnd"/>
      <w:r w:rsidRPr="006B12B1">
        <w:t xml:space="preserve">, en inglés) en 1997 y crearon la base del PHP3, y cambiaron el nombre del lenguaje por PHP: </w:t>
      </w:r>
      <w:proofErr w:type="spellStart"/>
      <w:r w:rsidRPr="006B12B1">
        <w:t>Hypertext</w:t>
      </w:r>
      <w:proofErr w:type="spellEnd"/>
      <w:r w:rsidRPr="006B12B1">
        <w:t xml:space="preserve"> Preprocessor.2​ Inmediatamente comenzaron experimentaciones públicas de PHP3, y se publicó oficialmente en junio de 1998. Para 1999, </w:t>
      </w:r>
      <w:proofErr w:type="spellStart"/>
      <w:r w:rsidRPr="006B12B1">
        <w:t>Suraski</w:t>
      </w:r>
      <w:proofErr w:type="spellEnd"/>
      <w:r w:rsidRPr="006B12B1">
        <w:t xml:space="preserve"> y </w:t>
      </w:r>
      <w:proofErr w:type="spellStart"/>
      <w:r w:rsidRPr="006B12B1">
        <w:t>Gutmans</w:t>
      </w:r>
      <w:proofErr w:type="spellEnd"/>
      <w:r w:rsidRPr="006B12B1">
        <w:t xml:space="preserve"> reescribieron el código de PHP, y produjeron lo que hoy se conoce como motor Zend. También fundaron Zend Technologies en </w:t>
      </w:r>
      <w:proofErr w:type="spellStart"/>
      <w:r w:rsidRPr="006B12B1">
        <w:t>Ramat</w:t>
      </w:r>
      <w:proofErr w:type="spellEnd"/>
      <w:r w:rsidRPr="006B12B1">
        <w:t xml:space="preserve"> Gan, Israel.2​</w:t>
      </w:r>
    </w:p>
    <w:p w14:paraId="53BC4D22" w14:textId="77777777" w:rsidR="00E61633" w:rsidRPr="006B12B1" w:rsidRDefault="00E61633" w:rsidP="00E61633"/>
    <w:p w14:paraId="79E7F574" w14:textId="77777777" w:rsidR="00E61633" w:rsidRPr="006B12B1" w:rsidRDefault="00E61633" w:rsidP="00E61633">
      <w:r w:rsidRPr="006B12B1">
        <w:t xml:space="preserve">En mayo del 2000, PHP 4 se lanzó bajo el poder del motor Zend 1.0. El 13 de julio del 2007 se anunció la suspensión del soporte y desarrollo de la versión 4 de PHP,11​ y, a pesar de lo anunciado, se ha liberado una nueva versión con mejoras de seguridad, la 4.4.8, publicada el 13 de enero del 2008, y posteriormente la versión 4.4.9, publicada el 7 de agosto del 2008.12​ Según esta noticia,13​ se </w:t>
      </w:r>
      <w:proofErr w:type="gramStart"/>
      <w:r w:rsidRPr="006B12B1">
        <w:t>le</w:t>
      </w:r>
      <w:proofErr w:type="gramEnd"/>
      <w:r w:rsidRPr="006B12B1">
        <w:t xml:space="preserve"> dio soporte a fallos críticos hasta el 9 de agosto del 2008.</w:t>
      </w:r>
    </w:p>
    <w:p w14:paraId="52C056C1" w14:textId="77777777" w:rsidR="00E61633" w:rsidRPr="006B12B1" w:rsidRDefault="00E61633" w:rsidP="00E61633"/>
    <w:p w14:paraId="5E60DADE" w14:textId="168BA09D" w:rsidR="00FC3D80" w:rsidRPr="006B12B1" w:rsidRDefault="00E61633" w:rsidP="00017E4F">
      <w:r w:rsidRPr="006B12B1">
        <w:t xml:space="preserve">El 13 de julio del 2004, se lanzó PHP 5, utilizando el motor Zend </w:t>
      </w:r>
      <w:proofErr w:type="spellStart"/>
      <w:r w:rsidRPr="006B12B1">
        <w:t>Engine</w:t>
      </w:r>
      <w:proofErr w:type="spellEnd"/>
      <w:r w:rsidRPr="006B12B1">
        <w:t xml:space="preserve"> 2.0 (o Zend </w:t>
      </w:r>
      <w:proofErr w:type="spellStart"/>
      <w:r w:rsidRPr="006B12B1">
        <w:t>Engine</w:t>
      </w:r>
      <w:proofErr w:type="spellEnd"/>
      <w:r w:rsidRPr="006B12B1">
        <w:t xml:space="preserve"> 2).2​ Incluye todas las ventajas que provee el nuevo Zend </w:t>
      </w:r>
      <w:proofErr w:type="spellStart"/>
      <w:r w:rsidRPr="006B12B1">
        <w:t>Engine</w:t>
      </w:r>
      <w:proofErr w:type="spellEnd"/>
      <w:r w:rsidRPr="006B12B1">
        <w:t xml:space="preserve"> 2</w:t>
      </w:r>
      <w:r w:rsidR="00017E4F" w:rsidRPr="006B12B1">
        <w:t>.</w:t>
      </w:r>
    </w:p>
    <w:p w14:paraId="059D7796" w14:textId="05017316" w:rsidR="00017E4F" w:rsidRPr="006B12B1" w:rsidRDefault="00017E4F" w:rsidP="00017E4F"/>
    <w:p w14:paraId="23A8D24F" w14:textId="705EA887" w:rsidR="00017E4F" w:rsidRPr="006B12B1" w:rsidRDefault="00017E4F" w:rsidP="00017E4F">
      <w:r w:rsidRPr="006B12B1">
        <w:t xml:space="preserve">El 3 de </w:t>
      </w:r>
      <w:r w:rsidR="006F5903" w:rsidRPr="006B12B1">
        <w:t>noviembre</w:t>
      </w:r>
      <w:r w:rsidRPr="006B12B1">
        <w:t xml:space="preserve"> del 2015, se lanzó PHP 7</w:t>
      </w:r>
      <w:r w:rsidR="005431D3" w:rsidRPr="006B12B1">
        <w:t xml:space="preserve">, incluyendo las siguientes </w:t>
      </w:r>
      <w:proofErr w:type="spellStart"/>
      <w:r w:rsidR="005431D3" w:rsidRPr="006B12B1">
        <w:t>majoras</w:t>
      </w:r>
      <w:proofErr w:type="spellEnd"/>
      <w:r w:rsidR="005431D3" w:rsidRPr="006B12B1">
        <w:t>:</w:t>
      </w:r>
    </w:p>
    <w:p w14:paraId="4543C597" w14:textId="1AEB838B" w:rsidR="005431D3" w:rsidRPr="006B12B1" w:rsidRDefault="005431D3" w:rsidP="005431D3">
      <w:pPr>
        <w:pStyle w:val="Prrafodelista"/>
        <w:numPr>
          <w:ilvl w:val="0"/>
          <w:numId w:val="43"/>
        </w:numPr>
      </w:pPr>
      <w:r w:rsidRPr="006B12B1">
        <w:rPr>
          <w:b/>
        </w:rPr>
        <w:lastRenderedPageBreak/>
        <w:t>Rendimiento y velocidad.</w:t>
      </w:r>
      <w:r w:rsidRPr="006B12B1">
        <w:t xml:space="preserve"> El núcleo mejorado de Zend </w:t>
      </w:r>
      <w:proofErr w:type="spellStart"/>
      <w:r w:rsidRPr="006B12B1">
        <w:t>Engine</w:t>
      </w:r>
      <w:proofErr w:type="spellEnd"/>
      <w:r w:rsidRPr="006B12B1">
        <w:t xml:space="preserve"> 3.0, un motor de ejecución que interpreta </w:t>
      </w:r>
      <w:proofErr w:type="gramStart"/>
      <w:r w:rsidRPr="006B12B1">
        <w:t>PHP,</w:t>
      </w:r>
      <w:proofErr w:type="gramEnd"/>
      <w:r w:rsidRPr="006B12B1">
        <w:t xml:space="preserve"> repercute en una mayor velocidad y una mejora en el rendimiento bastante significativa. La propia Zend Technologies estima que, por </w:t>
      </w:r>
      <w:proofErr w:type="gramStart"/>
      <w:r w:rsidRPr="006B12B1">
        <w:t>ejemplo</w:t>
      </w:r>
      <w:proofErr w:type="gramEnd"/>
      <w:r w:rsidRPr="006B12B1">
        <w:t xml:space="preserve"> en Magento, en uso de memoria se reduce hasta en un 30%, por lo que se puede ejecutar en la mitad de tiempo, respeto a la versión anterior PHP 5.6. Otros ejemplos son Drupal 8, que se ejecuta un 72% más rápido o WordPress que tan solo consume el 25% de la CPU para su funcionamiento.</w:t>
      </w:r>
    </w:p>
    <w:p w14:paraId="54001CC7" w14:textId="77777777" w:rsidR="005431D3" w:rsidRPr="006B12B1" w:rsidRDefault="005431D3" w:rsidP="005431D3">
      <w:pPr>
        <w:pStyle w:val="Prrafodelista"/>
        <w:numPr>
          <w:ilvl w:val="0"/>
          <w:numId w:val="43"/>
        </w:numPr>
      </w:pPr>
      <w:r w:rsidRPr="006B12B1">
        <w:rPr>
          <w:b/>
        </w:rPr>
        <w:t>Funcionalidad.</w:t>
      </w:r>
      <w:r w:rsidRPr="006B12B1">
        <w:t xml:space="preserve"> Cada nueva versión de PHP incorpora nuevas funcionalidades y PHP 7 no iba a ser menos. Estas nuevas incorporaciones permiten tener un código más limpio, detectar errores más fácilmente y programar con mayor eficiencia y fiabilidad.</w:t>
      </w:r>
    </w:p>
    <w:p w14:paraId="235CDFDA" w14:textId="77777777" w:rsidR="005431D3" w:rsidRPr="006B12B1" w:rsidRDefault="005431D3" w:rsidP="005431D3">
      <w:pPr>
        <w:pStyle w:val="Prrafodelista"/>
        <w:numPr>
          <w:ilvl w:val="0"/>
          <w:numId w:val="43"/>
        </w:numPr>
      </w:pPr>
      <w:r w:rsidRPr="006B12B1">
        <w:rPr>
          <w:b/>
        </w:rPr>
        <w:t>Mayor espacio.</w:t>
      </w:r>
      <w:r w:rsidRPr="006B12B1">
        <w:t xml:space="preserve"> Las funcionalidades obsoletas se eliminan lo que permite liberar espacio para permitir optimizaciones.</w:t>
      </w:r>
    </w:p>
    <w:p w14:paraId="1C8B2BF4" w14:textId="65550E7C" w:rsidR="005431D3" w:rsidRDefault="005431D3" w:rsidP="005431D3">
      <w:pPr>
        <w:pStyle w:val="Prrafodelista"/>
        <w:numPr>
          <w:ilvl w:val="0"/>
          <w:numId w:val="43"/>
        </w:numPr>
      </w:pPr>
      <w:r w:rsidRPr="006B12B1">
        <w:rPr>
          <w:b/>
        </w:rPr>
        <w:t>Declaraciones de tipo precisas.</w:t>
      </w:r>
      <w:r w:rsidRPr="006B12B1">
        <w:t xml:space="preserve"> Integra 4 declaraciones de tipo escalar: </w:t>
      </w:r>
      <w:proofErr w:type="spellStart"/>
      <w:r w:rsidRPr="006B12B1">
        <w:t>int</w:t>
      </w:r>
      <w:proofErr w:type="spellEnd"/>
      <w:r w:rsidRPr="006B12B1">
        <w:t xml:space="preserve"> (entero), </w:t>
      </w:r>
      <w:proofErr w:type="spellStart"/>
      <w:r w:rsidRPr="006B12B1">
        <w:t>bool</w:t>
      </w:r>
      <w:proofErr w:type="spellEnd"/>
      <w:r w:rsidRPr="006B12B1">
        <w:t xml:space="preserve"> (booleano), </w:t>
      </w:r>
      <w:proofErr w:type="spellStart"/>
      <w:r w:rsidRPr="006B12B1">
        <w:t>float</w:t>
      </w:r>
      <w:proofErr w:type="spellEnd"/>
      <w:r w:rsidRPr="006B12B1">
        <w:t xml:space="preserve"> (decimal) y </w:t>
      </w:r>
      <w:proofErr w:type="spellStart"/>
      <w:r w:rsidRPr="006B12B1">
        <w:t>string</w:t>
      </w:r>
      <w:proofErr w:type="spellEnd"/>
      <w:r w:rsidRPr="006B12B1">
        <w:t xml:space="preserve"> (cadena).</w:t>
      </w:r>
    </w:p>
    <w:p w14:paraId="0B1995E6" w14:textId="77777777" w:rsidR="006F5903" w:rsidRPr="006B12B1" w:rsidRDefault="006F5903" w:rsidP="006F5903">
      <w:pPr>
        <w:pStyle w:val="Prrafodelista"/>
      </w:pPr>
    </w:p>
    <w:p w14:paraId="514D85EF" w14:textId="579E0C91" w:rsidR="005431D3" w:rsidRPr="006B12B1" w:rsidRDefault="005431D3" w:rsidP="005431D3">
      <w:r w:rsidRPr="006B12B1">
        <w:t xml:space="preserve">El 6 de </w:t>
      </w:r>
      <w:r w:rsidR="006F5903">
        <w:t>d</w:t>
      </w:r>
      <w:r w:rsidRPr="006B12B1">
        <w:t xml:space="preserve">iciembre del 2018, se lanzó PHP 7.3, que a día de hoy es la última versión y por tanto la que se está utilizando. </w:t>
      </w:r>
    </w:p>
    <w:p w14:paraId="66C4EDFB" w14:textId="77777777" w:rsidR="00932D0C" w:rsidRPr="006B12B1" w:rsidRDefault="00932D0C" w:rsidP="00932D0C">
      <w:pPr>
        <w:rPr>
          <w:lang w:eastAsia="de-DE"/>
        </w:rPr>
      </w:pPr>
    </w:p>
    <w:p w14:paraId="2BEA91E6" w14:textId="6DC43A35" w:rsidR="00F05AA3" w:rsidRPr="006B12B1" w:rsidRDefault="00017E4F" w:rsidP="00F05AA3">
      <w:pPr>
        <w:keepNext/>
        <w:jc w:val="center"/>
      </w:pPr>
      <w:r w:rsidRPr="006B12B1">
        <w:rPr>
          <w:noProof/>
        </w:rPr>
        <w:drawing>
          <wp:inline distT="0" distB="0" distL="0" distR="0" wp14:anchorId="1BF9E929" wp14:editId="06386801">
            <wp:extent cx="4157918" cy="2266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758" t="10458" r="3212" b="7079"/>
                    <a:stretch/>
                  </pic:blipFill>
                  <pic:spPr bwMode="auto">
                    <a:xfrm>
                      <a:off x="0" y="0"/>
                      <a:ext cx="4188003" cy="2283353"/>
                    </a:xfrm>
                    <a:prstGeom prst="rect">
                      <a:avLst/>
                    </a:prstGeom>
                    <a:ln>
                      <a:noFill/>
                    </a:ln>
                    <a:extLst>
                      <a:ext uri="{53640926-AAD7-44D8-BBD7-CCE9431645EC}">
                        <a14:shadowObscured xmlns:a14="http://schemas.microsoft.com/office/drawing/2010/main"/>
                      </a:ext>
                    </a:extLst>
                  </pic:spPr>
                </pic:pic>
              </a:graphicData>
            </a:graphic>
          </wp:inline>
        </w:drawing>
      </w:r>
    </w:p>
    <w:p w14:paraId="66B32433" w14:textId="436E8585" w:rsidR="00FC3D80" w:rsidRPr="006B12B1" w:rsidRDefault="00F05AA3" w:rsidP="005431D3">
      <w:pPr>
        <w:pStyle w:val="figurecaption0"/>
        <w:rPr>
          <w:b/>
          <w:lang w:val="es-ES"/>
        </w:rPr>
      </w:pPr>
      <w:bookmarkStart w:id="0" w:name="_Ref441050246"/>
      <w:r w:rsidRPr="006B12B1">
        <w:rPr>
          <w:b/>
          <w:lang w:val="es-ES"/>
        </w:rPr>
        <w:t>Figur</w:t>
      </w:r>
      <w:r w:rsidR="00017E4F" w:rsidRPr="006B12B1">
        <w:rPr>
          <w:b/>
          <w:lang w:val="es-ES"/>
        </w:rPr>
        <w:t>a</w:t>
      </w:r>
      <w:r w:rsidRPr="006B12B1">
        <w:rPr>
          <w:b/>
          <w:lang w:val="es-ES"/>
        </w:rPr>
        <w:t xml:space="preserve"> </w:t>
      </w:r>
      <w:bookmarkEnd w:id="0"/>
      <w:r w:rsidR="00844959" w:rsidRPr="006B12B1">
        <w:rPr>
          <w:b/>
          <w:lang w:val="es-ES"/>
        </w:rPr>
        <w:t>2</w:t>
      </w:r>
      <w:r w:rsidRPr="006B12B1">
        <w:rPr>
          <w:b/>
          <w:lang w:val="es-ES"/>
        </w:rPr>
        <w:t xml:space="preserve"> </w:t>
      </w:r>
      <w:r w:rsidR="00017E4F" w:rsidRPr="006B12B1">
        <w:rPr>
          <w:lang w:val="es-ES"/>
        </w:rPr>
        <w:t>Versiones PHP</w:t>
      </w:r>
    </w:p>
    <w:p w14:paraId="43583B38" w14:textId="4B653196" w:rsidR="00C567AA" w:rsidRDefault="00566681" w:rsidP="00EC1015">
      <w:pPr>
        <w:pStyle w:val="heading1"/>
        <w:overflowPunct w:val="0"/>
        <w:autoSpaceDE w:val="0"/>
        <w:autoSpaceDN w:val="0"/>
        <w:adjustRightInd w:val="0"/>
        <w:spacing w:line="240" w:lineRule="atLeast"/>
        <w:textAlignment w:val="baseline"/>
        <w:outlineLvl w:val="0"/>
        <w:rPr>
          <w:rFonts w:ascii="Times" w:hAnsi="Times"/>
          <w:szCs w:val="20"/>
          <w:lang w:eastAsia="de-DE"/>
        </w:rPr>
      </w:pPr>
      <w:r w:rsidRPr="006B12B1">
        <w:rPr>
          <w:rFonts w:ascii="Times" w:hAnsi="Times"/>
          <w:szCs w:val="20"/>
          <w:lang w:eastAsia="de-DE"/>
        </w:rPr>
        <w:t xml:space="preserve">3. </w:t>
      </w:r>
      <w:r w:rsidR="00844959" w:rsidRPr="006B12B1">
        <w:rPr>
          <w:rFonts w:ascii="Times" w:hAnsi="Times"/>
          <w:szCs w:val="20"/>
          <w:lang w:eastAsia="de-DE"/>
        </w:rPr>
        <w:t>Funcionamiento</w:t>
      </w:r>
      <w:r w:rsidR="00990205" w:rsidRPr="006B12B1">
        <w:rPr>
          <w:rFonts w:ascii="Times" w:hAnsi="Times"/>
          <w:szCs w:val="20"/>
          <w:lang w:eastAsia="de-DE"/>
        </w:rPr>
        <w:t xml:space="preserve"> </w:t>
      </w:r>
    </w:p>
    <w:p w14:paraId="432D2B4F" w14:textId="24861303" w:rsidR="002530F1" w:rsidRDefault="002530F1" w:rsidP="002530F1">
      <w:pPr>
        <w:pStyle w:val="p1a"/>
        <w:rPr>
          <w:lang w:eastAsia="de-DE"/>
        </w:rPr>
      </w:pPr>
      <w:r>
        <w:rPr>
          <w:lang w:eastAsia="de-DE"/>
        </w:rPr>
        <w:t>PHP está enfocado principalmente a la programación de scripts del lado del servidor, por lo que se puede hacer cualquier cosa que pueda hacer otro programa CGI, como recopilar datos de formularios, generar páginas con contenidos dinámicos, o enviar y recibir cookies. Aunque PHP puede hacer mucho más.</w:t>
      </w:r>
    </w:p>
    <w:p w14:paraId="36E34E0A" w14:textId="77777777" w:rsidR="002530F1" w:rsidRDefault="002530F1" w:rsidP="002530F1">
      <w:pPr>
        <w:pStyle w:val="p1a"/>
        <w:rPr>
          <w:lang w:eastAsia="de-DE"/>
        </w:rPr>
      </w:pPr>
    </w:p>
    <w:p w14:paraId="4935B564" w14:textId="2F91FD62" w:rsidR="002530F1" w:rsidRDefault="002530F1" w:rsidP="002530F1">
      <w:pPr>
        <w:pStyle w:val="p1a"/>
        <w:rPr>
          <w:lang w:eastAsia="de-DE"/>
        </w:rPr>
      </w:pPr>
      <w:r>
        <w:rPr>
          <w:lang w:eastAsia="de-DE"/>
        </w:rPr>
        <w:t>Existen principalmente tres campos principales donde se usan scripts de PHP</w:t>
      </w:r>
      <w:r w:rsidR="003F3992">
        <w:rPr>
          <w:lang w:eastAsia="de-DE"/>
        </w:rPr>
        <w:t>:</w:t>
      </w:r>
    </w:p>
    <w:p w14:paraId="2C7C9C6A" w14:textId="77777777" w:rsidR="002530F1" w:rsidRDefault="002530F1" w:rsidP="002530F1">
      <w:pPr>
        <w:pStyle w:val="p1a"/>
        <w:rPr>
          <w:lang w:eastAsia="de-DE"/>
        </w:rPr>
      </w:pPr>
    </w:p>
    <w:p w14:paraId="4389553D" w14:textId="784A3370" w:rsidR="002530F1" w:rsidRDefault="002530F1" w:rsidP="002530F1">
      <w:pPr>
        <w:pStyle w:val="p1a"/>
        <w:numPr>
          <w:ilvl w:val="0"/>
          <w:numId w:val="45"/>
        </w:numPr>
        <w:rPr>
          <w:lang w:eastAsia="de-DE"/>
        </w:rPr>
      </w:pPr>
      <w:r w:rsidRPr="002530F1">
        <w:rPr>
          <w:b/>
          <w:lang w:eastAsia="de-DE"/>
        </w:rPr>
        <w:t>Scripts del lado del servidor</w:t>
      </w:r>
      <w:r>
        <w:rPr>
          <w:lang w:eastAsia="de-DE"/>
        </w:rPr>
        <w:t>. Este es el campo más tradicional y el foco principal. Son necesarias tres cosas para que esto funcione. El analizador de PHP (módulo CGI o servidor), un servidor web y un navegador web. Es necesario ejecutar el servidor con una instalación de PHP conectada. Se puede acceder al resultado del programa de PHP con un navegador, viendo la página de PHP a través del servidor. Todo esto se puede ejecutar en su máquina si está experimentado con la programación de PHP. Véase la sección sobre las instrucciones de instalación para más información.</w:t>
      </w:r>
    </w:p>
    <w:p w14:paraId="51A43B5C" w14:textId="77777777" w:rsidR="002530F1" w:rsidRPr="002530F1" w:rsidRDefault="002530F1" w:rsidP="002530F1">
      <w:pPr>
        <w:rPr>
          <w:lang w:eastAsia="de-DE"/>
        </w:rPr>
      </w:pPr>
    </w:p>
    <w:p w14:paraId="0697F0FC" w14:textId="0A9CA494" w:rsidR="002530F1" w:rsidRDefault="002530F1" w:rsidP="002530F1">
      <w:pPr>
        <w:pStyle w:val="p1a"/>
        <w:numPr>
          <w:ilvl w:val="0"/>
          <w:numId w:val="45"/>
        </w:numPr>
        <w:rPr>
          <w:lang w:eastAsia="de-DE"/>
        </w:rPr>
      </w:pPr>
      <w:r w:rsidRPr="002530F1">
        <w:rPr>
          <w:b/>
          <w:lang w:eastAsia="de-DE"/>
        </w:rPr>
        <w:t>Scripts desde la línea de comandos</w:t>
      </w:r>
      <w:r>
        <w:rPr>
          <w:lang w:eastAsia="de-DE"/>
        </w:rPr>
        <w:t>. Se puede crear un script de PHP y ejecutarlo sin necesidad de un servidor o navegador. Solamente es necesario el analizador de PHP para utilizarlo de esta manera. Este tipo de uso es ideal para scripts que se ejecuten con regularidad empleando cron (en *nix o Linux) o el Planificador de tareas (en Windows). Estos scripts también pueden usarse para tareas simples de procesamiento de texto. Véase la sección Uso de PHP en la línea de comandos para más información.</w:t>
      </w:r>
    </w:p>
    <w:p w14:paraId="3662685B" w14:textId="77777777" w:rsidR="002530F1" w:rsidRPr="002530F1" w:rsidRDefault="002530F1" w:rsidP="002530F1">
      <w:pPr>
        <w:rPr>
          <w:lang w:eastAsia="de-DE"/>
        </w:rPr>
      </w:pPr>
    </w:p>
    <w:p w14:paraId="0E04B5A3" w14:textId="56FDD2C0" w:rsidR="002530F1" w:rsidRDefault="002530F1" w:rsidP="002530F1">
      <w:pPr>
        <w:pStyle w:val="p1a"/>
        <w:numPr>
          <w:ilvl w:val="0"/>
          <w:numId w:val="45"/>
        </w:numPr>
        <w:rPr>
          <w:lang w:eastAsia="de-DE"/>
        </w:rPr>
      </w:pPr>
      <w:r w:rsidRPr="002530F1">
        <w:rPr>
          <w:b/>
          <w:lang w:eastAsia="de-DE"/>
        </w:rPr>
        <w:t>Escribir aplicaciones de escritorio</w:t>
      </w:r>
      <w:r>
        <w:rPr>
          <w:lang w:eastAsia="de-DE"/>
        </w:rPr>
        <w:t>. Probablemente PHP no sea el lenguaje más apropiado para crear aplicaciones de escritorio con una interfaz gráfica de usuario, pero si se conoce bien PHP, y se quisiera utilizar algunas características avanzadas de PHP en aplicaciones del lado del cliente, se puede utilizar PHP-GTK para escribir dichos programas. También es posible de esta manera escribir aplicaciones independientes de una plataforma. PHP-GTK es una extensión de PHP, no disponible en la distribución principal.</w:t>
      </w:r>
    </w:p>
    <w:p w14:paraId="628B071C" w14:textId="77777777" w:rsidR="002530F1" w:rsidRPr="002530F1" w:rsidRDefault="002530F1" w:rsidP="002530F1">
      <w:pPr>
        <w:rPr>
          <w:lang w:eastAsia="de-DE"/>
        </w:rPr>
      </w:pPr>
    </w:p>
    <w:p w14:paraId="65B8E9A2" w14:textId="270D1B06" w:rsidR="002530F1" w:rsidRDefault="002530F1" w:rsidP="002530F1">
      <w:pPr>
        <w:pStyle w:val="p1a"/>
        <w:rPr>
          <w:lang w:eastAsia="de-DE"/>
        </w:rPr>
      </w:pPr>
      <w:r>
        <w:rPr>
          <w:lang w:eastAsia="de-DE"/>
        </w:rPr>
        <w:t xml:space="preserve">PHP puede emplearse en todos los sistemas operativos principales, incluyendo Linux, muchas variantes de Unix (incluyendo HP-UX, Solaris y OpenBSD), Microsoft Windows, Mac OS X, RISC OS y probablemente otros más. PHP admite la mayoría de los servidores web de hoy en día, incluyendo Apache, IIS, y muchos otros. </w:t>
      </w:r>
    </w:p>
    <w:p w14:paraId="01E7C745" w14:textId="77777777" w:rsidR="002530F1" w:rsidRDefault="002530F1" w:rsidP="002530F1">
      <w:pPr>
        <w:pStyle w:val="p1a"/>
        <w:rPr>
          <w:lang w:eastAsia="de-DE"/>
        </w:rPr>
      </w:pPr>
    </w:p>
    <w:p w14:paraId="33D44642" w14:textId="45FC3E7E" w:rsidR="002530F1" w:rsidRDefault="002530F1" w:rsidP="002530F1">
      <w:pPr>
        <w:pStyle w:val="p1a"/>
        <w:rPr>
          <w:lang w:eastAsia="de-DE"/>
        </w:rPr>
      </w:pPr>
      <w:r>
        <w:rPr>
          <w:lang w:eastAsia="de-DE"/>
        </w:rPr>
        <w:t>De modo que, con PHP, se tiene la libertad de elegir el sistema operativo y el servidor web. Además, se tiene la posibilidad de utilizar programación por procedimientos o programación orientada a objetos (POO), o una mezcla de ambas.</w:t>
      </w:r>
    </w:p>
    <w:p w14:paraId="7198218D" w14:textId="77777777" w:rsidR="002530F1" w:rsidRDefault="002530F1" w:rsidP="002530F1">
      <w:pPr>
        <w:pStyle w:val="p1a"/>
        <w:rPr>
          <w:lang w:eastAsia="de-DE"/>
        </w:rPr>
      </w:pPr>
    </w:p>
    <w:p w14:paraId="744C0B51" w14:textId="77777777" w:rsidR="002530F1" w:rsidRDefault="002530F1" w:rsidP="002530F1">
      <w:pPr>
        <w:pStyle w:val="p1a"/>
        <w:rPr>
          <w:lang w:eastAsia="de-DE"/>
        </w:rPr>
      </w:pPr>
      <w:r>
        <w:rPr>
          <w:lang w:eastAsia="de-DE"/>
        </w:rPr>
        <w:t xml:space="preserve">Con PHP no se está limitado a generar HTML. Entre las capacidades de PHP se incluyen la creación de imágenes, ficheros PDF e incluso películas Flash (usando </w:t>
      </w:r>
      <w:proofErr w:type="spellStart"/>
      <w:r>
        <w:rPr>
          <w:lang w:eastAsia="de-DE"/>
        </w:rPr>
        <w:t>libswf</w:t>
      </w:r>
      <w:proofErr w:type="spellEnd"/>
      <w:r>
        <w:rPr>
          <w:lang w:eastAsia="de-DE"/>
        </w:rPr>
        <w:t xml:space="preserve"> y Ming) generadas sobre la marcha. También se puede generar fácilmente cualquier tipo de texto, como XHTML y cualquier otro tipo de fichero XML. PHP puede autogenerar estos ficheros y guardarlos en el sistema de ficheros en vez de imprimirlos en pantalla, creando una caché en el lado del servidor para contenido dinámico.</w:t>
      </w:r>
    </w:p>
    <w:p w14:paraId="245B0E40" w14:textId="77777777" w:rsidR="002530F1" w:rsidRDefault="002530F1" w:rsidP="002530F1">
      <w:pPr>
        <w:pStyle w:val="p1a"/>
        <w:rPr>
          <w:lang w:eastAsia="de-DE"/>
        </w:rPr>
      </w:pPr>
    </w:p>
    <w:p w14:paraId="543E6F69" w14:textId="77777777" w:rsidR="002530F1" w:rsidRDefault="002530F1" w:rsidP="002530F1">
      <w:pPr>
        <w:pStyle w:val="p1a"/>
        <w:rPr>
          <w:lang w:eastAsia="de-DE"/>
        </w:rPr>
      </w:pPr>
      <w:r>
        <w:rPr>
          <w:lang w:eastAsia="de-DE"/>
        </w:rPr>
        <w:t xml:space="preserve">Una de las características más potentes y destacables de PHP es su soporte para un amplio abanico de bases de datos. Escribir una página web con acceso a una base de datos es increíblemente simple utilizando una de las extensiones específicas de bases de datos (p.ej., para </w:t>
      </w:r>
      <w:proofErr w:type="spellStart"/>
      <w:r>
        <w:rPr>
          <w:lang w:eastAsia="de-DE"/>
        </w:rPr>
        <w:t>mysql</w:t>
      </w:r>
      <w:proofErr w:type="spellEnd"/>
      <w:r>
        <w:rPr>
          <w:lang w:eastAsia="de-DE"/>
        </w:rPr>
        <w:t xml:space="preserve">), o utilizar una capa de abstracción como PDO, o conectarse a cualquier base de datos que admita el estándar de Conexión Abierta a Bases de Datos por medio de la extensión ODBC. Otras bases de datos podrían utilizar </w:t>
      </w:r>
      <w:proofErr w:type="spellStart"/>
      <w:r>
        <w:rPr>
          <w:lang w:eastAsia="de-DE"/>
        </w:rPr>
        <w:t>cURL</w:t>
      </w:r>
      <w:proofErr w:type="spellEnd"/>
      <w:r>
        <w:rPr>
          <w:lang w:eastAsia="de-DE"/>
        </w:rPr>
        <w:t xml:space="preserve"> o sockets, como lo hace </w:t>
      </w:r>
      <w:proofErr w:type="spellStart"/>
      <w:r>
        <w:rPr>
          <w:lang w:eastAsia="de-DE"/>
        </w:rPr>
        <w:t>CouchDB</w:t>
      </w:r>
      <w:proofErr w:type="spellEnd"/>
      <w:r>
        <w:rPr>
          <w:lang w:eastAsia="de-DE"/>
        </w:rPr>
        <w:t>.</w:t>
      </w:r>
    </w:p>
    <w:p w14:paraId="7A44F7E4" w14:textId="77777777" w:rsidR="002530F1" w:rsidRDefault="002530F1" w:rsidP="002530F1">
      <w:pPr>
        <w:pStyle w:val="p1a"/>
        <w:rPr>
          <w:lang w:eastAsia="de-DE"/>
        </w:rPr>
      </w:pPr>
    </w:p>
    <w:p w14:paraId="42E6E37C" w14:textId="6DDDA400" w:rsidR="002530F1" w:rsidRDefault="002530F1" w:rsidP="002530F1">
      <w:pPr>
        <w:pStyle w:val="p1a"/>
        <w:rPr>
          <w:lang w:eastAsia="de-DE"/>
        </w:rPr>
      </w:pPr>
      <w:r>
        <w:rPr>
          <w:lang w:eastAsia="de-DE"/>
        </w:rPr>
        <w:t>PHP también cuenta con soporte para comunicarse con otros servicios usando protocolos tales como LDAP, IMAP, SNMP, NNTP, POP3, HTTP, COM (en Windows) y muchos otros. También se pueden crear sockets de red puros e interactuar usando cualquier otro protocolo. PHP tiene soporte para el intercambio de datos complejos de WDDX entre virtualmente todos los lenguajes de programación web.</w:t>
      </w:r>
    </w:p>
    <w:p w14:paraId="0F5C0672" w14:textId="77777777" w:rsidR="002530F1" w:rsidRPr="002530F1" w:rsidRDefault="002530F1" w:rsidP="002530F1">
      <w:pPr>
        <w:rPr>
          <w:lang w:eastAsia="de-DE"/>
        </w:rPr>
      </w:pPr>
    </w:p>
    <w:p w14:paraId="206306B8" w14:textId="4B944445" w:rsidR="00844959" w:rsidRPr="006B12B1" w:rsidRDefault="00844959" w:rsidP="00844959">
      <w:pPr>
        <w:rPr>
          <w:szCs w:val="20"/>
          <w:lang w:eastAsia="de-DE"/>
        </w:rPr>
      </w:pPr>
      <w:r w:rsidRPr="006B12B1">
        <w:rPr>
          <w:szCs w:val="20"/>
          <w:lang w:eastAsia="de-DE"/>
        </w:rPr>
        <w:t>El lenguaje PHP se procesa en servidores, que son potentes ordenadores con un software y hardware especial. Cuando se escribe una dirección en un navegador web como Internet Explorer, Firefox o Chrome, ¿qué ocurre? Se envían los datos de la solicitud al servidor que los procesa, reúne los datos (por eso decimos que es un proceso dinámico) y el servidor lo que devuelve es una página HTML como si fuera estática.</w:t>
      </w:r>
    </w:p>
    <w:p w14:paraId="12057359" w14:textId="77777777" w:rsidR="00844959" w:rsidRPr="006B12B1" w:rsidRDefault="00844959" w:rsidP="00844959">
      <w:pPr>
        <w:rPr>
          <w:szCs w:val="20"/>
          <w:lang w:eastAsia="de-DE"/>
        </w:rPr>
      </w:pPr>
    </w:p>
    <w:p w14:paraId="6A72BF03" w14:textId="46CA235D" w:rsidR="00844959" w:rsidRPr="006B12B1" w:rsidRDefault="00844959" w:rsidP="00844959">
      <w:pPr>
        <w:rPr>
          <w:szCs w:val="20"/>
          <w:lang w:eastAsia="de-DE"/>
        </w:rPr>
      </w:pPr>
      <w:r w:rsidRPr="006B12B1">
        <w:rPr>
          <w:szCs w:val="20"/>
          <w:lang w:eastAsia="de-DE"/>
        </w:rPr>
        <w:t>El esquema es (</w:t>
      </w:r>
      <w:r w:rsidRPr="006B12B1">
        <w:rPr>
          <w:b/>
          <w:szCs w:val="20"/>
          <w:lang w:eastAsia="de-DE"/>
        </w:rPr>
        <w:t>Figura 3</w:t>
      </w:r>
      <w:r w:rsidRPr="006B12B1">
        <w:rPr>
          <w:szCs w:val="20"/>
          <w:lang w:eastAsia="de-DE"/>
        </w:rPr>
        <w:t xml:space="preserve">): </w:t>
      </w:r>
    </w:p>
    <w:p w14:paraId="2619915E" w14:textId="77777777" w:rsidR="00844959" w:rsidRPr="006B12B1" w:rsidRDefault="00844959" w:rsidP="00844959">
      <w:pPr>
        <w:pStyle w:val="Prrafodelista"/>
        <w:numPr>
          <w:ilvl w:val="0"/>
          <w:numId w:val="44"/>
        </w:numPr>
        <w:rPr>
          <w:szCs w:val="20"/>
          <w:lang w:eastAsia="de-DE"/>
        </w:rPr>
      </w:pPr>
      <w:r w:rsidRPr="006B12B1">
        <w:rPr>
          <w:szCs w:val="20"/>
          <w:lang w:eastAsia="de-DE"/>
        </w:rPr>
        <w:t xml:space="preserve">Petición de página web al servidor </w:t>
      </w:r>
    </w:p>
    <w:p w14:paraId="4084A739" w14:textId="34877375" w:rsidR="00844959" w:rsidRPr="006B12B1" w:rsidRDefault="00844959" w:rsidP="00844959">
      <w:pPr>
        <w:pStyle w:val="Prrafodelista"/>
        <w:numPr>
          <w:ilvl w:val="0"/>
          <w:numId w:val="44"/>
        </w:numPr>
        <w:rPr>
          <w:szCs w:val="20"/>
          <w:lang w:eastAsia="de-DE"/>
        </w:rPr>
      </w:pPr>
      <w:r w:rsidRPr="006B12B1">
        <w:rPr>
          <w:szCs w:val="20"/>
          <w:lang w:eastAsia="de-DE"/>
        </w:rPr>
        <w:t xml:space="preserve">El servidor recibe la petición, reúne la información necesaria consultando a bases de datos o a otras páginas webs, otros servidores, </w:t>
      </w:r>
      <w:r w:rsidR="002530F1" w:rsidRPr="006B12B1">
        <w:rPr>
          <w:szCs w:val="20"/>
          <w:lang w:eastAsia="de-DE"/>
        </w:rPr>
        <w:t>etc.</w:t>
      </w:r>
      <w:r w:rsidRPr="006B12B1">
        <w:rPr>
          <w:szCs w:val="20"/>
          <w:lang w:eastAsia="de-DE"/>
        </w:rPr>
        <w:t xml:space="preserve"> </w:t>
      </w:r>
    </w:p>
    <w:p w14:paraId="7626E124" w14:textId="315C6468" w:rsidR="00844959" w:rsidRPr="006B12B1" w:rsidRDefault="00844959" w:rsidP="00844959">
      <w:pPr>
        <w:pStyle w:val="Prrafodelista"/>
        <w:numPr>
          <w:ilvl w:val="0"/>
          <w:numId w:val="44"/>
        </w:numPr>
        <w:rPr>
          <w:szCs w:val="20"/>
          <w:lang w:eastAsia="de-DE"/>
        </w:rPr>
      </w:pPr>
      <w:r w:rsidRPr="006B12B1">
        <w:rPr>
          <w:szCs w:val="20"/>
          <w:lang w:eastAsia="de-DE"/>
        </w:rPr>
        <w:t>El servidor responde enviando una página web “normal” (estática) pero cuya creación ha sido dinámica (realizando procesos de modo que la página web devuelta no siempre es igual).</w:t>
      </w:r>
    </w:p>
    <w:p w14:paraId="7FDE7E90" w14:textId="0900DC5F" w:rsidR="00844959" w:rsidRPr="006B12B1" w:rsidRDefault="00844959" w:rsidP="00844959">
      <w:pPr>
        <w:pStyle w:val="p1a"/>
        <w:jc w:val="center"/>
        <w:rPr>
          <w:lang w:eastAsia="de-DE"/>
        </w:rPr>
      </w:pPr>
      <w:r w:rsidRPr="006B12B1">
        <w:rPr>
          <w:noProof/>
        </w:rPr>
        <w:drawing>
          <wp:inline distT="0" distB="0" distL="0" distR="0" wp14:anchorId="612EA0AB" wp14:editId="42FD8BF0">
            <wp:extent cx="3059289" cy="1778700"/>
            <wp:effectExtent l="0" t="0" r="8255" b="0"/>
            <wp:docPr id="13" name="Imagen 13" descr="Resultado de imagen de php funcionami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ultado de imagen de php funcionamien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74885" cy="1787767"/>
                    </a:xfrm>
                    <a:prstGeom prst="rect">
                      <a:avLst/>
                    </a:prstGeom>
                    <a:noFill/>
                    <a:ln>
                      <a:noFill/>
                    </a:ln>
                  </pic:spPr>
                </pic:pic>
              </a:graphicData>
            </a:graphic>
          </wp:inline>
        </w:drawing>
      </w:r>
    </w:p>
    <w:p w14:paraId="1107491D" w14:textId="43202307" w:rsidR="00D622C6" w:rsidRPr="006B12B1" w:rsidRDefault="00844959" w:rsidP="00844959">
      <w:pPr>
        <w:pStyle w:val="figurecaption0"/>
        <w:rPr>
          <w:b/>
          <w:lang w:val="es-ES"/>
        </w:rPr>
      </w:pPr>
      <w:r w:rsidRPr="006B12B1">
        <w:rPr>
          <w:b/>
          <w:lang w:val="es-ES"/>
        </w:rPr>
        <w:t xml:space="preserve">Figura 3 </w:t>
      </w:r>
      <w:r w:rsidRPr="006B12B1">
        <w:rPr>
          <w:lang w:val="es-ES"/>
        </w:rPr>
        <w:t>Funcionamiento de PHP</w:t>
      </w:r>
    </w:p>
    <w:p w14:paraId="25086181" w14:textId="68B1EBEE" w:rsidR="00993789" w:rsidRDefault="00844959" w:rsidP="00993789">
      <w:pPr>
        <w:pStyle w:val="heading1"/>
        <w:rPr>
          <w:lang w:eastAsia="de-DE"/>
        </w:rPr>
      </w:pPr>
      <w:r w:rsidRPr="006B12B1">
        <w:rPr>
          <w:lang w:eastAsia="de-DE"/>
        </w:rPr>
        <w:lastRenderedPageBreak/>
        <w:t>4</w:t>
      </w:r>
      <w:r w:rsidR="00993789" w:rsidRPr="006B12B1">
        <w:rPr>
          <w:lang w:eastAsia="de-DE"/>
        </w:rPr>
        <w:t xml:space="preserve">. </w:t>
      </w:r>
      <w:r w:rsidR="006F5903">
        <w:rPr>
          <w:lang w:eastAsia="de-DE"/>
        </w:rPr>
        <w:t>Sintaxis</w:t>
      </w:r>
    </w:p>
    <w:p w14:paraId="6EF1CB21" w14:textId="365C5D95" w:rsidR="006F5903" w:rsidRDefault="006F5903" w:rsidP="006F5903">
      <w:pPr>
        <w:pStyle w:val="p1a"/>
        <w:rPr>
          <w:lang w:eastAsia="de-DE"/>
        </w:rPr>
      </w:pPr>
      <w:r>
        <w:rPr>
          <w:lang w:eastAsia="de-DE"/>
        </w:rPr>
        <w:t xml:space="preserve">El intérprete de PHP sólo ejecuta el código que se encuentra entre sus delimitadores. Los delimitadores más comunes son </w:t>
      </w:r>
      <w:r w:rsidRPr="006F5903">
        <w:rPr>
          <w:b/>
          <w:i/>
          <w:lang w:eastAsia="de-DE"/>
        </w:rPr>
        <w:t>&lt;?php</w:t>
      </w:r>
      <w:r>
        <w:rPr>
          <w:lang w:eastAsia="de-DE"/>
        </w:rPr>
        <w:t xml:space="preserve"> para abrir una sección PHP y </w:t>
      </w:r>
      <w:r w:rsidRPr="006F5903">
        <w:rPr>
          <w:b/>
          <w:i/>
          <w:lang w:eastAsia="de-DE"/>
        </w:rPr>
        <w:t>?&gt;</w:t>
      </w:r>
      <w:r>
        <w:rPr>
          <w:lang w:eastAsia="de-DE"/>
        </w:rPr>
        <w:t xml:space="preserve"> para cerrarla. El propósito de estos delimitadores es separar el código PHP del resto de código, como por ejemplo el HTML.</w:t>
      </w:r>
    </w:p>
    <w:p w14:paraId="4D0AB34A" w14:textId="77777777" w:rsidR="006F5903" w:rsidRDefault="006F5903" w:rsidP="006F5903">
      <w:pPr>
        <w:pStyle w:val="p1a"/>
        <w:rPr>
          <w:lang w:eastAsia="de-DE"/>
        </w:rPr>
      </w:pPr>
    </w:p>
    <w:p w14:paraId="2E8CF2EE" w14:textId="77777777" w:rsidR="006F5903" w:rsidRDefault="006F5903" w:rsidP="006F5903">
      <w:pPr>
        <w:pStyle w:val="p1a"/>
        <w:rPr>
          <w:lang w:eastAsia="de-DE"/>
        </w:rPr>
      </w:pPr>
      <w:r>
        <w:rPr>
          <w:lang w:eastAsia="de-DE"/>
        </w:rPr>
        <w:t xml:space="preserve">Las variables se prefijan con el símbolo del dólar </w:t>
      </w:r>
      <w:r w:rsidRPr="006F5903">
        <w:rPr>
          <w:b/>
          <w:lang w:eastAsia="de-DE"/>
        </w:rPr>
        <w:t>($)</w:t>
      </w:r>
      <w:r>
        <w:rPr>
          <w:lang w:eastAsia="de-DE"/>
        </w:rPr>
        <w:t xml:space="preserve"> y no es necesario indicar su tipo. Las variables, a diferencia de las funciones, distinguen entre mayúsculas y minúsculas. Las cadenas de caracteres pueden ser encapsuladas tanto en dobles comillas como en comillas simples, aunque en el caso de las primeras, se pueden insertar variables en la cadena directamente, sin necesidad de concatenación.</w:t>
      </w:r>
    </w:p>
    <w:p w14:paraId="70504E27" w14:textId="77777777" w:rsidR="006F5903" w:rsidRDefault="006F5903" w:rsidP="006F5903">
      <w:pPr>
        <w:pStyle w:val="p1a"/>
        <w:rPr>
          <w:lang w:eastAsia="de-DE"/>
        </w:rPr>
      </w:pPr>
    </w:p>
    <w:p w14:paraId="53D32920" w14:textId="77777777" w:rsidR="006F5903" w:rsidRDefault="006F5903" w:rsidP="006F5903">
      <w:pPr>
        <w:pStyle w:val="p1a"/>
        <w:rPr>
          <w:lang w:eastAsia="de-DE"/>
        </w:rPr>
      </w:pPr>
      <w:r>
        <w:rPr>
          <w:lang w:eastAsia="de-DE"/>
        </w:rPr>
        <w:t>Los comentarios se pueden escribir bien con dos barras al principio de la línea, o con una almohadilla. También permite comentarios multi-línea encapsulados en /* */.</w:t>
      </w:r>
    </w:p>
    <w:p w14:paraId="66DD8D4F" w14:textId="77777777" w:rsidR="006F5903" w:rsidRDefault="006F5903" w:rsidP="006F5903">
      <w:pPr>
        <w:pStyle w:val="p1a"/>
        <w:rPr>
          <w:lang w:eastAsia="de-DE"/>
        </w:rPr>
      </w:pPr>
    </w:p>
    <w:p w14:paraId="0CB4F3A3" w14:textId="7FE22609" w:rsidR="006F5903" w:rsidRDefault="006F5903" w:rsidP="006F5903">
      <w:pPr>
        <w:pStyle w:val="p1a"/>
        <w:rPr>
          <w:lang w:eastAsia="de-DE"/>
        </w:rPr>
      </w:pPr>
      <w:r>
        <w:rPr>
          <w:lang w:eastAsia="de-DE"/>
        </w:rPr>
        <w:t xml:space="preserve">En cuanto a las palabras clave, PHP comparte con la mayoría de otros lenguajes con sintaxis C las condiciones con </w:t>
      </w:r>
      <w:proofErr w:type="spellStart"/>
      <w:r w:rsidRPr="006F5903">
        <w:rPr>
          <w:b/>
          <w:lang w:eastAsia="de-DE"/>
        </w:rPr>
        <w:t>if</w:t>
      </w:r>
      <w:proofErr w:type="spellEnd"/>
      <w:r>
        <w:rPr>
          <w:lang w:eastAsia="de-DE"/>
        </w:rPr>
        <w:t xml:space="preserve">, los bucles con </w:t>
      </w:r>
      <w:proofErr w:type="spellStart"/>
      <w:r w:rsidRPr="006F5903">
        <w:rPr>
          <w:b/>
          <w:lang w:eastAsia="de-DE"/>
        </w:rPr>
        <w:t>for</w:t>
      </w:r>
      <w:proofErr w:type="spellEnd"/>
      <w:r>
        <w:rPr>
          <w:lang w:eastAsia="de-DE"/>
        </w:rPr>
        <w:t xml:space="preserve"> y </w:t>
      </w:r>
      <w:proofErr w:type="spellStart"/>
      <w:r w:rsidRPr="006F5903">
        <w:rPr>
          <w:b/>
          <w:lang w:eastAsia="de-DE"/>
        </w:rPr>
        <w:t>while</w:t>
      </w:r>
      <w:proofErr w:type="spellEnd"/>
      <w:r>
        <w:rPr>
          <w:lang w:eastAsia="de-DE"/>
        </w:rPr>
        <w:t xml:space="preserve"> y los retornos de funciones. Como es habitual en este tipo de lenguajes, las sentencias deben acabar con punto y coma </w:t>
      </w:r>
      <w:r w:rsidRPr="006F5903">
        <w:rPr>
          <w:b/>
          <w:lang w:eastAsia="de-DE"/>
        </w:rPr>
        <w:t>(;)</w:t>
      </w:r>
      <w:r>
        <w:rPr>
          <w:lang w:eastAsia="de-DE"/>
        </w:rPr>
        <w:t>.</w:t>
      </w:r>
    </w:p>
    <w:p w14:paraId="21DA2740" w14:textId="77777777" w:rsidR="006F5903" w:rsidRPr="006F5903" w:rsidRDefault="006F5903" w:rsidP="006F5903">
      <w:pPr>
        <w:rPr>
          <w:lang w:eastAsia="de-DE"/>
        </w:rPr>
      </w:pPr>
    </w:p>
    <w:p w14:paraId="713740E0" w14:textId="65E9A661" w:rsidR="006F5903" w:rsidRDefault="006F5903" w:rsidP="006F5903">
      <w:pPr>
        <w:jc w:val="center"/>
        <w:rPr>
          <w:lang w:eastAsia="de-DE"/>
        </w:rPr>
      </w:pPr>
      <w:r>
        <w:rPr>
          <w:noProof/>
        </w:rPr>
        <w:drawing>
          <wp:inline distT="0" distB="0" distL="0" distR="0" wp14:anchorId="4FA0D019" wp14:editId="300B447C">
            <wp:extent cx="3818245" cy="2449689"/>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941" t="49062" r="62210" b="23721"/>
                    <a:stretch/>
                  </pic:blipFill>
                  <pic:spPr bwMode="auto">
                    <a:xfrm>
                      <a:off x="0" y="0"/>
                      <a:ext cx="3895466" cy="2499232"/>
                    </a:xfrm>
                    <a:prstGeom prst="rect">
                      <a:avLst/>
                    </a:prstGeom>
                    <a:ln>
                      <a:noFill/>
                    </a:ln>
                    <a:extLst>
                      <a:ext uri="{53640926-AAD7-44D8-BBD7-CCE9431645EC}">
                        <a14:shadowObscured xmlns:a14="http://schemas.microsoft.com/office/drawing/2010/main"/>
                      </a:ext>
                    </a:extLst>
                  </pic:spPr>
                </pic:pic>
              </a:graphicData>
            </a:graphic>
          </wp:inline>
        </w:drawing>
      </w:r>
    </w:p>
    <w:p w14:paraId="036C0C66" w14:textId="6B240424" w:rsidR="006F5903" w:rsidRDefault="006F5903" w:rsidP="006F5903">
      <w:pPr>
        <w:pStyle w:val="figurecaption0"/>
        <w:rPr>
          <w:lang w:val="es-ES"/>
        </w:rPr>
      </w:pPr>
      <w:r w:rsidRPr="006B12B1">
        <w:rPr>
          <w:b/>
          <w:lang w:val="es-ES"/>
        </w:rPr>
        <w:t xml:space="preserve">Figura </w:t>
      </w:r>
      <w:r>
        <w:rPr>
          <w:b/>
          <w:lang w:val="es-ES"/>
        </w:rPr>
        <w:t>4</w:t>
      </w:r>
      <w:r w:rsidRPr="006B12B1">
        <w:rPr>
          <w:b/>
          <w:lang w:val="es-ES"/>
        </w:rPr>
        <w:t xml:space="preserve"> </w:t>
      </w:r>
      <w:r>
        <w:rPr>
          <w:lang w:val="es-ES"/>
        </w:rPr>
        <w:t>Hola Mundo con PHP embebido en HTML</w:t>
      </w:r>
    </w:p>
    <w:p w14:paraId="5FBFDB60" w14:textId="2C7462F1" w:rsidR="002530F1" w:rsidRDefault="00914451" w:rsidP="002530F1">
      <w:pPr>
        <w:pStyle w:val="heading1"/>
        <w:rPr>
          <w:lang w:eastAsia="de-DE"/>
        </w:rPr>
      </w:pPr>
      <w:r>
        <w:rPr>
          <w:lang w:eastAsia="de-DE"/>
        </w:rPr>
        <w:lastRenderedPageBreak/>
        <w:t>5</w:t>
      </w:r>
      <w:r w:rsidR="002530F1" w:rsidRPr="006B12B1">
        <w:rPr>
          <w:lang w:eastAsia="de-DE"/>
        </w:rPr>
        <w:t xml:space="preserve">. </w:t>
      </w:r>
      <w:r w:rsidR="002530F1">
        <w:rPr>
          <w:lang w:eastAsia="de-DE"/>
        </w:rPr>
        <w:t>PHP y MySQL</w:t>
      </w:r>
    </w:p>
    <w:p w14:paraId="788B1593" w14:textId="46988423" w:rsidR="002530F1" w:rsidRDefault="005D0B63" w:rsidP="002530F1">
      <w:pPr>
        <w:pStyle w:val="p1a"/>
        <w:rPr>
          <w:lang w:eastAsia="de-DE"/>
        </w:rPr>
      </w:pPr>
      <w:r w:rsidRPr="005D0B63">
        <w:rPr>
          <w:lang w:eastAsia="de-DE"/>
        </w:rPr>
        <w:t>PHP puede combinarse con MySQL para trabajar con bases de datos. En la actualidad esta última se utiliza muchísimo</w:t>
      </w:r>
      <w:r>
        <w:rPr>
          <w:lang w:eastAsia="de-DE"/>
        </w:rPr>
        <w:t xml:space="preserve">. </w:t>
      </w:r>
    </w:p>
    <w:p w14:paraId="2C070E37" w14:textId="7C0D2AD5" w:rsidR="005D0B63" w:rsidRDefault="005D0B63" w:rsidP="005D0B63">
      <w:pPr>
        <w:rPr>
          <w:lang w:eastAsia="de-DE"/>
        </w:rPr>
      </w:pPr>
      <w:r>
        <w:rPr>
          <w:lang w:eastAsia="de-DE"/>
        </w:rPr>
        <w:t xml:space="preserve">Existen más, pero las tres formas más populares de conectarse desde PHP a una base de datos de MySQL: </w:t>
      </w:r>
      <w:proofErr w:type="spellStart"/>
      <w:r>
        <w:rPr>
          <w:lang w:eastAsia="de-DE"/>
        </w:rPr>
        <w:t>mysql</w:t>
      </w:r>
      <w:proofErr w:type="spellEnd"/>
      <w:r>
        <w:rPr>
          <w:lang w:eastAsia="de-DE"/>
        </w:rPr>
        <w:t xml:space="preserve">, </w:t>
      </w:r>
      <w:proofErr w:type="spellStart"/>
      <w:r>
        <w:rPr>
          <w:lang w:eastAsia="de-DE"/>
        </w:rPr>
        <w:t>mysqli</w:t>
      </w:r>
      <w:proofErr w:type="spellEnd"/>
      <w:r>
        <w:rPr>
          <w:lang w:eastAsia="de-DE"/>
        </w:rPr>
        <w:t xml:space="preserve"> y PDO (PHP Data </w:t>
      </w:r>
      <w:proofErr w:type="spellStart"/>
      <w:r>
        <w:rPr>
          <w:lang w:eastAsia="de-DE"/>
        </w:rPr>
        <w:t>Objects</w:t>
      </w:r>
      <w:proofErr w:type="spellEnd"/>
      <w:r>
        <w:rPr>
          <w:lang w:eastAsia="de-DE"/>
        </w:rPr>
        <w:t>). En cada proyecto se puede usar una manera u otra, pero para saber cuál es la más recomendada, hay que conocer en que se distinguen:</w:t>
      </w:r>
    </w:p>
    <w:p w14:paraId="25B91BEA" w14:textId="77777777" w:rsidR="005D0B63" w:rsidRDefault="005D0B63" w:rsidP="005D0B63">
      <w:pPr>
        <w:rPr>
          <w:lang w:eastAsia="de-DE"/>
        </w:rPr>
      </w:pPr>
    </w:p>
    <w:p w14:paraId="4970A1DF" w14:textId="0554CD44" w:rsidR="005D0B63" w:rsidRPr="005D0B63" w:rsidRDefault="005D0B63" w:rsidP="005D0B63">
      <w:pPr>
        <w:pStyle w:val="Prrafodelista"/>
        <w:numPr>
          <w:ilvl w:val="0"/>
          <w:numId w:val="46"/>
        </w:numPr>
        <w:rPr>
          <w:b/>
          <w:lang w:eastAsia="de-DE"/>
        </w:rPr>
      </w:pPr>
      <w:proofErr w:type="spellStart"/>
      <w:r w:rsidRPr="005D0B63">
        <w:rPr>
          <w:b/>
          <w:lang w:eastAsia="de-DE"/>
        </w:rPr>
        <w:t>mysql</w:t>
      </w:r>
      <w:proofErr w:type="spellEnd"/>
      <w:r>
        <w:rPr>
          <w:lang w:eastAsia="de-DE"/>
        </w:rPr>
        <w:t xml:space="preserve"> es la API histórica que ofrece PHP. A partir de la versión PHP </w:t>
      </w:r>
      <w:r w:rsidRPr="005D0B63">
        <w:rPr>
          <w:lang w:eastAsia="de-DE"/>
        </w:rPr>
        <w:t>5</w:t>
      </w:r>
      <w:r>
        <w:rPr>
          <w:lang w:eastAsia="de-DE"/>
        </w:rPr>
        <w:t xml:space="preserve"> se utiliza </w:t>
      </w:r>
      <w:proofErr w:type="spellStart"/>
      <w:r>
        <w:rPr>
          <w:lang w:eastAsia="de-DE"/>
        </w:rPr>
        <w:t>mysqli</w:t>
      </w:r>
      <w:proofErr w:type="spellEnd"/>
      <w:r w:rsidRPr="005D0B63">
        <w:rPr>
          <w:lang w:eastAsia="de-DE"/>
        </w:rPr>
        <w:t>.</w:t>
      </w:r>
      <w:r w:rsidRPr="005D0B63">
        <w:rPr>
          <w:b/>
          <w:lang w:eastAsia="de-DE"/>
        </w:rPr>
        <w:t xml:space="preserve"> Figura 5</w:t>
      </w:r>
      <w:r>
        <w:rPr>
          <w:b/>
          <w:lang w:eastAsia="de-DE"/>
        </w:rPr>
        <w:t>.</w:t>
      </w:r>
    </w:p>
    <w:p w14:paraId="00FEB4E4" w14:textId="49EC325C" w:rsidR="005D0B63" w:rsidRDefault="005D0B63" w:rsidP="005D0B63">
      <w:pPr>
        <w:pStyle w:val="Prrafodelista"/>
        <w:numPr>
          <w:ilvl w:val="0"/>
          <w:numId w:val="46"/>
        </w:numPr>
        <w:rPr>
          <w:lang w:eastAsia="de-DE"/>
        </w:rPr>
      </w:pPr>
      <w:proofErr w:type="spellStart"/>
      <w:r w:rsidRPr="005D0B63">
        <w:rPr>
          <w:b/>
          <w:lang w:eastAsia="de-DE"/>
        </w:rPr>
        <w:t>mysqli</w:t>
      </w:r>
      <w:proofErr w:type="spellEnd"/>
      <w:r>
        <w:rPr>
          <w:lang w:eastAsia="de-DE"/>
        </w:rPr>
        <w:t xml:space="preserve"> es la nueva versión de </w:t>
      </w:r>
      <w:proofErr w:type="spellStart"/>
      <w:r>
        <w:rPr>
          <w:lang w:eastAsia="de-DE"/>
        </w:rPr>
        <w:t>mysql</w:t>
      </w:r>
      <w:proofErr w:type="spellEnd"/>
      <w:r>
        <w:rPr>
          <w:lang w:eastAsia="de-DE"/>
        </w:rPr>
        <w:t xml:space="preserve">, orientada a objetos que se utiliza </w:t>
      </w:r>
      <w:proofErr w:type="spellStart"/>
      <w:r>
        <w:rPr>
          <w:lang w:eastAsia="de-DE"/>
        </w:rPr>
        <w:t>acualmente</w:t>
      </w:r>
      <w:proofErr w:type="spellEnd"/>
      <w:r>
        <w:rPr>
          <w:lang w:eastAsia="de-DE"/>
        </w:rPr>
        <w:t xml:space="preserve">. </w:t>
      </w:r>
      <w:r w:rsidRPr="005D0B63">
        <w:rPr>
          <w:b/>
          <w:lang w:eastAsia="de-DE"/>
        </w:rPr>
        <w:t>Figura 6</w:t>
      </w:r>
      <w:r>
        <w:rPr>
          <w:lang w:eastAsia="de-DE"/>
        </w:rPr>
        <w:t>.</w:t>
      </w:r>
    </w:p>
    <w:p w14:paraId="466E503E" w14:textId="2DBA4709" w:rsidR="005D0B63" w:rsidRPr="005D0B63" w:rsidRDefault="005D0B63" w:rsidP="005D0B63">
      <w:pPr>
        <w:pStyle w:val="Prrafodelista"/>
        <w:numPr>
          <w:ilvl w:val="0"/>
          <w:numId w:val="46"/>
        </w:numPr>
        <w:rPr>
          <w:lang w:eastAsia="de-DE"/>
        </w:rPr>
      </w:pPr>
      <w:r w:rsidRPr="005D0B63">
        <w:rPr>
          <w:b/>
          <w:lang w:eastAsia="de-DE"/>
        </w:rPr>
        <w:t>PDO</w:t>
      </w:r>
      <w:r>
        <w:rPr>
          <w:lang w:eastAsia="de-DE"/>
        </w:rPr>
        <w:t xml:space="preserve"> es una capa de abstracción de base de datos, con soporte para MySQL y otros sistemas gestores de bases de datos. Proporciona comandos preparados y otra serie de operaciones adaptadas al </w:t>
      </w:r>
      <w:proofErr w:type="gramStart"/>
      <w:r>
        <w:rPr>
          <w:lang w:eastAsia="de-DE"/>
        </w:rPr>
        <w:t>driver</w:t>
      </w:r>
      <w:proofErr w:type="gramEnd"/>
      <w:r>
        <w:rPr>
          <w:lang w:eastAsia="de-DE"/>
        </w:rPr>
        <w:t xml:space="preserve"> necesario. </w:t>
      </w:r>
      <w:r w:rsidRPr="005D0B63">
        <w:rPr>
          <w:b/>
          <w:lang w:eastAsia="de-DE"/>
        </w:rPr>
        <w:t>Figura 7.</w:t>
      </w:r>
    </w:p>
    <w:p w14:paraId="5E43F56A" w14:textId="77777777" w:rsidR="005D0B63" w:rsidRDefault="005D0B63" w:rsidP="005D0B63">
      <w:pPr>
        <w:rPr>
          <w:lang w:eastAsia="de-DE"/>
        </w:rPr>
      </w:pPr>
    </w:p>
    <w:p w14:paraId="64120CDA" w14:textId="34A499E5" w:rsidR="005D0B63" w:rsidRDefault="005D0B63" w:rsidP="005D0B63">
      <w:pPr>
        <w:rPr>
          <w:lang w:eastAsia="de-DE"/>
        </w:rPr>
      </w:pPr>
      <w:r>
        <w:rPr>
          <w:lang w:eastAsia="de-DE"/>
        </w:rPr>
        <w:t xml:space="preserve">Si no hubiera ningún motivo que hiciera variar la elección, se recomienda usar PDO; y si no es posible, entonces </w:t>
      </w:r>
      <w:proofErr w:type="spellStart"/>
      <w:r>
        <w:rPr>
          <w:lang w:eastAsia="de-DE"/>
        </w:rPr>
        <w:t>mysqli</w:t>
      </w:r>
      <w:proofErr w:type="spellEnd"/>
      <w:r>
        <w:rPr>
          <w:lang w:eastAsia="de-DE"/>
        </w:rPr>
        <w:t xml:space="preserve">. Como último recurso, usar </w:t>
      </w:r>
      <w:proofErr w:type="spellStart"/>
      <w:r>
        <w:rPr>
          <w:lang w:eastAsia="de-DE"/>
        </w:rPr>
        <w:t>mysql</w:t>
      </w:r>
      <w:proofErr w:type="spellEnd"/>
      <w:r>
        <w:rPr>
          <w:lang w:eastAsia="de-DE"/>
        </w:rPr>
        <w:t>.</w:t>
      </w:r>
    </w:p>
    <w:p w14:paraId="29B0C79A" w14:textId="77777777" w:rsidR="003F3992" w:rsidRPr="005D0B63" w:rsidRDefault="003F3992" w:rsidP="005D0B63">
      <w:pPr>
        <w:rPr>
          <w:lang w:eastAsia="de-DE"/>
        </w:rPr>
      </w:pPr>
    </w:p>
    <w:p w14:paraId="4E492569" w14:textId="73FA00F5" w:rsidR="002530F1" w:rsidRDefault="002E29EB" w:rsidP="003F3992">
      <w:pPr>
        <w:pStyle w:val="p1a"/>
        <w:jc w:val="center"/>
        <w:rPr>
          <w:lang w:eastAsia="de-DE"/>
        </w:rPr>
      </w:pPr>
      <w:r>
        <w:rPr>
          <w:noProof/>
        </w:rPr>
        <w:drawing>
          <wp:inline distT="0" distB="0" distL="0" distR="0" wp14:anchorId="40270D30" wp14:editId="2DBC8770">
            <wp:extent cx="3725334" cy="2488585"/>
            <wp:effectExtent l="0" t="0" r="8890" b="6985"/>
            <wp:docPr id="19" name="Imagen 19" descr="Resultado de imagen de ejemplo conexion php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sultado de imagen de ejemplo conexion php mysq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1607" cy="2499456"/>
                    </a:xfrm>
                    <a:prstGeom prst="rect">
                      <a:avLst/>
                    </a:prstGeom>
                    <a:noFill/>
                    <a:ln>
                      <a:noFill/>
                    </a:ln>
                  </pic:spPr>
                </pic:pic>
              </a:graphicData>
            </a:graphic>
          </wp:inline>
        </w:drawing>
      </w:r>
    </w:p>
    <w:p w14:paraId="7B67E2BA" w14:textId="562DCEA9" w:rsidR="002E29EB" w:rsidRDefault="002E29EB" w:rsidP="002E29EB">
      <w:pPr>
        <w:pStyle w:val="figurecaption0"/>
        <w:rPr>
          <w:lang w:val="es-ES"/>
        </w:rPr>
      </w:pPr>
      <w:r w:rsidRPr="006B12B1">
        <w:rPr>
          <w:b/>
          <w:lang w:val="es-ES"/>
        </w:rPr>
        <w:t xml:space="preserve">Figura </w:t>
      </w:r>
      <w:r>
        <w:rPr>
          <w:b/>
          <w:lang w:val="es-ES"/>
        </w:rPr>
        <w:t>5</w:t>
      </w:r>
      <w:r w:rsidRPr="006B12B1">
        <w:rPr>
          <w:b/>
          <w:lang w:val="es-ES"/>
        </w:rPr>
        <w:t xml:space="preserve"> </w:t>
      </w:r>
      <w:r>
        <w:rPr>
          <w:lang w:val="es-ES"/>
        </w:rPr>
        <w:t>E</w:t>
      </w:r>
      <w:r w:rsidRPr="002530F1">
        <w:rPr>
          <w:lang w:val="es-ES"/>
        </w:rPr>
        <w:t xml:space="preserve">jemplo </w:t>
      </w:r>
      <w:r>
        <w:rPr>
          <w:lang w:val="es-ES"/>
        </w:rPr>
        <w:t>de</w:t>
      </w:r>
      <w:r w:rsidRPr="002530F1">
        <w:rPr>
          <w:lang w:val="es-ES"/>
        </w:rPr>
        <w:t xml:space="preserve"> </w:t>
      </w:r>
      <w:r>
        <w:rPr>
          <w:lang w:val="es-ES"/>
        </w:rPr>
        <w:t xml:space="preserve">conexión </w:t>
      </w:r>
      <w:r w:rsidRPr="002530F1">
        <w:rPr>
          <w:lang w:val="es-ES"/>
        </w:rPr>
        <w:t xml:space="preserve">utilizando MySQL y PHP </w:t>
      </w:r>
      <w:r>
        <w:rPr>
          <w:lang w:val="es-ES"/>
        </w:rPr>
        <w:t>sin</w:t>
      </w:r>
      <w:r w:rsidRPr="002530F1">
        <w:rPr>
          <w:lang w:val="es-ES"/>
        </w:rPr>
        <w:t xml:space="preserve"> el estilo orientado a objetos</w:t>
      </w:r>
      <w:r>
        <w:rPr>
          <w:lang w:val="es-ES"/>
        </w:rPr>
        <w:t>.</w:t>
      </w:r>
    </w:p>
    <w:p w14:paraId="5903A1ED" w14:textId="77777777" w:rsidR="002E29EB" w:rsidRPr="002E29EB" w:rsidRDefault="002E29EB" w:rsidP="002E29EB">
      <w:pPr>
        <w:rPr>
          <w:lang w:eastAsia="de-DE"/>
        </w:rPr>
      </w:pPr>
    </w:p>
    <w:p w14:paraId="5BD131B0" w14:textId="290DEE7E" w:rsidR="006F5903" w:rsidRDefault="00914451" w:rsidP="006F5903">
      <w:pPr>
        <w:jc w:val="center"/>
        <w:rPr>
          <w:lang w:eastAsia="de-DE"/>
        </w:rPr>
      </w:pPr>
      <w:r>
        <w:rPr>
          <w:noProof/>
        </w:rPr>
        <w:lastRenderedPageBreak/>
        <w:drawing>
          <wp:inline distT="0" distB="0" distL="0" distR="0" wp14:anchorId="2E043C5C" wp14:editId="364A578E">
            <wp:extent cx="4211955" cy="2505252"/>
            <wp:effectExtent l="0" t="0" r="0" b="9525"/>
            <wp:docPr id="20" name="Imagen 20" descr="Resultado de imagen de conexion mysql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Resultado de imagen de conexion mysqli ph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11955" cy="2505252"/>
                    </a:xfrm>
                    <a:prstGeom prst="rect">
                      <a:avLst/>
                    </a:prstGeom>
                    <a:noFill/>
                    <a:ln>
                      <a:noFill/>
                    </a:ln>
                  </pic:spPr>
                </pic:pic>
              </a:graphicData>
            </a:graphic>
          </wp:inline>
        </w:drawing>
      </w:r>
    </w:p>
    <w:p w14:paraId="4DEA7FFA" w14:textId="3B4F15ED" w:rsidR="002530F1" w:rsidRDefault="002530F1" w:rsidP="002530F1">
      <w:pPr>
        <w:pStyle w:val="figurecaption0"/>
        <w:rPr>
          <w:lang w:val="es-ES"/>
        </w:rPr>
      </w:pPr>
      <w:r w:rsidRPr="006B12B1">
        <w:rPr>
          <w:b/>
          <w:lang w:val="es-ES"/>
        </w:rPr>
        <w:t xml:space="preserve">Figura </w:t>
      </w:r>
      <w:r w:rsidR="005D0B63">
        <w:rPr>
          <w:b/>
          <w:lang w:val="es-ES"/>
        </w:rPr>
        <w:t>6</w:t>
      </w:r>
      <w:r w:rsidRPr="006B12B1">
        <w:rPr>
          <w:b/>
          <w:lang w:val="es-ES"/>
        </w:rPr>
        <w:t xml:space="preserve"> </w:t>
      </w:r>
      <w:r>
        <w:rPr>
          <w:lang w:val="es-ES"/>
        </w:rPr>
        <w:t>E</w:t>
      </w:r>
      <w:r w:rsidRPr="002530F1">
        <w:rPr>
          <w:lang w:val="es-ES"/>
        </w:rPr>
        <w:t xml:space="preserve">jemplo </w:t>
      </w:r>
      <w:r>
        <w:rPr>
          <w:lang w:val="es-ES"/>
        </w:rPr>
        <w:t>de</w:t>
      </w:r>
      <w:r w:rsidRPr="002530F1">
        <w:rPr>
          <w:lang w:val="es-ES"/>
        </w:rPr>
        <w:t xml:space="preserve"> inicio de sesión con usuario y contraseña utilizando MySQL y PHP con el estilo orientado a objetos</w:t>
      </w:r>
      <w:r>
        <w:rPr>
          <w:lang w:val="es-ES"/>
        </w:rPr>
        <w:t>.</w:t>
      </w:r>
    </w:p>
    <w:p w14:paraId="6408E682" w14:textId="447FF905" w:rsidR="003F3992" w:rsidRDefault="003F3992" w:rsidP="003F3992">
      <w:pPr>
        <w:rPr>
          <w:lang w:eastAsia="de-DE"/>
        </w:rPr>
      </w:pPr>
    </w:p>
    <w:p w14:paraId="7C810EF4" w14:textId="77777777" w:rsidR="003F3992" w:rsidRPr="003F3992" w:rsidRDefault="003F3992" w:rsidP="003F3992">
      <w:pPr>
        <w:rPr>
          <w:lang w:eastAsia="de-DE"/>
        </w:rPr>
      </w:pPr>
    </w:p>
    <w:p w14:paraId="67ECE7A1" w14:textId="7D267087" w:rsidR="005D0B63" w:rsidRDefault="005D0B63" w:rsidP="005D0B63">
      <w:pPr>
        <w:jc w:val="center"/>
        <w:rPr>
          <w:lang w:eastAsia="de-DE"/>
        </w:rPr>
      </w:pPr>
      <w:r>
        <w:rPr>
          <w:noProof/>
        </w:rPr>
        <w:drawing>
          <wp:inline distT="0" distB="0" distL="0" distR="0" wp14:anchorId="048C86ED" wp14:editId="3E39B685">
            <wp:extent cx="3172178" cy="2673182"/>
            <wp:effectExtent l="0" t="0" r="0" b="0"/>
            <wp:docPr id="17" name="Imagen 17" descr="Resultado de imagen de conexion php p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sultado de imagen de conexion php pdo"/>
                    <pic:cNvPicPr>
                      <a:picLocks noChangeAspect="1" noChangeArrowheads="1"/>
                    </pic:cNvPicPr>
                  </pic:nvPicPr>
                  <pic:blipFill rotWithShape="1">
                    <a:blip r:embed="rId14">
                      <a:extLst>
                        <a:ext uri="{28A0092B-C50C-407E-A947-70E740481C1C}">
                          <a14:useLocalDpi xmlns:a14="http://schemas.microsoft.com/office/drawing/2010/main" val="0"/>
                        </a:ext>
                      </a:extLst>
                    </a:blip>
                    <a:srcRect l="4557" t="15764" r="47723" b="18551"/>
                    <a:stretch/>
                  </pic:blipFill>
                  <pic:spPr bwMode="auto">
                    <a:xfrm>
                      <a:off x="0" y="0"/>
                      <a:ext cx="3199211" cy="2695963"/>
                    </a:xfrm>
                    <a:prstGeom prst="rect">
                      <a:avLst/>
                    </a:prstGeom>
                    <a:noFill/>
                    <a:ln>
                      <a:noFill/>
                    </a:ln>
                    <a:extLst>
                      <a:ext uri="{53640926-AAD7-44D8-BBD7-CCE9431645EC}">
                        <a14:shadowObscured xmlns:a14="http://schemas.microsoft.com/office/drawing/2010/main"/>
                      </a:ext>
                    </a:extLst>
                  </pic:spPr>
                </pic:pic>
              </a:graphicData>
            </a:graphic>
          </wp:inline>
        </w:drawing>
      </w:r>
    </w:p>
    <w:p w14:paraId="65315BE8" w14:textId="47CC5E32" w:rsidR="005D0B63" w:rsidRDefault="005D0B63" w:rsidP="005D0B63">
      <w:pPr>
        <w:pStyle w:val="figurecaption0"/>
        <w:rPr>
          <w:lang w:val="es-ES"/>
        </w:rPr>
      </w:pPr>
      <w:r w:rsidRPr="006B12B1">
        <w:rPr>
          <w:b/>
          <w:lang w:val="es-ES"/>
        </w:rPr>
        <w:t xml:space="preserve">Figura </w:t>
      </w:r>
      <w:r>
        <w:rPr>
          <w:b/>
          <w:lang w:val="es-ES"/>
        </w:rPr>
        <w:t>7</w:t>
      </w:r>
      <w:r w:rsidRPr="006B12B1">
        <w:rPr>
          <w:b/>
          <w:lang w:val="es-ES"/>
        </w:rPr>
        <w:t xml:space="preserve"> </w:t>
      </w:r>
      <w:r>
        <w:rPr>
          <w:lang w:val="es-ES"/>
        </w:rPr>
        <w:t>Conexión a MySQL</w:t>
      </w:r>
      <w:r w:rsidRPr="002530F1">
        <w:rPr>
          <w:lang w:val="es-ES"/>
        </w:rPr>
        <w:t xml:space="preserve"> utilizando </w:t>
      </w:r>
      <w:r>
        <w:rPr>
          <w:lang w:val="es-ES"/>
        </w:rPr>
        <w:t>PDO</w:t>
      </w:r>
      <w:r w:rsidR="002E29EB">
        <w:rPr>
          <w:lang w:val="es-ES"/>
        </w:rPr>
        <w:t xml:space="preserve"> en PHP</w:t>
      </w:r>
    </w:p>
    <w:p w14:paraId="46B7EE64" w14:textId="77777777" w:rsidR="005D0B63" w:rsidRPr="005D0B63" w:rsidRDefault="005D0B63" w:rsidP="005D0B63">
      <w:pPr>
        <w:jc w:val="center"/>
        <w:rPr>
          <w:lang w:eastAsia="de-DE"/>
        </w:rPr>
      </w:pPr>
    </w:p>
    <w:p w14:paraId="1567920D" w14:textId="2DBB6F82" w:rsidR="002E29EB" w:rsidRDefault="00914451" w:rsidP="002E29EB">
      <w:pPr>
        <w:pStyle w:val="heading1"/>
        <w:rPr>
          <w:lang w:eastAsia="de-DE"/>
        </w:rPr>
      </w:pPr>
      <w:r>
        <w:rPr>
          <w:lang w:eastAsia="de-DE"/>
        </w:rPr>
        <w:lastRenderedPageBreak/>
        <w:t>6</w:t>
      </w:r>
      <w:r w:rsidR="002E29EB" w:rsidRPr="006B12B1">
        <w:rPr>
          <w:lang w:eastAsia="de-DE"/>
        </w:rPr>
        <w:t>.</w:t>
      </w:r>
      <w:r w:rsidR="002E29EB">
        <w:rPr>
          <w:lang w:eastAsia="de-DE"/>
        </w:rPr>
        <w:t xml:space="preserve"> Características</w:t>
      </w:r>
    </w:p>
    <w:p w14:paraId="512623C3" w14:textId="77777777" w:rsidR="002E29EB" w:rsidRDefault="002E29EB" w:rsidP="002E29EB">
      <w:pPr>
        <w:pStyle w:val="Prrafodelista"/>
        <w:numPr>
          <w:ilvl w:val="0"/>
          <w:numId w:val="47"/>
        </w:numPr>
        <w:rPr>
          <w:lang w:eastAsia="de-DE"/>
        </w:rPr>
      </w:pPr>
      <w:r>
        <w:rPr>
          <w:lang w:eastAsia="de-DE"/>
        </w:rPr>
        <w:t>Orientado al desarrollo de aplicaciones web dinámicas con acceso a información almacenada en una base de datos.</w:t>
      </w:r>
    </w:p>
    <w:p w14:paraId="00B5FF9C" w14:textId="77777777" w:rsidR="002E29EB" w:rsidRDefault="002E29EB" w:rsidP="002E29EB">
      <w:pPr>
        <w:pStyle w:val="Prrafodelista"/>
        <w:numPr>
          <w:ilvl w:val="0"/>
          <w:numId w:val="47"/>
        </w:numPr>
        <w:rPr>
          <w:lang w:eastAsia="de-DE"/>
        </w:rPr>
      </w:pPr>
      <w:r>
        <w:rPr>
          <w:lang w:eastAsia="de-DE"/>
        </w:rPr>
        <w:t xml:space="preserve">Es considerado un lenguaje fácil de aprender, ya que en su desarrollo se simplificaron distintas especificaciones, como es el caso de la definición de las variables primitivas, ejemplo que se hace evidente en el uso de </w:t>
      </w:r>
      <w:proofErr w:type="spellStart"/>
      <w:r>
        <w:rPr>
          <w:lang w:eastAsia="de-DE"/>
        </w:rPr>
        <w:t>php</w:t>
      </w:r>
      <w:proofErr w:type="spellEnd"/>
      <w:r>
        <w:rPr>
          <w:lang w:eastAsia="de-DE"/>
        </w:rPr>
        <w:t xml:space="preserve"> </w:t>
      </w:r>
      <w:proofErr w:type="spellStart"/>
      <w:r>
        <w:rPr>
          <w:lang w:eastAsia="de-DE"/>
        </w:rPr>
        <w:t>arrays</w:t>
      </w:r>
      <w:proofErr w:type="spellEnd"/>
      <w:r>
        <w:rPr>
          <w:lang w:eastAsia="de-DE"/>
        </w:rPr>
        <w:t>.</w:t>
      </w:r>
    </w:p>
    <w:p w14:paraId="6FB3FA33" w14:textId="77777777" w:rsidR="002E29EB" w:rsidRDefault="002E29EB" w:rsidP="002E29EB">
      <w:pPr>
        <w:pStyle w:val="Prrafodelista"/>
        <w:numPr>
          <w:ilvl w:val="0"/>
          <w:numId w:val="47"/>
        </w:numPr>
        <w:rPr>
          <w:lang w:eastAsia="de-DE"/>
        </w:rPr>
      </w:pPr>
      <w:r>
        <w:rPr>
          <w:lang w:eastAsia="de-DE"/>
        </w:rPr>
        <w:t>El código fuente escrito en PHP es invisible al navegador web y al cliente, ya que es el servidor el que se encarga de ejecutar el código y enviar su resultado HTML al navegador.</w:t>
      </w:r>
    </w:p>
    <w:p w14:paraId="625B61E7" w14:textId="77777777" w:rsidR="002E29EB" w:rsidRDefault="002E29EB" w:rsidP="002E29EB">
      <w:pPr>
        <w:pStyle w:val="Prrafodelista"/>
        <w:numPr>
          <w:ilvl w:val="0"/>
          <w:numId w:val="47"/>
        </w:numPr>
        <w:rPr>
          <w:lang w:eastAsia="de-DE"/>
        </w:rPr>
      </w:pPr>
      <w:r>
        <w:rPr>
          <w:lang w:eastAsia="de-DE"/>
        </w:rPr>
        <w:t>Capacidad de conexión con la mayoría de los motores de base de datos que se utilizan en la actualidad, destaca su conectividad con MySQL y PostgreSQL.</w:t>
      </w:r>
    </w:p>
    <w:p w14:paraId="04630EB6" w14:textId="77777777" w:rsidR="002E29EB" w:rsidRDefault="002E29EB" w:rsidP="002E29EB">
      <w:pPr>
        <w:pStyle w:val="Prrafodelista"/>
        <w:numPr>
          <w:ilvl w:val="0"/>
          <w:numId w:val="47"/>
        </w:numPr>
        <w:rPr>
          <w:lang w:eastAsia="de-DE"/>
        </w:rPr>
      </w:pPr>
      <w:r>
        <w:rPr>
          <w:lang w:eastAsia="de-DE"/>
        </w:rPr>
        <w:t xml:space="preserve">Capacidad de expandir su potencial utilizando módulos (llamados </w:t>
      </w:r>
      <w:proofErr w:type="spellStart"/>
      <w:r>
        <w:rPr>
          <w:lang w:eastAsia="de-DE"/>
        </w:rPr>
        <w:t>ext's</w:t>
      </w:r>
      <w:proofErr w:type="spellEnd"/>
      <w:r>
        <w:rPr>
          <w:lang w:eastAsia="de-DE"/>
        </w:rPr>
        <w:t xml:space="preserve"> o extensiones).</w:t>
      </w:r>
    </w:p>
    <w:p w14:paraId="517D69CA" w14:textId="77777777" w:rsidR="002E29EB" w:rsidRDefault="002E29EB" w:rsidP="002E29EB">
      <w:pPr>
        <w:pStyle w:val="Prrafodelista"/>
        <w:numPr>
          <w:ilvl w:val="0"/>
          <w:numId w:val="47"/>
        </w:numPr>
        <w:rPr>
          <w:lang w:eastAsia="de-DE"/>
        </w:rPr>
      </w:pPr>
      <w:r>
        <w:rPr>
          <w:lang w:eastAsia="de-DE"/>
        </w:rPr>
        <w:t>Posee una amplia documentación en su sitio web oficial, entre la cual se destaca que todas las funciones del sistema están explicadas y ejemplificadas en un único archivo de ayuda.</w:t>
      </w:r>
    </w:p>
    <w:p w14:paraId="54C64DFF" w14:textId="77777777" w:rsidR="002E29EB" w:rsidRDefault="002E29EB" w:rsidP="002E29EB">
      <w:pPr>
        <w:pStyle w:val="Prrafodelista"/>
        <w:numPr>
          <w:ilvl w:val="0"/>
          <w:numId w:val="47"/>
        </w:numPr>
        <w:rPr>
          <w:lang w:eastAsia="de-DE"/>
        </w:rPr>
      </w:pPr>
      <w:r>
        <w:rPr>
          <w:lang w:eastAsia="de-DE"/>
        </w:rPr>
        <w:t>Es libre, por lo que se presenta como una alternativa de fácil acceso para todos.</w:t>
      </w:r>
    </w:p>
    <w:p w14:paraId="73B4990E" w14:textId="77777777" w:rsidR="002E29EB" w:rsidRDefault="002E29EB" w:rsidP="002E29EB">
      <w:pPr>
        <w:pStyle w:val="Prrafodelista"/>
        <w:numPr>
          <w:ilvl w:val="0"/>
          <w:numId w:val="47"/>
        </w:numPr>
        <w:rPr>
          <w:lang w:eastAsia="de-DE"/>
        </w:rPr>
      </w:pPr>
      <w:r>
        <w:rPr>
          <w:lang w:eastAsia="de-DE"/>
        </w:rPr>
        <w:t>Permite aplicar técnicas de programación orientada a objetos.</w:t>
      </w:r>
    </w:p>
    <w:p w14:paraId="33A1EF4D" w14:textId="29CC6E68" w:rsidR="002E29EB" w:rsidRDefault="002E29EB" w:rsidP="002E29EB">
      <w:pPr>
        <w:pStyle w:val="Prrafodelista"/>
        <w:numPr>
          <w:ilvl w:val="0"/>
          <w:numId w:val="47"/>
        </w:numPr>
        <w:rPr>
          <w:lang w:eastAsia="de-DE"/>
        </w:rPr>
      </w:pPr>
      <w:r>
        <w:rPr>
          <w:lang w:eastAsia="de-DE"/>
        </w:rPr>
        <w:t xml:space="preserve">No requiere definición de tipos de </w:t>
      </w:r>
      <w:r w:rsidR="00914451">
        <w:rPr>
          <w:lang w:eastAsia="de-DE"/>
        </w:rPr>
        <w:t>variables,</w:t>
      </w:r>
      <w:r>
        <w:rPr>
          <w:lang w:eastAsia="de-DE"/>
        </w:rPr>
        <w:t xml:space="preserve"> aunque sus variables se pueden evaluar también por el tipo que estén manejando en tiempo de ejecución.</w:t>
      </w:r>
    </w:p>
    <w:p w14:paraId="788F0786" w14:textId="77777777" w:rsidR="002E29EB" w:rsidRDefault="002E29EB" w:rsidP="002E29EB">
      <w:pPr>
        <w:pStyle w:val="Prrafodelista"/>
        <w:numPr>
          <w:ilvl w:val="0"/>
          <w:numId w:val="47"/>
        </w:numPr>
        <w:rPr>
          <w:lang w:eastAsia="de-DE"/>
        </w:rPr>
      </w:pPr>
      <w:r>
        <w:rPr>
          <w:lang w:eastAsia="de-DE"/>
        </w:rPr>
        <w:t>Tiene manejo de excepciones (desde PHP5).</w:t>
      </w:r>
    </w:p>
    <w:p w14:paraId="054A461D" w14:textId="77777777" w:rsidR="002E29EB" w:rsidRDefault="002E29EB" w:rsidP="002E29EB">
      <w:pPr>
        <w:pStyle w:val="Prrafodelista"/>
        <w:numPr>
          <w:ilvl w:val="0"/>
          <w:numId w:val="47"/>
        </w:numPr>
        <w:rPr>
          <w:lang w:eastAsia="de-DE"/>
        </w:rPr>
      </w:pPr>
      <w:r>
        <w:rPr>
          <w:lang w:eastAsia="de-DE"/>
        </w:rPr>
        <w:t>Si bien PHP no obliga a quien lo usa a seguir una determinada metodología a la hora de programar, aun haciéndolo, el programador​ puede aplicar en su trabajo cualquier técnica de programación o de desarrollo que le permita escribir código ordenado, estructurado y manejable. Un ejemplo de esto son los desarrollos que en PHP se han hecho del patrón de diseño Modelo Vista Controlador (MVC), que permiten separar el tratamiento y acceso a los datos, la lógica de control y la interfaz de usuario en tres componentes independientes.</w:t>
      </w:r>
    </w:p>
    <w:p w14:paraId="516655DC" w14:textId="7E27942F" w:rsidR="002530F1" w:rsidRDefault="002E29EB" w:rsidP="002E29EB">
      <w:pPr>
        <w:pStyle w:val="Prrafodelista"/>
        <w:numPr>
          <w:ilvl w:val="0"/>
          <w:numId w:val="47"/>
        </w:numPr>
        <w:rPr>
          <w:lang w:eastAsia="de-DE"/>
        </w:rPr>
      </w:pPr>
      <w:r>
        <w:rPr>
          <w:lang w:eastAsia="de-DE"/>
        </w:rPr>
        <w:t>Debido a su flexibilidad ha tenido una gran acogida como lenguaje base para las aplicaciones WEB de manejo de contenido, y es su uso principal.</w:t>
      </w:r>
    </w:p>
    <w:p w14:paraId="4F6CBE7E" w14:textId="2FFE167D" w:rsidR="003F3992" w:rsidRDefault="003F3992" w:rsidP="003F3992">
      <w:pPr>
        <w:rPr>
          <w:lang w:eastAsia="de-DE"/>
        </w:rPr>
      </w:pPr>
    </w:p>
    <w:p w14:paraId="41B1889C" w14:textId="52D2A249" w:rsidR="003F3992" w:rsidRDefault="003F3992" w:rsidP="003F3992">
      <w:pPr>
        <w:rPr>
          <w:lang w:eastAsia="de-DE"/>
        </w:rPr>
      </w:pPr>
    </w:p>
    <w:p w14:paraId="75A8ADA6" w14:textId="631A9F0E" w:rsidR="003F3992" w:rsidRDefault="003F3992" w:rsidP="003F3992">
      <w:pPr>
        <w:rPr>
          <w:lang w:eastAsia="de-DE"/>
        </w:rPr>
      </w:pPr>
    </w:p>
    <w:p w14:paraId="0F54CFB4" w14:textId="43B0EA48" w:rsidR="003F3992" w:rsidRDefault="003F3992" w:rsidP="003F3992">
      <w:pPr>
        <w:rPr>
          <w:lang w:eastAsia="de-DE"/>
        </w:rPr>
      </w:pPr>
    </w:p>
    <w:p w14:paraId="7518A757" w14:textId="4DD8B6FB" w:rsidR="003F3992" w:rsidRDefault="003F3992" w:rsidP="003F3992">
      <w:pPr>
        <w:rPr>
          <w:lang w:eastAsia="de-DE"/>
        </w:rPr>
      </w:pPr>
    </w:p>
    <w:p w14:paraId="0DF09720" w14:textId="61E2553B" w:rsidR="003F3992" w:rsidRDefault="003F3992" w:rsidP="003F3992">
      <w:pPr>
        <w:rPr>
          <w:lang w:eastAsia="de-DE"/>
        </w:rPr>
      </w:pPr>
    </w:p>
    <w:p w14:paraId="42EC9186" w14:textId="77777777" w:rsidR="003F3992" w:rsidRDefault="003F3992" w:rsidP="003F3992">
      <w:pPr>
        <w:rPr>
          <w:lang w:eastAsia="de-DE"/>
        </w:rPr>
      </w:pPr>
    </w:p>
    <w:p w14:paraId="0D6825D3" w14:textId="1B62FA92" w:rsidR="00983449" w:rsidRPr="006B12B1" w:rsidRDefault="00983449" w:rsidP="00983449">
      <w:pPr>
        <w:pStyle w:val="heading1"/>
        <w:overflowPunct w:val="0"/>
        <w:autoSpaceDE w:val="0"/>
        <w:autoSpaceDN w:val="0"/>
        <w:adjustRightInd w:val="0"/>
        <w:spacing w:line="240" w:lineRule="atLeast"/>
        <w:textAlignment w:val="baseline"/>
        <w:outlineLvl w:val="0"/>
        <w:rPr>
          <w:rFonts w:ascii="Times" w:hAnsi="Times"/>
          <w:szCs w:val="20"/>
          <w:lang w:eastAsia="de-DE"/>
        </w:rPr>
      </w:pPr>
      <w:r w:rsidRPr="006B12B1">
        <w:rPr>
          <w:rFonts w:ascii="Times" w:hAnsi="Times"/>
          <w:szCs w:val="20"/>
          <w:lang w:eastAsia="de-DE"/>
        </w:rPr>
        <w:lastRenderedPageBreak/>
        <w:t>Referenc</w:t>
      </w:r>
      <w:r w:rsidR="005431D3" w:rsidRPr="006B12B1">
        <w:rPr>
          <w:rFonts w:ascii="Times" w:hAnsi="Times"/>
          <w:szCs w:val="20"/>
          <w:lang w:eastAsia="de-DE"/>
        </w:rPr>
        <w:t>ias</w:t>
      </w:r>
    </w:p>
    <w:p w14:paraId="6354AF89" w14:textId="1D03FD13" w:rsidR="003F3992" w:rsidRPr="006B12B1" w:rsidRDefault="00FC6276" w:rsidP="00604C4C">
      <w:pPr>
        <w:widowControl w:val="0"/>
        <w:autoSpaceDE w:val="0"/>
        <w:autoSpaceDN w:val="0"/>
        <w:adjustRightInd w:val="0"/>
        <w:ind w:left="640" w:hanging="640"/>
        <w:rPr>
          <w:noProof/>
          <w:sz w:val="16"/>
        </w:rPr>
      </w:pPr>
      <w:r w:rsidRPr="006B12B1">
        <w:fldChar w:fldCharType="begin" w:fldLock="1"/>
      </w:r>
      <w:r w:rsidRPr="006B12B1">
        <w:instrText xml:space="preserve">ADDIN Mendeley Bibliography CSL_BIBLIOGRAPHY </w:instrText>
      </w:r>
      <w:r w:rsidRPr="006B12B1">
        <w:fldChar w:fldCharType="separate"/>
      </w:r>
      <w:r w:rsidR="00022F59" w:rsidRPr="006B12B1">
        <w:rPr>
          <w:noProof/>
          <w:sz w:val="16"/>
        </w:rPr>
        <w:t>1.</w:t>
      </w:r>
      <w:r w:rsidR="00022F59" w:rsidRPr="006B12B1">
        <w:rPr>
          <w:noProof/>
          <w:sz w:val="16"/>
        </w:rPr>
        <w:tab/>
      </w:r>
      <w:r w:rsidR="005431D3" w:rsidRPr="006B12B1">
        <w:rPr>
          <w:noProof/>
          <w:sz w:val="16"/>
        </w:rPr>
        <w:t>Wikipedia, PHP, https://es.wikipedia.org/wiki/PHP (2019)</w:t>
      </w:r>
      <w:r w:rsidR="00844959" w:rsidRPr="006B12B1">
        <w:rPr>
          <w:noProof/>
          <w:sz w:val="16"/>
        </w:rPr>
        <w:t>.</w:t>
      </w:r>
    </w:p>
    <w:p w14:paraId="7007FF33" w14:textId="0D8AB30F" w:rsidR="003F3992" w:rsidRPr="006B12B1" w:rsidRDefault="005431D3" w:rsidP="00604C4C">
      <w:pPr>
        <w:widowControl w:val="0"/>
        <w:autoSpaceDE w:val="0"/>
        <w:autoSpaceDN w:val="0"/>
        <w:adjustRightInd w:val="0"/>
        <w:ind w:left="640" w:hanging="640"/>
        <w:rPr>
          <w:noProof/>
          <w:sz w:val="16"/>
        </w:rPr>
      </w:pPr>
      <w:r w:rsidRPr="006B12B1">
        <w:rPr>
          <w:noProof/>
          <w:sz w:val="16"/>
        </w:rPr>
        <w:t>2</w:t>
      </w:r>
      <w:r w:rsidR="00022F59" w:rsidRPr="006B12B1">
        <w:rPr>
          <w:noProof/>
          <w:sz w:val="16"/>
        </w:rPr>
        <w:t>.</w:t>
      </w:r>
      <w:r w:rsidR="00022F59" w:rsidRPr="006B12B1">
        <w:rPr>
          <w:noProof/>
          <w:sz w:val="16"/>
        </w:rPr>
        <w:tab/>
      </w:r>
      <w:r w:rsidRPr="006B12B1">
        <w:rPr>
          <w:noProof/>
          <w:sz w:val="16"/>
        </w:rPr>
        <w:t>PHP.NET - Manual de PHP, http://php.net/manual/es/index.php (2019)</w:t>
      </w:r>
      <w:r w:rsidR="00844959" w:rsidRPr="006B12B1">
        <w:rPr>
          <w:noProof/>
          <w:sz w:val="16"/>
        </w:rPr>
        <w:t>.</w:t>
      </w:r>
    </w:p>
    <w:p w14:paraId="208D827A" w14:textId="33097999" w:rsidR="003F3992" w:rsidRPr="006B12B1" w:rsidRDefault="005431D3" w:rsidP="00604C4C">
      <w:pPr>
        <w:widowControl w:val="0"/>
        <w:autoSpaceDE w:val="0"/>
        <w:autoSpaceDN w:val="0"/>
        <w:adjustRightInd w:val="0"/>
        <w:ind w:left="640" w:hanging="640"/>
        <w:rPr>
          <w:noProof/>
          <w:sz w:val="16"/>
        </w:rPr>
      </w:pPr>
      <w:r w:rsidRPr="006B12B1">
        <w:rPr>
          <w:noProof/>
          <w:sz w:val="16"/>
        </w:rPr>
        <w:t>3</w:t>
      </w:r>
      <w:r w:rsidR="00022F59" w:rsidRPr="006B12B1">
        <w:rPr>
          <w:noProof/>
          <w:sz w:val="16"/>
        </w:rPr>
        <w:t>.</w:t>
      </w:r>
      <w:r w:rsidR="00022F59" w:rsidRPr="006B12B1">
        <w:rPr>
          <w:noProof/>
          <w:sz w:val="16"/>
        </w:rPr>
        <w:tab/>
      </w:r>
      <w:r w:rsidRPr="006B12B1">
        <w:rPr>
          <w:noProof/>
          <w:sz w:val="16"/>
        </w:rPr>
        <w:t>HostEurope blog, PHP 7 - novedades y mejoras, https://www.hosteurope.es/blog/novedades-y-mejoras-de-php-7 (2019)</w:t>
      </w:r>
      <w:r w:rsidR="00844959" w:rsidRPr="006B12B1">
        <w:rPr>
          <w:noProof/>
          <w:sz w:val="16"/>
        </w:rPr>
        <w:t>.</w:t>
      </w:r>
    </w:p>
    <w:p w14:paraId="19D6EA54" w14:textId="27924FBB" w:rsidR="003F3992" w:rsidRPr="006B12B1" w:rsidRDefault="005431D3" w:rsidP="00604C4C">
      <w:pPr>
        <w:widowControl w:val="0"/>
        <w:autoSpaceDE w:val="0"/>
        <w:autoSpaceDN w:val="0"/>
        <w:adjustRightInd w:val="0"/>
        <w:ind w:left="640" w:hanging="640"/>
        <w:rPr>
          <w:noProof/>
          <w:sz w:val="16"/>
        </w:rPr>
      </w:pPr>
      <w:r w:rsidRPr="006B12B1">
        <w:rPr>
          <w:noProof/>
          <w:sz w:val="16"/>
        </w:rPr>
        <w:t>4</w:t>
      </w:r>
      <w:r w:rsidR="00022F59" w:rsidRPr="006B12B1">
        <w:rPr>
          <w:noProof/>
          <w:sz w:val="16"/>
        </w:rPr>
        <w:t>.</w:t>
      </w:r>
      <w:r w:rsidR="00022F59" w:rsidRPr="006B12B1">
        <w:rPr>
          <w:noProof/>
          <w:sz w:val="16"/>
        </w:rPr>
        <w:tab/>
      </w:r>
      <w:r w:rsidR="00844959" w:rsidRPr="006B12B1">
        <w:rPr>
          <w:noProof/>
          <w:sz w:val="16"/>
        </w:rPr>
        <w:t>Aprender a programar</w:t>
      </w:r>
      <w:r w:rsidR="00022F59" w:rsidRPr="006B12B1">
        <w:rPr>
          <w:noProof/>
          <w:sz w:val="16"/>
        </w:rPr>
        <w:t xml:space="preserve">, </w:t>
      </w:r>
      <w:r w:rsidR="00844959" w:rsidRPr="006B12B1">
        <w:rPr>
          <w:noProof/>
          <w:sz w:val="16"/>
        </w:rPr>
        <w:t>¿Qué es PHP? y ¿para qué sirve? Un potente lenguaje de programación para crear páginas web</w:t>
      </w:r>
      <w:r w:rsidR="00022F59" w:rsidRPr="006B12B1">
        <w:rPr>
          <w:noProof/>
          <w:sz w:val="16"/>
        </w:rPr>
        <w:t>.</w:t>
      </w:r>
      <w:r w:rsidR="00844959" w:rsidRPr="006B12B1">
        <w:rPr>
          <w:noProof/>
          <w:sz w:val="16"/>
        </w:rPr>
        <w:t xml:space="preserve"> </w:t>
      </w:r>
      <w:r w:rsidRPr="006B12B1">
        <w:rPr>
          <w:noProof/>
          <w:sz w:val="16"/>
        </w:rPr>
        <w:t>https://www.aprenderaprogramar.com/index.php?option=com_content&amp;view=article&amp;id=492&amp;catid=70&amp;Itemid=193 (2019)</w:t>
      </w:r>
      <w:r w:rsidR="00844959" w:rsidRPr="006B12B1">
        <w:rPr>
          <w:noProof/>
          <w:sz w:val="16"/>
        </w:rPr>
        <w:t>.</w:t>
      </w:r>
    </w:p>
    <w:p w14:paraId="413C03FA" w14:textId="0DB3034D" w:rsidR="003F3992" w:rsidRPr="006B12B1" w:rsidRDefault="00604C4C" w:rsidP="00604C4C">
      <w:pPr>
        <w:widowControl w:val="0"/>
        <w:autoSpaceDE w:val="0"/>
        <w:autoSpaceDN w:val="0"/>
        <w:adjustRightInd w:val="0"/>
        <w:ind w:left="640" w:hanging="640"/>
        <w:rPr>
          <w:noProof/>
          <w:sz w:val="16"/>
        </w:rPr>
      </w:pPr>
      <w:r>
        <w:rPr>
          <w:noProof/>
          <w:sz w:val="16"/>
        </w:rPr>
        <w:t>5</w:t>
      </w:r>
      <w:r w:rsidR="00022F59" w:rsidRPr="006B12B1">
        <w:rPr>
          <w:noProof/>
          <w:sz w:val="16"/>
        </w:rPr>
        <w:t>.</w:t>
      </w:r>
      <w:r w:rsidR="00022F59" w:rsidRPr="006B12B1">
        <w:rPr>
          <w:noProof/>
          <w:sz w:val="16"/>
        </w:rPr>
        <w:tab/>
      </w:r>
      <w:r w:rsidR="006F5903">
        <w:rPr>
          <w:noProof/>
          <w:sz w:val="16"/>
        </w:rPr>
        <w:t xml:space="preserve">Gestiona tu web, curso de iniciación a PHP, </w:t>
      </w:r>
      <w:r w:rsidR="006F5903" w:rsidRPr="006F5903">
        <w:rPr>
          <w:noProof/>
          <w:sz w:val="16"/>
        </w:rPr>
        <w:t>https://www.gestionatuweb.net/curso-de-php/</w:t>
      </w:r>
      <w:r w:rsidR="00914451">
        <w:rPr>
          <w:noProof/>
          <w:sz w:val="16"/>
        </w:rPr>
        <w:t xml:space="preserve"> (2019).</w:t>
      </w:r>
    </w:p>
    <w:p w14:paraId="373554FB" w14:textId="5B2DF8EA" w:rsidR="003F3992" w:rsidRPr="006B12B1" w:rsidRDefault="00604C4C" w:rsidP="00604C4C">
      <w:pPr>
        <w:widowControl w:val="0"/>
        <w:autoSpaceDE w:val="0"/>
        <w:autoSpaceDN w:val="0"/>
        <w:adjustRightInd w:val="0"/>
        <w:ind w:left="640" w:hanging="640"/>
        <w:rPr>
          <w:noProof/>
          <w:sz w:val="16"/>
        </w:rPr>
      </w:pPr>
      <w:r>
        <w:rPr>
          <w:noProof/>
          <w:sz w:val="16"/>
        </w:rPr>
        <w:t>6</w:t>
      </w:r>
      <w:r w:rsidR="00022F59" w:rsidRPr="006B12B1">
        <w:rPr>
          <w:noProof/>
          <w:sz w:val="16"/>
        </w:rPr>
        <w:t>.</w:t>
      </w:r>
      <w:r w:rsidR="00022F59" w:rsidRPr="006B12B1">
        <w:rPr>
          <w:noProof/>
          <w:sz w:val="16"/>
        </w:rPr>
        <w:tab/>
      </w:r>
      <w:r w:rsidR="005D0B63">
        <w:rPr>
          <w:noProof/>
          <w:sz w:val="16"/>
        </w:rPr>
        <w:t>Baul PHP,</w:t>
      </w:r>
      <w:r w:rsidR="002E29EB">
        <w:rPr>
          <w:noProof/>
          <w:sz w:val="16"/>
        </w:rPr>
        <w:t xml:space="preserve"> PDO conectar con la base de datos MySQL</w:t>
      </w:r>
      <w:r w:rsidR="005D0B63">
        <w:rPr>
          <w:noProof/>
          <w:sz w:val="16"/>
        </w:rPr>
        <w:t xml:space="preserve"> , </w:t>
      </w:r>
      <w:r w:rsidR="005D0B63" w:rsidRPr="005D0B63">
        <w:rPr>
          <w:noProof/>
          <w:sz w:val="16"/>
        </w:rPr>
        <w:t>https://www.baulphp.com/pdo-conectar-con-la-base-de-datos-mysql/</w:t>
      </w:r>
      <w:r w:rsidR="00914451">
        <w:rPr>
          <w:noProof/>
          <w:sz w:val="16"/>
        </w:rPr>
        <w:t xml:space="preserve"> (2019).</w:t>
      </w:r>
    </w:p>
    <w:p w14:paraId="1BA9AB28" w14:textId="3C105F8A" w:rsidR="00022F59" w:rsidRPr="006B12B1" w:rsidRDefault="00604C4C" w:rsidP="003F3992">
      <w:pPr>
        <w:widowControl w:val="0"/>
        <w:autoSpaceDE w:val="0"/>
        <w:autoSpaceDN w:val="0"/>
        <w:adjustRightInd w:val="0"/>
        <w:ind w:left="640" w:hanging="640"/>
        <w:rPr>
          <w:noProof/>
          <w:sz w:val="16"/>
        </w:rPr>
      </w:pPr>
      <w:r>
        <w:rPr>
          <w:noProof/>
          <w:sz w:val="16"/>
        </w:rPr>
        <w:t>7</w:t>
      </w:r>
      <w:r w:rsidR="00022F59" w:rsidRPr="006B12B1">
        <w:rPr>
          <w:noProof/>
          <w:sz w:val="16"/>
        </w:rPr>
        <w:t>.</w:t>
      </w:r>
      <w:r w:rsidR="00022F59" w:rsidRPr="006B12B1">
        <w:rPr>
          <w:noProof/>
          <w:sz w:val="16"/>
        </w:rPr>
        <w:tab/>
      </w:r>
      <w:r w:rsidR="00914451">
        <w:rPr>
          <w:noProof/>
          <w:sz w:val="16"/>
        </w:rPr>
        <w:t xml:space="preserve">Hostinger, Cómo conectar PHP con MySQL, </w:t>
      </w:r>
      <w:r w:rsidR="00914451" w:rsidRPr="00914451">
        <w:rPr>
          <w:noProof/>
          <w:sz w:val="16"/>
        </w:rPr>
        <w:t>https://www.hostinger.es/tutoriales/conectar-php-mysql/</w:t>
      </w:r>
      <w:r w:rsidR="00914451">
        <w:rPr>
          <w:noProof/>
          <w:sz w:val="16"/>
        </w:rPr>
        <w:t xml:space="preserve"> (2019).</w:t>
      </w:r>
    </w:p>
    <w:p w14:paraId="20A1A4F8" w14:textId="0145BBDC" w:rsidR="00454C89" w:rsidRPr="00C321B5" w:rsidRDefault="00FC6276" w:rsidP="00022F59">
      <w:pPr>
        <w:widowControl w:val="0"/>
        <w:autoSpaceDE w:val="0"/>
        <w:autoSpaceDN w:val="0"/>
        <w:adjustRightInd w:val="0"/>
        <w:ind w:left="640" w:hanging="640"/>
        <w:rPr>
          <w:lang w:val="en-GB"/>
        </w:rPr>
      </w:pPr>
      <w:r w:rsidRPr="006B12B1">
        <w:fldChar w:fldCharType="end"/>
      </w:r>
      <w:bookmarkStart w:id="1" w:name="_GoBack"/>
      <w:bookmarkEnd w:id="1"/>
    </w:p>
    <w:sectPr w:rsidR="00454C89" w:rsidRPr="00C321B5" w:rsidSect="00687ED7">
      <w:headerReference w:type="even" r:id="rId15"/>
      <w:headerReference w:type="default" r:id="rId16"/>
      <w:type w:val="oddPage"/>
      <w:pgSz w:w="11906" w:h="16838" w:code="9"/>
      <w:pgMar w:top="2948" w:right="2665" w:bottom="3231" w:left="2608" w:header="2381" w:footer="709" w:gutter="0"/>
      <w:cols w:space="720"/>
      <w:noEndnote/>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1F90EE" w14:textId="77777777" w:rsidR="007121CF" w:rsidRDefault="007121CF">
      <w:r>
        <w:separator/>
      </w:r>
    </w:p>
  </w:endnote>
  <w:endnote w:type="continuationSeparator" w:id="0">
    <w:p w14:paraId="23A79CCD" w14:textId="77777777" w:rsidR="007121CF" w:rsidRDefault="007121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w:panose1 w:val="02020603050405020304"/>
    <w:charset w:val="00"/>
    <w:family w:val="roman"/>
    <w:pitch w:val="variable"/>
    <w:sig w:usb0="E0002EFF" w:usb1="C000785B" w:usb2="00000009" w:usb3="00000000" w:csb0="000001FF" w:csb1="00000000"/>
    <w:embedRegular r:id="rId1" w:fontKey="{665F7A93-3E2E-4891-ADE8-542B7D76EBDE}"/>
    <w:embedBold r:id="rId2" w:fontKey="{3C676588-A2F4-4526-B07F-3E3554C3E1D9}"/>
  </w:font>
  <w:font w:name="Times New Roman">
    <w:panose1 w:val="02020603050405020304"/>
    <w:charset w:val="00"/>
    <w:family w:val="roman"/>
    <w:pitch w:val="variable"/>
    <w:sig w:usb0="E0002EFF" w:usb1="C000785B" w:usb2="00000009" w:usb3="00000000" w:csb0="000001FF" w:csb1="00000000"/>
  </w:font>
  <w:font w:name="Tms Rmn">
    <w:panose1 w:val="02020603040505020304"/>
    <w:charset w:val="4D"/>
    <w:family w:val="roman"/>
    <w:notTrueType/>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embedRegular r:id="rId3" w:fontKey="{5A1B19F0-7F95-46EC-AAA4-4602A0A8F57F}"/>
  </w:font>
  <w:font w:name="Calibri">
    <w:panose1 w:val="020F0502020204030204"/>
    <w:charset w:val="00"/>
    <w:family w:val="swiss"/>
    <w:pitch w:val="variable"/>
    <w:sig w:usb0="E0002AFF" w:usb1="C000247B" w:usb2="00000009" w:usb3="00000000" w:csb0="000001FF" w:csb1="00000000"/>
    <w:embedRegular r:id="rId4" w:fontKey="{46C577E7-FCD4-44BF-9F18-55A9593D9623}"/>
    <w:embedBold r:id="rId5" w:fontKey="{DFCD3CC3-85A9-43BE-9286-781A6CF735B6}"/>
  </w:font>
  <w:font w:name="Cambria">
    <w:panose1 w:val="02040503050406030204"/>
    <w:charset w:val="00"/>
    <w:family w:val="roman"/>
    <w:pitch w:val="variable"/>
    <w:sig w:usb0="E00006FF" w:usb1="420024FF" w:usb2="02000000" w:usb3="00000000" w:csb0="0000019F" w:csb1="00000000"/>
    <w:embedRegular r:id="rId6" w:fontKey="{75B686E0-F878-4A4C-ACAF-15047638B25E}"/>
    <w:embedItalic r:id="rId7" w:fontKey="{274C8BFB-56AC-406A-BA63-6C88707FAF9A}"/>
  </w:font>
  <w:font w:name="MS Gothic">
    <w:altName w:val="ＭＳ ゴシック"/>
    <w:panose1 w:val="020B0609070205080204"/>
    <w:charset w:val="80"/>
    <w:family w:val="modern"/>
    <w:pitch w:val="fixed"/>
    <w:sig w:usb0="E00002FF" w:usb1="6AC7FDFB" w:usb2="08000012" w:usb3="00000000" w:csb0="0002009F" w:csb1="00000000"/>
  </w:font>
  <w:font w:name="Courier">
    <w:altName w:val="Courier New"/>
    <w:panose1 w:val="02070409020205020404"/>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762F9E" w14:textId="77777777" w:rsidR="007121CF" w:rsidRDefault="007121CF">
      <w:pPr>
        <w:pStyle w:val="p1a"/>
      </w:pPr>
      <w:r>
        <w:separator/>
      </w:r>
    </w:p>
  </w:footnote>
  <w:footnote w:type="continuationSeparator" w:id="0">
    <w:p w14:paraId="0B72A15F" w14:textId="77777777" w:rsidR="007121CF" w:rsidRDefault="007121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DCAF0DC" w14:textId="77777777" w:rsidR="00F056D6" w:rsidRDefault="00F056D6">
    <w:pPr>
      <w:pStyle w:val="Runninghead-left"/>
    </w:pPr>
    <w:r>
      <w:fldChar w:fldCharType="begin"/>
    </w:r>
    <w:r>
      <w:instrText xml:space="preserve"> PAGE  \* MERGEFORMAT </w:instrText>
    </w:r>
    <w:r>
      <w:fldChar w:fldCharType="separate"/>
    </w:r>
    <w:r w:rsidR="001123ED">
      <w:rPr>
        <w:noProof/>
      </w:rPr>
      <w:t>2</w:t>
    </w:r>
    <w:r>
      <w:rPr>
        <w:noProof/>
      </w:rP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6A1DE3" w14:textId="77777777" w:rsidR="00F056D6" w:rsidRDefault="00F056D6">
    <w:pPr>
      <w:pStyle w:val="Runninghead-right"/>
    </w:pPr>
    <w:r>
      <w:fldChar w:fldCharType="begin"/>
    </w:r>
    <w:r>
      <w:instrText xml:space="preserve"> PAGE  \* MERGEFORMAT </w:instrText>
    </w:r>
    <w:r>
      <w:fldChar w:fldCharType="separate"/>
    </w:r>
    <w:r w:rsidR="001123ED">
      <w:rPr>
        <w:noProof/>
      </w:rPr>
      <w:t>3</w:t>
    </w:r>
    <w:r>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64C8CD70"/>
    <w:lvl w:ilvl="0">
      <w:numFmt w:val="bullet"/>
      <w:pStyle w:val="Subitem"/>
      <w:lvlText w:val="–"/>
      <w:lvlJc w:val="left"/>
      <w:pPr>
        <w:tabs>
          <w:tab w:val="num" w:pos="598"/>
        </w:tabs>
        <w:ind w:left="598" w:hanging="360"/>
      </w:pPr>
      <w:rPr>
        <w:rFonts w:ascii="Times" w:eastAsia="Times New Roman" w:hAnsi="Times" w:hint="default"/>
      </w:rPr>
    </w:lvl>
    <w:lvl w:ilvl="1">
      <w:numFmt w:val="none"/>
      <w:lvlText w:val=""/>
      <w:lvlJc w:val="left"/>
    </w:lvl>
    <w:lvl w:ilvl="2">
      <w:numFmt w:val="none"/>
      <w:lvlText w:val=""/>
      <w:lvlJc w:val="left"/>
    </w:lvl>
    <w:lvl w:ilvl="3">
      <w:numFmt w:val="decimal"/>
      <w:lvlText w:val="%4"/>
      <w:legacy w:legacy="1" w:legacySpace="0" w:legacyIndent="0"/>
      <w:lvlJc w:val="left"/>
      <w:rPr>
        <w:rFonts w:ascii="Tms Rmn" w:hAnsi="Tms Rmn" w:hint="default"/>
      </w:rPr>
    </w:lvl>
    <w:lvl w:ilvl="4">
      <w:numFmt w:val="decimal"/>
      <w:lvlText w:val="%5"/>
      <w:legacy w:legacy="1" w:legacySpace="0" w:legacyIndent="0"/>
      <w:lvlJc w:val="left"/>
      <w:rPr>
        <w:rFonts w:ascii="Tms Rmn" w:hAnsi="Tms Rmn" w:hint="default"/>
      </w:rPr>
    </w:lvl>
    <w:lvl w:ilvl="5">
      <w:numFmt w:val="decimal"/>
      <w:lvlText w:val="%6"/>
      <w:legacy w:legacy="1" w:legacySpace="0" w:legacyIndent="0"/>
      <w:lvlJc w:val="left"/>
      <w:rPr>
        <w:rFonts w:ascii="Tms Rmn" w:hAnsi="Tms Rmn" w:hint="default"/>
      </w:rPr>
    </w:lvl>
    <w:lvl w:ilvl="6">
      <w:numFmt w:val="decimal"/>
      <w:lvlText w:val="%7"/>
      <w:legacy w:legacy="1" w:legacySpace="0" w:legacyIndent="0"/>
      <w:lvlJc w:val="left"/>
      <w:rPr>
        <w:rFonts w:ascii="Tms Rmn" w:hAnsi="Tms Rmn" w:hint="default"/>
      </w:rPr>
    </w:lvl>
    <w:lvl w:ilvl="7">
      <w:numFmt w:val="decimal"/>
      <w:lvlText w:val="%8"/>
      <w:legacy w:legacy="1" w:legacySpace="0" w:legacyIndent="0"/>
      <w:lvlJc w:val="left"/>
      <w:rPr>
        <w:rFonts w:ascii="Tms Rmn" w:hAnsi="Tms Rmn" w:hint="default"/>
      </w:rPr>
    </w:lvl>
    <w:lvl w:ilvl="8">
      <w:numFmt w:val="decimal"/>
      <w:lvlText w:val="%9"/>
      <w:legacy w:legacy="1" w:legacySpace="0" w:legacyIndent="0"/>
      <w:lvlJc w:val="left"/>
      <w:rPr>
        <w:rFonts w:ascii="Tms Rmn" w:hAnsi="Tms Rmn" w:hint="default"/>
      </w:rPr>
    </w:lvl>
  </w:abstractNum>
  <w:abstractNum w:abstractNumId="1" w15:restartNumberingAfterBreak="0">
    <w:nsid w:val="FFFFFFFE"/>
    <w:multiLevelType w:val="singleLevel"/>
    <w:tmpl w:val="7A8E2DA8"/>
    <w:lvl w:ilvl="0">
      <w:numFmt w:val="decimal"/>
      <w:lvlText w:val="*"/>
      <w:lvlJc w:val="left"/>
    </w:lvl>
  </w:abstractNum>
  <w:abstractNum w:abstractNumId="2" w15:restartNumberingAfterBreak="0">
    <w:nsid w:val="00000001"/>
    <w:multiLevelType w:val="singleLevel"/>
    <w:tmpl w:val="00000001"/>
    <w:name w:val="WW8Num6"/>
    <w:lvl w:ilvl="0">
      <w:start w:val="1"/>
      <w:numFmt w:val="decimal"/>
      <w:lvlText w:val="[%1]"/>
      <w:lvlJc w:val="left"/>
      <w:pPr>
        <w:tabs>
          <w:tab w:val="num" w:pos="765"/>
        </w:tabs>
        <w:ind w:left="765" w:hanging="405"/>
      </w:pPr>
    </w:lvl>
  </w:abstractNum>
  <w:abstractNum w:abstractNumId="3" w15:restartNumberingAfterBreak="0">
    <w:nsid w:val="00000002"/>
    <w:multiLevelType w:val="singleLevel"/>
    <w:tmpl w:val="A40A7F0E"/>
    <w:name w:val="Outline"/>
    <w:lvl w:ilvl="0">
      <w:start w:val="1"/>
      <w:numFmt w:val="decimal"/>
      <w:lvlText w:val="%1."/>
      <w:lvlJc w:val="left"/>
      <w:pPr>
        <w:tabs>
          <w:tab w:val="num" w:pos="720"/>
        </w:tabs>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abstractNum>
  <w:abstractNum w:abstractNumId="4" w15:restartNumberingAfterBreak="0">
    <w:nsid w:val="04D87CFA"/>
    <w:multiLevelType w:val="multilevel"/>
    <w:tmpl w:val="EDA0B174"/>
    <w:styleLink w:val="Estilo3"/>
    <w:lvl w:ilvl="0">
      <w:start w:val="1"/>
      <w:numFmt w:val="decimal"/>
      <w:suff w:val="space"/>
      <w:lvlText w:val="[%1]"/>
      <w:lvlJc w:val="left"/>
      <w:pPr>
        <w:ind w:left="0" w:firstLine="0"/>
      </w:pPr>
      <w:rPr>
        <w:rFonts w:hint="default"/>
        <w:lang w:val="en-US"/>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 w15:restartNumberingAfterBreak="0">
    <w:nsid w:val="0A4E00EE"/>
    <w:multiLevelType w:val="hybridMultilevel"/>
    <w:tmpl w:val="91145160"/>
    <w:lvl w:ilvl="0" w:tplc="00000001">
      <w:start w:val="1"/>
      <w:numFmt w:val="decimal"/>
      <w:lvlText w:val="[%1]"/>
      <w:lvlJc w:val="left"/>
      <w:pPr>
        <w:ind w:left="360" w:hanging="360"/>
      </w:pPr>
      <w:rPr>
        <w:rFonts w:cs="Times New Roman"/>
      </w:r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347352E"/>
    <w:multiLevelType w:val="hybridMultilevel"/>
    <w:tmpl w:val="CBBA393E"/>
    <w:lvl w:ilvl="0" w:tplc="0C0A0001">
      <w:start w:val="1"/>
      <w:numFmt w:val="bullet"/>
      <w:lvlText w:val=""/>
      <w:lvlJc w:val="left"/>
      <w:pPr>
        <w:ind w:left="1004" w:hanging="360"/>
      </w:pPr>
      <w:rPr>
        <w:rFonts w:ascii="Symbol" w:hAnsi="Symbol" w:hint="default"/>
      </w:rPr>
    </w:lvl>
    <w:lvl w:ilvl="1" w:tplc="0C0A0003">
      <w:start w:val="1"/>
      <w:numFmt w:val="bullet"/>
      <w:lvlText w:val="o"/>
      <w:lvlJc w:val="left"/>
      <w:pPr>
        <w:ind w:left="1724" w:hanging="360"/>
      </w:pPr>
      <w:rPr>
        <w:rFonts w:ascii="Courier New" w:hAnsi="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7" w15:restartNumberingAfterBreak="0">
    <w:nsid w:val="18DB5197"/>
    <w:multiLevelType w:val="hybridMultilevel"/>
    <w:tmpl w:val="BE1AA52A"/>
    <w:lvl w:ilvl="0" w:tplc="9BE2B4D4">
      <w:start w:val="1"/>
      <w:numFmt w:val="bullet"/>
      <w:lvlText w:val=""/>
      <w:lvlJc w:val="left"/>
      <w:pPr>
        <w:tabs>
          <w:tab w:val="num" w:pos="360"/>
        </w:tabs>
        <w:ind w:left="227" w:hanging="227"/>
      </w:pPr>
      <w:rPr>
        <w:rFonts w:ascii="Symbol" w:hAnsi="Symbol" w:hint="default"/>
        <w:sz w:val="22"/>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97C6620"/>
    <w:multiLevelType w:val="multilevel"/>
    <w:tmpl w:val="EDA0B174"/>
    <w:numStyleLink w:val="Estilo3"/>
  </w:abstractNum>
  <w:abstractNum w:abstractNumId="9" w15:restartNumberingAfterBreak="0">
    <w:nsid w:val="1C5811A9"/>
    <w:multiLevelType w:val="hybridMultilevel"/>
    <w:tmpl w:val="0128A344"/>
    <w:lvl w:ilvl="0" w:tplc="5B484A84">
      <w:start w:val="1"/>
      <w:numFmt w:val="bullet"/>
      <w:pStyle w:val="BulletItem"/>
      <w:lvlText w:val=""/>
      <w:lvlJc w:val="left"/>
      <w:pPr>
        <w:tabs>
          <w:tab w:val="num" w:pos="238"/>
        </w:tabs>
        <w:ind w:left="238" w:hanging="238"/>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301AF5"/>
    <w:multiLevelType w:val="hybridMultilevel"/>
    <w:tmpl w:val="EBF823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1E910B2"/>
    <w:multiLevelType w:val="hybridMultilevel"/>
    <w:tmpl w:val="1978949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6B47D90"/>
    <w:multiLevelType w:val="hybridMultilevel"/>
    <w:tmpl w:val="9D728AB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3" w15:restartNumberingAfterBreak="0">
    <w:nsid w:val="27120F89"/>
    <w:multiLevelType w:val="singleLevel"/>
    <w:tmpl w:val="0EA0939C"/>
    <w:lvl w:ilvl="0">
      <w:start w:val="1"/>
      <w:numFmt w:val="decimal"/>
      <w:lvlText w:val="%1."/>
      <w:legacy w:legacy="1" w:legacySpace="0" w:legacyIndent="227"/>
      <w:lvlJc w:val="left"/>
      <w:pPr>
        <w:ind w:left="454" w:hanging="227"/>
      </w:pPr>
    </w:lvl>
  </w:abstractNum>
  <w:abstractNum w:abstractNumId="14" w15:restartNumberingAfterBreak="0">
    <w:nsid w:val="282A0A79"/>
    <w:multiLevelType w:val="hybridMultilevel"/>
    <w:tmpl w:val="493015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2B3E2F45"/>
    <w:multiLevelType w:val="multilevel"/>
    <w:tmpl w:val="2C287B1E"/>
    <w:lvl w:ilvl="0">
      <w:start w:val="1"/>
      <w:numFmt w:val="decimal"/>
      <w:lvlText w:val="%1."/>
      <w:lvlJc w:val="left"/>
    </w:lvl>
    <w:lvl w:ilvl="1">
      <w:numFmt w:val="none"/>
      <w:lvlText w:val=""/>
      <w:lvlJc w:val="left"/>
      <w:rPr>
        <w:rFonts w:cs="Times New Roman"/>
      </w:rPr>
    </w:lvl>
    <w:lvl w:ilvl="2">
      <w:numFmt w:val="none"/>
      <w:lvlText w:val=""/>
      <w:lvlJc w:val="left"/>
      <w:rPr>
        <w:rFonts w:cs="Times New Roman"/>
      </w:rPr>
    </w:lvl>
    <w:lvl w:ilvl="3">
      <w:numFmt w:val="decimal"/>
      <w:lvlText w:val="%4"/>
      <w:legacy w:legacy="1" w:legacySpace="0" w:legacyIndent="0"/>
      <w:lvlJc w:val="left"/>
      <w:rPr>
        <w:rFonts w:ascii="Tms Rmn" w:hAnsi="Tms Rmn" w:cs="Times New Roman" w:hint="default"/>
      </w:rPr>
    </w:lvl>
    <w:lvl w:ilvl="4">
      <w:numFmt w:val="decimal"/>
      <w:lvlText w:val="%5"/>
      <w:legacy w:legacy="1" w:legacySpace="0" w:legacyIndent="0"/>
      <w:lvlJc w:val="left"/>
      <w:rPr>
        <w:rFonts w:ascii="Tms Rmn" w:hAnsi="Tms Rmn" w:cs="Times New Roman" w:hint="default"/>
      </w:rPr>
    </w:lvl>
    <w:lvl w:ilvl="5">
      <w:numFmt w:val="decimal"/>
      <w:lvlText w:val="%6"/>
      <w:legacy w:legacy="1" w:legacySpace="0" w:legacyIndent="0"/>
      <w:lvlJc w:val="left"/>
      <w:rPr>
        <w:rFonts w:ascii="Tms Rmn" w:hAnsi="Tms Rmn" w:cs="Times New Roman" w:hint="default"/>
      </w:rPr>
    </w:lvl>
    <w:lvl w:ilvl="6">
      <w:numFmt w:val="decimal"/>
      <w:lvlText w:val="%7"/>
      <w:legacy w:legacy="1" w:legacySpace="0" w:legacyIndent="0"/>
      <w:lvlJc w:val="left"/>
      <w:rPr>
        <w:rFonts w:ascii="Tms Rmn" w:hAnsi="Tms Rmn" w:cs="Times New Roman" w:hint="default"/>
      </w:rPr>
    </w:lvl>
    <w:lvl w:ilvl="7">
      <w:numFmt w:val="decimal"/>
      <w:lvlText w:val="%8"/>
      <w:legacy w:legacy="1" w:legacySpace="0" w:legacyIndent="0"/>
      <w:lvlJc w:val="left"/>
      <w:rPr>
        <w:rFonts w:ascii="Tms Rmn" w:hAnsi="Tms Rmn" w:cs="Times New Roman" w:hint="default"/>
      </w:rPr>
    </w:lvl>
    <w:lvl w:ilvl="8">
      <w:numFmt w:val="decimal"/>
      <w:lvlText w:val="%9"/>
      <w:legacy w:legacy="1" w:legacySpace="0" w:legacyIndent="0"/>
      <w:lvlJc w:val="left"/>
      <w:rPr>
        <w:rFonts w:ascii="Tms Rmn" w:hAnsi="Tms Rmn" w:cs="Times New Roman" w:hint="default"/>
      </w:rPr>
    </w:lvl>
  </w:abstractNum>
  <w:abstractNum w:abstractNumId="16" w15:restartNumberingAfterBreak="0">
    <w:nsid w:val="37FB4F1C"/>
    <w:multiLevelType w:val="hybridMultilevel"/>
    <w:tmpl w:val="A33CAF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0C912AE"/>
    <w:multiLevelType w:val="hybridMultilevel"/>
    <w:tmpl w:val="0C6AB450"/>
    <w:lvl w:ilvl="0" w:tplc="0C0A0001">
      <w:start w:val="1"/>
      <w:numFmt w:val="bullet"/>
      <w:lvlText w:val=""/>
      <w:lvlJc w:val="left"/>
      <w:pPr>
        <w:ind w:left="502" w:hanging="360"/>
      </w:pPr>
      <w:rPr>
        <w:rFonts w:ascii="Symbol" w:hAnsi="Symbol"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18" w15:restartNumberingAfterBreak="0">
    <w:nsid w:val="444B21BA"/>
    <w:multiLevelType w:val="hybridMultilevel"/>
    <w:tmpl w:val="E4E60E56"/>
    <w:lvl w:ilvl="0" w:tplc="56766E92">
      <w:start w:val="1"/>
      <w:numFmt w:val="decimal"/>
      <w:lvlText w:val="%1.  "/>
      <w:lvlJc w:val="left"/>
      <w:pPr>
        <w:ind w:left="720" w:hanging="360"/>
      </w:pPr>
      <w:rPr>
        <w:rFonts w:cs="Times New Roman" w:hint="default"/>
        <w:b w:val="0"/>
      </w:rPr>
    </w:lvl>
    <w:lvl w:ilvl="1" w:tplc="0C0A0019" w:tentative="1">
      <w:start w:val="1"/>
      <w:numFmt w:val="lowerLetter"/>
      <w:lvlText w:val="%2."/>
      <w:lvlJc w:val="left"/>
      <w:pPr>
        <w:ind w:left="1440" w:hanging="360"/>
      </w:pPr>
      <w:rPr>
        <w:rFonts w:cs="Times New Roman"/>
      </w:rPr>
    </w:lvl>
    <w:lvl w:ilvl="2" w:tplc="0C0A001B" w:tentative="1">
      <w:start w:val="1"/>
      <w:numFmt w:val="lowerRoman"/>
      <w:lvlText w:val="%3."/>
      <w:lvlJc w:val="right"/>
      <w:pPr>
        <w:ind w:left="2160" w:hanging="180"/>
      </w:pPr>
      <w:rPr>
        <w:rFonts w:cs="Times New Roman"/>
      </w:rPr>
    </w:lvl>
    <w:lvl w:ilvl="3" w:tplc="0C0A000F" w:tentative="1">
      <w:start w:val="1"/>
      <w:numFmt w:val="decimal"/>
      <w:lvlText w:val="%4."/>
      <w:lvlJc w:val="left"/>
      <w:pPr>
        <w:ind w:left="2880" w:hanging="360"/>
      </w:pPr>
      <w:rPr>
        <w:rFonts w:cs="Times New Roman"/>
      </w:rPr>
    </w:lvl>
    <w:lvl w:ilvl="4" w:tplc="0C0A0019" w:tentative="1">
      <w:start w:val="1"/>
      <w:numFmt w:val="lowerLetter"/>
      <w:lvlText w:val="%5."/>
      <w:lvlJc w:val="left"/>
      <w:pPr>
        <w:ind w:left="3600" w:hanging="360"/>
      </w:pPr>
      <w:rPr>
        <w:rFonts w:cs="Times New Roman"/>
      </w:rPr>
    </w:lvl>
    <w:lvl w:ilvl="5" w:tplc="0C0A001B" w:tentative="1">
      <w:start w:val="1"/>
      <w:numFmt w:val="lowerRoman"/>
      <w:lvlText w:val="%6."/>
      <w:lvlJc w:val="right"/>
      <w:pPr>
        <w:ind w:left="4320" w:hanging="180"/>
      </w:pPr>
      <w:rPr>
        <w:rFonts w:cs="Times New Roman"/>
      </w:rPr>
    </w:lvl>
    <w:lvl w:ilvl="6" w:tplc="0C0A000F" w:tentative="1">
      <w:start w:val="1"/>
      <w:numFmt w:val="decimal"/>
      <w:lvlText w:val="%7."/>
      <w:lvlJc w:val="left"/>
      <w:pPr>
        <w:ind w:left="5040" w:hanging="360"/>
      </w:pPr>
      <w:rPr>
        <w:rFonts w:cs="Times New Roman"/>
      </w:rPr>
    </w:lvl>
    <w:lvl w:ilvl="7" w:tplc="0C0A0019" w:tentative="1">
      <w:start w:val="1"/>
      <w:numFmt w:val="lowerLetter"/>
      <w:lvlText w:val="%8."/>
      <w:lvlJc w:val="left"/>
      <w:pPr>
        <w:ind w:left="5760" w:hanging="360"/>
      </w:pPr>
      <w:rPr>
        <w:rFonts w:cs="Times New Roman"/>
      </w:rPr>
    </w:lvl>
    <w:lvl w:ilvl="8" w:tplc="0C0A001B" w:tentative="1">
      <w:start w:val="1"/>
      <w:numFmt w:val="lowerRoman"/>
      <w:lvlText w:val="%9."/>
      <w:lvlJc w:val="right"/>
      <w:pPr>
        <w:ind w:left="6480" w:hanging="180"/>
      </w:pPr>
      <w:rPr>
        <w:rFonts w:cs="Times New Roman"/>
      </w:rPr>
    </w:lvl>
  </w:abstractNum>
  <w:abstractNum w:abstractNumId="19" w15:restartNumberingAfterBreak="0">
    <w:nsid w:val="46933C51"/>
    <w:multiLevelType w:val="hybridMultilevel"/>
    <w:tmpl w:val="075EDF5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4C436AB0"/>
    <w:multiLevelType w:val="hybridMultilevel"/>
    <w:tmpl w:val="6B202B2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4DE805EC"/>
    <w:multiLevelType w:val="hybridMultilevel"/>
    <w:tmpl w:val="AAB2EB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53954D94"/>
    <w:multiLevelType w:val="hybridMultilevel"/>
    <w:tmpl w:val="C786ED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Times New Roman"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Times New Roman" w:hint="default"/>
      </w:rPr>
    </w:lvl>
    <w:lvl w:ilvl="8" w:tplc="0C0A0005">
      <w:start w:val="1"/>
      <w:numFmt w:val="bullet"/>
      <w:lvlText w:val=""/>
      <w:lvlJc w:val="left"/>
      <w:pPr>
        <w:ind w:left="6480" w:hanging="360"/>
      </w:pPr>
      <w:rPr>
        <w:rFonts w:ascii="Wingdings" w:hAnsi="Wingdings" w:hint="default"/>
      </w:rPr>
    </w:lvl>
  </w:abstractNum>
  <w:abstractNum w:abstractNumId="23" w15:restartNumberingAfterBreak="0">
    <w:nsid w:val="604C7DBE"/>
    <w:multiLevelType w:val="hybridMultilevel"/>
    <w:tmpl w:val="5F70CBC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6EFD1F92"/>
    <w:multiLevelType w:val="hybridMultilevel"/>
    <w:tmpl w:val="BD48FF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0F77F57"/>
    <w:multiLevelType w:val="hybridMultilevel"/>
    <w:tmpl w:val="2454135C"/>
    <w:lvl w:ilvl="0" w:tplc="15384C8A">
      <w:start w:val="1"/>
      <w:numFmt w:val="bullet"/>
      <w:lvlText w:val=""/>
      <w:lvlJc w:val="left"/>
      <w:pPr>
        <w:ind w:left="720" w:hanging="360"/>
      </w:pPr>
      <w:rPr>
        <w:rFonts w:ascii="Symbol" w:hAnsi="Symbol" w:hint="default"/>
        <w:lang w:val="es-ES"/>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714C2E37"/>
    <w:multiLevelType w:val="hybridMultilevel"/>
    <w:tmpl w:val="6B32D45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Times New Roman"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Times New Roman"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Times New Roman" w:hint="default"/>
      </w:rPr>
    </w:lvl>
    <w:lvl w:ilvl="8" w:tplc="0C0A0005">
      <w:start w:val="1"/>
      <w:numFmt w:val="bullet"/>
      <w:lvlText w:val=""/>
      <w:lvlJc w:val="left"/>
      <w:pPr>
        <w:ind w:left="6480" w:hanging="360"/>
      </w:pPr>
      <w:rPr>
        <w:rFonts w:ascii="Wingdings" w:hAnsi="Wingdings" w:hint="default"/>
      </w:rPr>
    </w:lvl>
  </w:abstractNum>
  <w:abstractNum w:abstractNumId="27" w15:restartNumberingAfterBreak="0">
    <w:nsid w:val="754474F7"/>
    <w:multiLevelType w:val="singleLevel"/>
    <w:tmpl w:val="0EA0939C"/>
    <w:lvl w:ilvl="0">
      <w:start w:val="1"/>
      <w:numFmt w:val="decimal"/>
      <w:lvlText w:val="%1."/>
      <w:legacy w:legacy="1" w:legacySpace="0" w:legacyIndent="227"/>
      <w:lvlJc w:val="left"/>
      <w:pPr>
        <w:ind w:left="227" w:hanging="227"/>
      </w:pPr>
    </w:lvl>
  </w:abstractNum>
  <w:abstractNum w:abstractNumId="28" w15:restartNumberingAfterBreak="0">
    <w:nsid w:val="7CDC5494"/>
    <w:multiLevelType w:val="multilevel"/>
    <w:tmpl w:val="2DDCAE58"/>
    <w:lvl w:ilvl="0">
      <w:start w:val="1"/>
      <w:numFmt w:val="decimal"/>
      <w:pStyle w:val="Ecuacin"/>
      <w:lvlText w:val="(%1)"/>
      <w:lvlJc w:val="left"/>
      <w:pPr>
        <w:ind w:left="360" w:hanging="360"/>
      </w:pPr>
      <w:rPr>
        <w:rFonts w:ascii="Times New Roman" w:hAnsi="Times New Roman" w:cs="Times New Roman"/>
        <w:b w:val="0"/>
        <w:bCs w:val="0"/>
        <w:i w:val="0"/>
        <w:iCs w:val="0"/>
        <w:caps w:val="0"/>
        <w:smallCaps w:val="0"/>
        <w:strike w:val="0"/>
        <w:dstrike w:val="0"/>
        <w:snapToGrid w:val="0"/>
        <w:vanish w:val="0"/>
        <w:color w:val="000000"/>
        <w:spacing w:val="0"/>
        <w:w w:val="0"/>
        <w:kern w:val="0"/>
        <w:position w:val="0"/>
        <w:sz w:val="20"/>
        <w:szCs w:val="20"/>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29" w15:restartNumberingAfterBreak="0">
    <w:nsid w:val="7E5259C0"/>
    <w:multiLevelType w:val="hybridMultilevel"/>
    <w:tmpl w:val="CD9ECA3C"/>
    <w:lvl w:ilvl="0" w:tplc="55E494EA">
      <w:start w:val="1"/>
      <w:numFmt w:val="bullet"/>
      <w:lvlText w:val="-"/>
      <w:lvlJc w:val="left"/>
      <w:pPr>
        <w:tabs>
          <w:tab w:val="num" w:pos="587"/>
        </w:tabs>
        <w:ind w:left="454" w:hanging="227"/>
      </w:pPr>
      <w:rPr>
        <w:rFonts w:hint="default"/>
        <w:sz w:val="16"/>
      </w:rPr>
    </w:lvl>
    <w:lvl w:ilvl="1" w:tplc="76FAF764" w:tentative="1">
      <w:start w:val="1"/>
      <w:numFmt w:val="bullet"/>
      <w:lvlText w:val="o"/>
      <w:lvlJc w:val="left"/>
      <w:pPr>
        <w:tabs>
          <w:tab w:val="num" w:pos="1440"/>
        </w:tabs>
        <w:ind w:left="1440" w:hanging="360"/>
      </w:pPr>
      <w:rPr>
        <w:rFonts w:ascii="Courier New" w:hAnsi="Courier New" w:hint="default"/>
      </w:rPr>
    </w:lvl>
    <w:lvl w:ilvl="2" w:tplc="722CA414" w:tentative="1">
      <w:start w:val="1"/>
      <w:numFmt w:val="bullet"/>
      <w:lvlText w:val=""/>
      <w:lvlJc w:val="left"/>
      <w:pPr>
        <w:tabs>
          <w:tab w:val="num" w:pos="2160"/>
        </w:tabs>
        <w:ind w:left="2160" w:hanging="360"/>
      </w:pPr>
      <w:rPr>
        <w:rFonts w:ascii="Wingdings" w:hAnsi="Wingdings" w:hint="default"/>
      </w:rPr>
    </w:lvl>
    <w:lvl w:ilvl="3" w:tplc="1026E4F4" w:tentative="1">
      <w:start w:val="1"/>
      <w:numFmt w:val="bullet"/>
      <w:lvlText w:val=""/>
      <w:lvlJc w:val="left"/>
      <w:pPr>
        <w:tabs>
          <w:tab w:val="num" w:pos="2880"/>
        </w:tabs>
        <w:ind w:left="2880" w:hanging="360"/>
      </w:pPr>
      <w:rPr>
        <w:rFonts w:ascii="Symbol" w:hAnsi="Symbol" w:hint="default"/>
      </w:rPr>
    </w:lvl>
    <w:lvl w:ilvl="4" w:tplc="1DB03836" w:tentative="1">
      <w:start w:val="1"/>
      <w:numFmt w:val="bullet"/>
      <w:lvlText w:val="o"/>
      <w:lvlJc w:val="left"/>
      <w:pPr>
        <w:tabs>
          <w:tab w:val="num" w:pos="3600"/>
        </w:tabs>
        <w:ind w:left="3600" w:hanging="360"/>
      </w:pPr>
      <w:rPr>
        <w:rFonts w:ascii="Courier New" w:hAnsi="Courier New" w:hint="default"/>
      </w:rPr>
    </w:lvl>
    <w:lvl w:ilvl="5" w:tplc="F38254D8" w:tentative="1">
      <w:start w:val="1"/>
      <w:numFmt w:val="bullet"/>
      <w:lvlText w:val=""/>
      <w:lvlJc w:val="left"/>
      <w:pPr>
        <w:tabs>
          <w:tab w:val="num" w:pos="4320"/>
        </w:tabs>
        <w:ind w:left="4320" w:hanging="360"/>
      </w:pPr>
      <w:rPr>
        <w:rFonts w:ascii="Wingdings" w:hAnsi="Wingdings" w:hint="default"/>
      </w:rPr>
    </w:lvl>
    <w:lvl w:ilvl="6" w:tplc="5F3E5328" w:tentative="1">
      <w:start w:val="1"/>
      <w:numFmt w:val="bullet"/>
      <w:lvlText w:val=""/>
      <w:lvlJc w:val="left"/>
      <w:pPr>
        <w:tabs>
          <w:tab w:val="num" w:pos="5040"/>
        </w:tabs>
        <w:ind w:left="5040" w:hanging="360"/>
      </w:pPr>
      <w:rPr>
        <w:rFonts w:ascii="Symbol" w:hAnsi="Symbol" w:hint="default"/>
      </w:rPr>
    </w:lvl>
    <w:lvl w:ilvl="7" w:tplc="B93A7C12" w:tentative="1">
      <w:start w:val="1"/>
      <w:numFmt w:val="bullet"/>
      <w:lvlText w:val="o"/>
      <w:lvlJc w:val="left"/>
      <w:pPr>
        <w:tabs>
          <w:tab w:val="num" w:pos="5760"/>
        </w:tabs>
        <w:ind w:left="5760" w:hanging="360"/>
      </w:pPr>
      <w:rPr>
        <w:rFonts w:ascii="Courier New" w:hAnsi="Courier New" w:hint="default"/>
      </w:rPr>
    </w:lvl>
    <w:lvl w:ilvl="8" w:tplc="1D6E4C88" w:tentative="1">
      <w:start w:val="1"/>
      <w:numFmt w:val="bullet"/>
      <w:lvlText w:val=""/>
      <w:lvlJc w:val="left"/>
      <w:pPr>
        <w:tabs>
          <w:tab w:val="num" w:pos="6480"/>
        </w:tabs>
        <w:ind w:left="6480" w:hanging="360"/>
      </w:pPr>
      <w:rPr>
        <w:rFonts w:ascii="Wingdings" w:hAnsi="Wingdings" w:hint="default"/>
      </w:rPr>
    </w:lvl>
  </w:abstractNum>
  <w:num w:numId="1">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2">
    <w:abstractNumId w:val="1"/>
    <w:lvlOverride w:ilvl="0">
      <w:lvl w:ilvl="0">
        <w:start w:val="1"/>
        <w:numFmt w:val="bullet"/>
        <w:lvlText w:val=""/>
        <w:legacy w:legacy="1" w:legacySpace="0" w:legacyIndent="227"/>
        <w:lvlJc w:val="left"/>
        <w:pPr>
          <w:ind w:left="227" w:hanging="227"/>
        </w:pPr>
        <w:rPr>
          <w:rFonts w:ascii="Symbol" w:hAnsi="Symbol" w:hint="default"/>
        </w:rPr>
      </w:lvl>
    </w:lvlOverride>
  </w:num>
  <w:num w:numId="3">
    <w:abstractNumId w:val="27"/>
  </w:num>
  <w:num w:numId="4">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5">
    <w:abstractNumId w:val="1"/>
    <w:lvlOverride w:ilvl="0">
      <w:lvl w:ilvl="0">
        <w:start w:val="1"/>
        <w:numFmt w:val="bullet"/>
        <w:lvlText w:val=""/>
        <w:legacy w:legacy="1" w:legacySpace="0" w:legacyIndent="227"/>
        <w:lvlJc w:val="left"/>
        <w:pPr>
          <w:ind w:left="227" w:hanging="227"/>
        </w:pPr>
        <w:rPr>
          <w:rFonts w:ascii="Times" w:hAnsi="Times" w:hint="default"/>
        </w:rPr>
      </w:lvl>
    </w:lvlOverride>
  </w:num>
  <w:num w:numId="6">
    <w:abstractNumId w:val="7"/>
  </w:num>
  <w:num w:numId="7">
    <w:abstractNumId w:val="29"/>
  </w:num>
  <w:num w:numId="8">
    <w:abstractNumId w:val="13"/>
  </w:num>
  <w:num w:numId="9">
    <w:abstractNumId w:val="7"/>
  </w:num>
  <w:num w:numId="10">
    <w:abstractNumId w:val="29"/>
  </w:num>
  <w:num w:numId="11">
    <w:abstractNumId w:val="20"/>
  </w:num>
  <w:num w:numId="12">
    <w:abstractNumId w:val="0"/>
  </w:num>
  <w:num w:numId="13">
    <w:abstractNumId w:val="20"/>
  </w:num>
  <w:num w:numId="14">
    <w:abstractNumId w:val="0"/>
  </w:num>
  <w:num w:numId="15">
    <w:abstractNumId w:val="0"/>
  </w:num>
  <w:num w:numId="16">
    <w:abstractNumId w:val="20"/>
  </w:num>
  <w:num w:numId="17">
    <w:abstractNumId w:val="0"/>
  </w:num>
  <w:num w:numId="18">
    <w:abstractNumId w:val="0"/>
  </w:num>
  <w:num w:numId="19">
    <w:abstractNumId w:val="29"/>
  </w:num>
  <w:num w:numId="20">
    <w:abstractNumId w:val="29"/>
  </w:num>
  <w:num w:numId="21">
    <w:abstractNumId w:val="29"/>
  </w:num>
  <w:num w:numId="22">
    <w:abstractNumId w:val="9"/>
  </w:num>
  <w:num w:numId="23">
    <w:abstractNumId w:val="9"/>
  </w:num>
  <w:num w:numId="24">
    <w:abstractNumId w:val="9"/>
  </w:num>
  <w:num w:numId="25">
    <w:abstractNumId w:val="9"/>
  </w:num>
  <w:num w:numId="26">
    <w:abstractNumId w:val="3"/>
  </w:num>
  <w:num w:numId="27">
    <w:abstractNumId w:val="18"/>
  </w:num>
  <w:num w:numId="28">
    <w:abstractNumId w:val="4"/>
  </w:num>
  <w:num w:numId="29">
    <w:abstractNumId w:val="8"/>
  </w:num>
  <w:num w:numId="30">
    <w:abstractNumId w:val="28"/>
  </w:num>
  <w:num w:numId="31">
    <w:abstractNumId w:val="5"/>
  </w:num>
  <w:num w:numId="32">
    <w:abstractNumId w:val="6"/>
  </w:num>
  <w:num w:numId="33">
    <w:abstractNumId w:val="11"/>
  </w:num>
  <w:num w:numId="34">
    <w:abstractNumId w:val="26"/>
  </w:num>
  <w:num w:numId="35">
    <w:abstractNumId w:val="22"/>
  </w:num>
  <w:num w:numId="36">
    <w:abstractNumId w:val="3"/>
    <w:lvlOverride w:ilvl="0">
      <w:startOverride w:val="1"/>
    </w:lvlOverride>
  </w:num>
  <w:num w:numId="37">
    <w:abstractNumId w:val="25"/>
  </w:num>
  <w:num w:numId="38">
    <w:abstractNumId w:val="15"/>
  </w:num>
  <w:num w:numId="39">
    <w:abstractNumId w:val="2"/>
  </w:num>
  <w:num w:numId="40">
    <w:abstractNumId w:val="23"/>
  </w:num>
  <w:num w:numId="41">
    <w:abstractNumId w:val="21"/>
  </w:num>
  <w:num w:numId="42">
    <w:abstractNumId w:val="16"/>
  </w:num>
  <w:num w:numId="43">
    <w:abstractNumId w:val="24"/>
  </w:num>
  <w:num w:numId="44">
    <w:abstractNumId w:val="14"/>
  </w:num>
  <w:num w:numId="45">
    <w:abstractNumId w:val="19"/>
  </w:num>
  <w:num w:numId="46">
    <w:abstractNumId w:val="10"/>
  </w:num>
  <w:num w:numId="47">
    <w:abstractNumId w:val="12"/>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mirrorMargin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autoHyphenation/>
  <w:consecutiveHyphenLimit w:val="3"/>
  <w:hyphenationZone w:val="140"/>
  <w:doNotHyphenateCaps/>
  <w:evenAndOddHeaders/>
  <w:drawingGridHorizontalSpacing w:val="110"/>
  <w:drawingGridVerticalSpacing w:val="163"/>
  <w:displayHorizontalDrawingGridEvery w:val="0"/>
  <w:displayVerticalDrawingGridEvery w:val="0"/>
  <w:noPunctuationKerning/>
  <w:characterSpacingControl w:val="doNotCompress"/>
  <w:footnotePr>
    <w:footnote w:id="-1"/>
    <w:footnote w:id="0"/>
  </w:footnotePr>
  <w:endnotePr>
    <w:endnote w:id="-1"/>
    <w:endnote w:id="0"/>
  </w:endnotePr>
  <w:compat>
    <w:doNotExpandShiftReturn/>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4557A"/>
    <w:rsid w:val="00000E42"/>
    <w:rsid w:val="000035F5"/>
    <w:rsid w:val="000049CE"/>
    <w:rsid w:val="00005B4D"/>
    <w:rsid w:val="00005F1B"/>
    <w:rsid w:val="00006B57"/>
    <w:rsid w:val="00006D29"/>
    <w:rsid w:val="0001385B"/>
    <w:rsid w:val="00013BBF"/>
    <w:rsid w:val="00016740"/>
    <w:rsid w:val="00017E4F"/>
    <w:rsid w:val="00021454"/>
    <w:rsid w:val="00022F59"/>
    <w:rsid w:val="00024323"/>
    <w:rsid w:val="00025ABD"/>
    <w:rsid w:val="000314D7"/>
    <w:rsid w:val="00035F98"/>
    <w:rsid w:val="00036E12"/>
    <w:rsid w:val="0004089C"/>
    <w:rsid w:val="00044A53"/>
    <w:rsid w:val="00051800"/>
    <w:rsid w:val="00055D70"/>
    <w:rsid w:val="00063EAA"/>
    <w:rsid w:val="000731C6"/>
    <w:rsid w:val="00082385"/>
    <w:rsid w:val="00083C7A"/>
    <w:rsid w:val="00085B5E"/>
    <w:rsid w:val="00086A33"/>
    <w:rsid w:val="000A3E11"/>
    <w:rsid w:val="000A5D00"/>
    <w:rsid w:val="000B0857"/>
    <w:rsid w:val="000B1417"/>
    <w:rsid w:val="000B6A17"/>
    <w:rsid w:val="000C0075"/>
    <w:rsid w:val="000C1E81"/>
    <w:rsid w:val="000C5378"/>
    <w:rsid w:val="000C543A"/>
    <w:rsid w:val="000C63B4"/>
    <w:rsid w:val="000C75D8"/>
    <w:rsid w:val="000D6D9E"/>
    <w:rsid w:val="000D7749"/>
    <w:rsid w:val="000E0820"/>
    <w:rsid w:val="000E0982"/>
    <w:rsid w:val="000E0BD1"/>
    <w:rsid w:val="000E1252"/>
    <w:rsid w:val="000E44AF"/>
    <w:rsid w:val="000F2661"/>
    <w:rsid w:val="000F51D5"/>
    <w:rsid w:val="000F63B0"/>
    <w:rsid w:val="0010275A"/>
    <w:rsid w:val="00102B5A"/>
    <w:rsid w:val="00103A73"/>
    <w:rsid w:val="00111A68"/>
    <w:rsid w:val="001123ED"/>
    <w:rsid w:val="00112BCD"/>
    <w:rsid w:val="00112DA3"/>
    <w:rsid w:val="00113C83"/>
    <w:rsid w:val="001140C1"/>
    <w:rsid w:val="00114BD5"/>
    <w:rsid w:val="00115F4E"/>
    <w:rsid w:val="001161DD"/>
    <w:rsid w:val="001201F4"/>
    <w:rsid w:val="00124DAE"/>
    <w:rsid w:val="00125619"/>
    <w:rsid w:val="00127A91"/>
    <w:rsid w:val="001303C8"/>
    <w:rsid w:val="00131DED"/>
    <w:rsid w:val="00132C4D"/>
    <w:rsid w:val="00137864"/>
    <w:rsid w:val="00142F31"/>
    <w:rsid w:val="00143599"/>
    <w:rsid w:val="00143964"/>
    <w:rsid w:val="00153FE5"/>
    <w:rsid w:val="00156CC1"/>
    <w:rsid w:val="001638CA"/>
    <w:rsid w:val="001648EC"/>
    <w:rsid w:val="001760B0"/>
    <w:rsid w:val="00182F33"/>
    <w:rsid w:val="00183DAE"/>
    <w:rsid w:val="001850FD"/>
    <w:rsid w:val="00191363"/>
    <w:rsid w:val="00191C74"/>
    <w:rsid w:val="001931CC"/>
    <w:rsid w:val="001A3335"/>
    <w:rsid w:val="001A533A"/>
    <w:rsid w:val="001A53BC"/>
    <w:rsid w:val="001A5BA0"/>
    <w:rsid w:val="001A651B"/>
    <w:rsid w:val="001B5AA2"/>
    <w:rsid w:val="001C11D2"/>
    <w:rsid w:val="001C2A35"/>
    <w:rsid w:val="001C6044"/>
    <w:rsid w:val="001D00E0"/>
    <w:rsid w:val="001D0B49"/>
    <w:rsid w:val="001D179C"/>
    <w:rsid w:val="001D27D4"/>
    <w:rsid w:val="001D3BA6"/>
    <w:rsid w:val="001D483C"/>
    <w:rsid w:val="001D73DE"/>
    <w:rsid w:val="001E0109"/>
    <w:rsid w:val="001E0D01"/>
    <w:rsid w:val="001E3BC7"/>
    <w:rsid w:val="001E50CE"/>
    <w:rsid w:val="001E514A"/>
    <w:rsid w:val="001F7629"/>
    <w:rsid w:val="002072B3"/>
    <w:rsid w:val="00212AFA"/>
    <w:rsid w:val="002157E3"/>
    <w:rsid w:val="00217EFD"/>
    <w:rsid w:val="00222C20"/>
    <w:rsid w:val="00224DA4"/>
    <w:rsid w:val="00226F60"/>
    <w:rsid w:val="00233FDC"/>
    <w:rsid w:val="00236209"/>
    <w:rsid w:val="002363A5"/>
    <w:rsid w:val="00244628"/>
    <w:rsid w:val="00247B2F"/>
    <w:rsid w:val="002530F1"/>
    <w:rsid w:val="002534CE"/>
    <w:rsid w:val="0025351F"/>
    <w:rsid w:val="002545F3"/>
    <w:rsid w:val="00256CC6"/>
    <w:rsid w:val="002621C4"/>
    <w:rsid w:val="002636E6"/>
    <w:rsid w:val="00271081"/>
    <w:rsid w:val="00272A45"/>
    <w:rsid w:val="00273248"/>
    <w:rsid w:val="002751DF"/>
    <w:rsid w:val="00284B0A"/>
    <w:rsid w:val="00285CDA"/>
    <w:rsid w:val="00286410"/>
    <w:rsid w:val="002870E8"/>
    <w:rsid w:val="0029046A"/>
    <w:rsid w:val="00290ECD"/>
    <w:rsid w:val="002926D3"/>
    <w:rsid w:val="00292F76"/>
    <w:rsid w:val="002A3474"/>
    <w:rsid w:val="002A5F75"/>
    <w:rsid w:val="002A7995"/>
    <w:rsid w:val="002B1D7F"/>
    <w:rsid w:val="002B65C9"/>
    <w:rsid w:val="002C1A34"/>
    <w:rsid w:val="002C68AC"/>
    <w:rsid w:val="002D19C4"/>
    <w:rsid w:val="002D3C56"/>
    <w:rsid w:val="002D6856"/>
    <w:rsid w:val="002E093C"/>
    <w:rsid w:val="002E21F0"/>
    <w:rsid w:val="002E29EB"/>
    <w:rsid w:val="002E79A8"/>
    <w:rsid w:val="002F1392"/>
    <w:rsid w:val="002F28FD"/>
    <w:rsid w:val="002F2934"/>
    <w:rsid w:val="002F2A0C"/>
    <w:rsid w:val="002F30A0"/>
    <w:rsid w:val="002F429F"/>
    <w:rsid w:val="002F642E"/>
    <w:rsid w:val="00302A38"/>
    <w:rsid w:val="00312329"/>
    <w:rsid w:val="00314A24"/>
    <w:rsid w:val="0031684E"/>
    <w:rsid w:val="003170F2"/>
    <w:rsid w:val="00324AF2"/>
    <w:rsid w:val="0033146A"/>
    <w:rsid w:val="0033172E"/>
    <w:rsid w:val="00336E82"/>
    <w:rsid w:val="0034030F"/>
    <w:rsid w:val="00340B3A"/>
    <w:rsid w:val="003411E5"/>
    <w:rsid w:val="003470F8"/>
    <w:rsid w:val="00351FA9"/>
    <w:rsid w:val="003528A2"/>
    <w:rsid w:val="00352BF5"/>
    <w:rsid w:val="00353FB0"/>
    <w:rsid w:val="00356DB0"/>
    <w:rsid w:val="00357ABB"/>
    <w:rsid w:val="00357F02"/>
    <w:rsid w:val="00360E7F"/>
    <w:rsid w:val="00361425"/>
    <w:rsid w:val="00361595"/>
    <w:rsid w:val="00361636"/>
    <w:rsid w:val="003710F6"/>
    <w:rsid w:val="00372999"/>
    <w:rsid w:val="003739E9"/>
    <w:rsid w:val="00373D82"/>
    <w:rsid w:val="00383F25"/>
    <w:rsid w:val="00384209"/>
    <w:rsid w:val="00385E0B"/>
    <w:rsid w:val="0038718E"/>
    <w:rsid w:val="00394C79"/>
    <w:rsid w:val="00395A93"/>
    <w:rsid w:val="003962D1"/>
    <w:rsid w:val="003A01B0"/>
    <w:rsid w:val="003A2BF1"/>
    <w:rsid w:val="003A34EF"/>
    <w:rsid w:val="003B2855"/>
    <w:rsid w:val="003C2108"/>
    <w:rsid w:val="003C36D2"/>
    <w:rsid w:val="003C444F"/>
    <w:rsid w:val="003C4891"/>
    <w:rsid w:val="003C7724"/>
    <w:rsid w:val="003D7485"/>
    <w:rsid w:val="003E231D"/>
    <w:rsid w:val="003E2494"/>
    <w:rsid w:val="003E24BF"/>
    <w:rsid w:val="003E2E68"/>
    <w:rsid w:val="003E4695"/>
    <w:rsid w:val="003E4898"/>
    <w:rsid w:val="003E5806"/>
    <w:rsid w:val="003E62B3"/>
    <w:rsid w:val="003F0FF0"/>
    <w:rsid w:val="003F3992"/>
    <w:rsid w:val="003F4AF9"/>
    <w:rsid w:val="00405E55"/>
    <w:rsid w:val="00410267"/>
    <w:rsid w:val="0041114A"/>
    <w:rsid w:val="00411CEE"/>
    <w:rsid w:val="00414B85"/>
    <w:rsid w:val="00415F1D"/>
    <w:rsid w:val="00424BD7"/>
    <w:rsid w:val="0043173A"/>
    <w:rsid w:val="004339A7"/>
    <w:rsid w:val="0043661F"/>
    <w:rsid w:val="00440CC7"/>
    <w:rsid w:val="0044412D"/>
    <w:rsid w:val="00444A6A"/>
    <w:rsid w:val="00454C89"/>
    <w:rsid w:val="004552DA"/>
    <w:rsid w:val="00457341"/>
    <w:rsid w:val="0046154C"/>
    <w:rsid w:val="004630BF"/>
    <w:rsid w:val="004667AA"/>
    <w:rsid w:val="004740F2"/>
    <w:rsid w:val="0047430F"/>
    <w:rsid w:val="00474B9C"/>
    <w:rsid w:val="00481175"/>
    <w:rsid w:val="00484D3E"/>
    <w:rsid w:val="004850E5"/>
    <w:rsid w:val="00490B8A"/>
    <w:rsid w:val="004910F4"/>
    <w:rsid w:val="00491868"/>
    <w:rsid w:val="004929AE"/>
    <w:rsid w:val="00492D3A"/>
    <w:rsid w:val="00493C8D"/>
    <w:rsid w:val="004943BF"/>
    <w:rsid w:val="004A2F5E"/>
    <w:rsid w:val="004A6625"/>
    <w:rsid w:val="004A6738"/>
    <w:rsid w:val="004A7633"/>
    <w:rsid w:val="004B042C"/>
    <w:rsid w:val="004B07A8"/>
    <w:rsid w:val="004B2184"/>
    <w:rsid w:val="004B280A"/>
    <w:rsid w:val="004B2E5E"/>
    <w:rsid w:val="004B359E"/>
    <w:rsid w:val="004B37CE"/>
    <w:rsid w:val="004B6233"/>
    <w:rsid w:val="004C45D4"/>
    <w:rsid w:val="004C784E"/>
    <w:rsid w:val="004D234B"/>
    <w:rsid w:val="004D2E09"/>
    <w:rsid w:val="004D3D2A"/>
    <w:rsid w:val="004D6212"/>
    <w:rsid w:val="004D6461"/>
    <w:rsid w:val="004E2FB2"/>
    <w:rsid w:val="004E31F5"/>
    <w:rsid w:val="004E4A2F"/>
    <w:rsid w:val="004E6CBC"/>
    <w:rsid w:val="004E6CC0"/>
    <w:rsid w:val="004E7233"/>
    <w:rsid w:val="004F072C"/>
    <w:rsid w:val="004F0820"/>
    <w:rsid w:val="004F12B1"/>
    <w:rsid w:val="004F53C8"/>
    <w:rsid w:val="004F72B0"/>
    <w:rsid w:val="005063F0"/>
    <w:rsid w:val="00515B9A"/>
    <w:rsid w:val="00516AD6"/>
    <w:rsid w:val="00523E20"/>
    <w:rsid w:val="00523F0C"/>
    <w:rsid w:val="00524956"/>
    <w:rsid w:val="0052736F"/>
    <w:rsid w:val="00531945"/>
    <w:rsid w:val="00531BE6"/>
    <w:rsid w:val="00532162"/>
    <w:rsid w:val="00533FDB"/>
    <w:rsid w:val="00534C87"/>
    <w:rsid w:val="00535288"/>
    <w:rsid w:val="00540899"/>
    <w:rsid w:val="00541B58"/>
    <w:rsid w:val="005431D3"/>
    <w:rsid w:val="005445E4"/>
    <w:rsid w:val="00544A38"/>
    <w:rsid w:val="00552181"/>
    <w:rsid w:val="005537C7"/>
    <w:rsid w:val="0055437C"/>
    <w:rsid w:val="00554C29"/>
    <w:rsid w:val="00560EA0"/>
    <w:rsid w:val="00560FAA"/>
    <w:rsid w:val="00565CAD"/>
    <w:rsid w:val="00566681"/>
    <w:rsid w:val="00567FEB"/>
    <w:rsid w:val="00570341"/>
    <w:rsid w:val="00583D7B"/>
    <w:rsid w:val="00583E41"/>
    <w:rsid w:val="00584D1A"/>
    <w:rsid w:val="005916C9"/>
    <w:rsid w:val="00593321"/>
    <w:rsid w:val="00593A6E"/>
    <w:rsid w:val="00594390"/>
    <w:rsid w:val="005A24E5"/>
    <w:rsid w:val="005A54FA"/>
    <w:rsid w:val="005A5657"/>
    <w:rsid w:val="005A6995"/>
    <w:rsid w:val="005B01C1"/>
    <w:rsid w:val="005B0253"/>
    <w:rsid w:val="005C2841"/>
    <w:rsid w:val="005C290B"/>
    <w:rsid w:val="005C3047"/>
    <w:rsid w:val="005C3822"/>
    <w:rsid w:val="005C4A7F"/>
    <w:rsid w:val="005C7ED3"/>
    <w:rsid w:val="005D0B63"/>
    <w:rsid w:val="005D2BB7"/>
    <w:rsid w:val="005D5D81"/>
    <w:rsid w:val="005D7E00"/>
    <w:rsid w:val="005E6D8B"/>
    <w:rsid w:val="005F0ECE"/>
    <w:rsid w:val="005F21C4"/>
    <w:rsid w:val="005F221C"/>
    <w:rsid w:val="005F3425"/>
    <w:rsid w:val="005F4669"/>
    <w:rsid w:val="005F524F"/>
    <w:rsid w:val="005F5A3E"/>
    <w:rsid w:val="005F6213"/>
    <w:rsid w:val="005F630F"/>
    <w:rsid w:val="005F686F"/>
    <w:rsid w:val="00602CC7"/>
    <w:rsid w:val="00604B06"/>
    <w:rsid w:val="00604C4C"/>
    <w:rsid w:val="0061006F"/>
    <w:rsid w:val="006112B8"/>
    <w:rsid w:val="0061301F"/>
    <w:rsid w:val="006139F1"/>
    <w:rsid w:val="006158A9"/>
    <w:rsid w:val="006235A1"/>
    <w:rsid w:val="00624F8F"/>
    <w:rsid w:val="00625DEE"/>
    <w:rsid w:val="0062793F"/>
    <w:rsid w:val="00627CF6"/>
    <w:rsid w:val="00627E5D"/>
    <w:rsid w:val="00630B3B"/>
    <w:rsid w:val="00631DDC"/>
    <w:rsid w:val="00632850"/>
    <w:rsid w:val="00634947"/>
    <w:rsid w:val="00634C3A"/>
    <w:rsid w:val="00634D43"/>
    <w:rsid w:val="00636BA6"/>
    <w:rsid w:val="00637A0D"/>
    <w:rsid w:val="0064190F"/>
    <w:rsid w:val="00641A18"/>
    <w:rsid w:val="00643911"/>
    <w:rsid w:val="00650E5C"/>
    <w:rsid w:val="006518C2"/>
    <w:rsid w:val="006535E0"/>
    <w:rsid w:val="006538C7"/>
    <w:rsid w:val="00655506"/>
    <w:rsid w:val="0065585F"/>
    <w:rsid w:val="00655F0A"/>
    <w:rsid w:val="006569CF"/>
    <w:rsid w:val="006620E7"/>
    <w:rsid w:val="006634F8"/>
    <w:rsid w:val="0066484F"/>
    <w:rsid w:val="006715AB"/>
    <w:rsid w:val="00671BAF"/>
    <w:rsid w:val="00680383"/>
    <w:rsid w:val="006829A3"/>
    <w:rsid w:val="00684DB2"/>
    <w:rsid w:val="00687ED7"/>
    <w:rsid w:val="0069183B"/>
    <w:rsid w:val="00694F0C"/>
    <w:rsid w:val="0069736D"/>
    <w:rsid w:val="006A389B"/>
    <w:rsid w:val="006A4D00"/>
    <w:rsid w:val="006A4FC6"/>
    <w:rsid w:val="006A574A"/>
    <w:rsid w:val="006A611F"/>
    <w:rsid w:val="006B0E64"/>
    <w:rsid w:val="006B12B1"/>
    <w:rsid w:val="006B4446"/>
    <w:rsid w:val="006C569A"/>
    <w:rsid w:val="006C6F24"/>
    <w:rsid w:val="006C76AD"/>
    <w:rsid w:val="006D3028"/>
    <w:rsid w:val="006D3D96"/>
    <w:rsid w:val="006D5779"/>
    <w:rsid w:val="006D62FB"/>
    <w:rsid w:val="006D6414"/>
    <w:rsid w:val="006D6931"/>
    <w:rsid w:val="006E1652"/>
    <w:rsid w:val="006E3238"/>
    <w:rsid w:val="006E3B89"/>
    <w:rsid w:val="006E53AE"/>
    <w:rsid w:val="006E723D"/>
    <w:rsid w:val="006F1AF8"/>
    <w:rsid w:val="006F450E"/>
    <w:rsid w:val="006F5549"/>
    <w:rsid w:val="006F5903"/>
    <w:rsid w:val="00703AED"/>
    <w:rsid w:val="007070AF"/>
    <w:rsid w:val="007074B2"/>
    <w:rsid w:val="007121CF"/>
    <w:rsid w:val="007207E3"/>
    <w:rsid w:val="00722F8A"/>
    <w:rsid w:val="00723352"/>
    <w:rsid w:val="00730DF7"/>
    <w:rsid w:val="00731921"/>
    <w:rsid w:val="0073233C"/>
    <w:rsid w:val="00732974"/>
    <w:rsid w:val="00734363"/>
    <w:rsid w:val="00734A17"/>
    <w:rsid w:val="0073666B"/>
    <w:rsid w:val="00737848"/>
    <w:rsid w:val="007417FA"/>
    <w:rsid w:val="007419B9"/>
    <w:rsid w:val="00741D23"/>
    <w:rsid w:val="00741DEE"/>
    <w:rsid w:val="00747763"/>
    <w:rsid w:val="0075183D"/>
    <w:rsid w:val="0075274B"/>
    <w:rsid w:val="00755C8B"/>
    <w:rsid w:val="0076164D"/>
    <w:rsid w:val="00763E46"/>
    <w:rsid w:val="007645BE"/>
    <w:rsid w:val="0076545F"/>
    <w:rsid w:val="00770E1D"/>
    <w:rsid w:val="00770FED"/>
    <w:rsid w:val="00771E6B"/>
    <w:rsid w:val="00772BBE"/>
    <w:rsid w:val="0078175F"/>
    <w:rsid w:val="00782154"/>
    <w:rsid w:val="00784FB8"/>
    <w:rsid w:val="00785347"/>
    <w:rsid w:val="00790D8C"/>
    <w:rsid w:val="00791BDF"/>
    <w:rsid w:val="00793DD0"/>
    <w:rsid w:val="0079578E"/>
    <w:rsid w:val="007957D2"/>
    <w:rsid w:val="00795A82"/>
    <w:rsid w:val="007A2AD6"/>
    <w:rsid w:val="007A6AB6"/>
    <w:rsid w:val="007B0182"/>
    <w:rsid w:val="007B2709"/>
    <w:rsid w:val="007B2A55"/>
    <w:rsid w:val="007B355D"/>
    <w:rsid w:val="007B7FE4"/>
    <w:rsid w:val="007C00D0"/>
    <w:rsid w:val="007C08A0"/>
    <w:rsid w:val="007C6096"/>
    <w:rsid w:val="007C7BD6"/>
    <w:rsid w:val="007D0842"/>
    <w:rsid w:val="007D2A45"/>
    <w:rsid w:val="007D4DED"/>
    <w:rsid w:val="007D4E23"/>
    <w:rsid w:val="007D5C21"/>
    <w:rsid w:val="007D6315"/>
    <w:rsid w:val="007D789B"/>
    <w:rsid w:val="007E07C9"/>
    <w:rsid w:val="007E1344"/>
    <w:rsid w:val="007E6E54"/>
    <w:rsid w:val="007E7C06"/>
    <w:rsid w:val="007F1CCF"/>
    <w:rsid w:val="007F202E"/>
    <w:rsid w:val="007F3531"/>
    <w:rsid w:val="007F685C"/>
    <w:rsid w:val="00802FA7"/>
    <w:rsid w:val="00806F9D"/>
    <w:rsid w:val="008109E0"/>
    <w:rsid w:val="00811ADC"/>
    <w:rsid w:val="008151F9"/>
    <w:rsid w:val="00820400"/>
    <w:rsid w:val="00823386"/>
    <w:rsid w:val="00823943"/>
    <w:rsid w:val="008273B4"/>
    <w:rsid w:val="00831DAC"/>
    <w:rsid w:val="0083203A"/>
    <w:rsid w:val="00843091"/>
    <w:rsid w:val="00844959"/>
    <w:rsid w:val="008509F7"/>
    <w:rsid w:val="008552A7"/>
    <w:rsid w:val="0085573F"/>
    <w:rsid w:val="008603F5"/>
    <w:rsid w:val="008607CA"/>
    <w:rsid w:val="00860D63"/>
    <w:rsid w:val="00861038"/>
    <w:rsid w:val="00863D20"/>
    <w:rsid w:val="00864DF2"/>
    <w:rsid w:val="00865FA1"/>
    <w:rsid w:val="008662CD"/>
    <w:rsid w:val="00866C1E"/>
    <w:rsid w:val="00867C51"/>
    <w:rsid w:val="008712EC"/>
    <w:rsid w:val="00871A3D"/>
    <w:rsid w:val="00877B7D"/>
    <w:rsid w:val="00881771"/>
    <w:rsid w:val="00887F5C"/>
    <w:rsid w:val="00890241"/>
    <w:rsid w:val="00890D95"/>
    <w:rsid w:val="00895A4F"/>
    <w:rsid w:val="008974A5"/>
    <w:rsid w:val="008A056F"/>
    <w:rsid w:val="008A098A"/>
    <w:rsid w:val="008A0D55"/>
    <w:rsid w:val="008A20C7"/>
    <w:rsid w:val="008A23E7"/>
    <w:rsid w:val="008A3C0E"/>
    <w:rsid w:val="008B3DC5"/>
    <w:rsid w:val="008B7653"/>
    <w:rsid w:val="008C0390"/>
    <w:rsid w:val="008C2A8E"/>
    <w:rsid w:val="008D48BF"/>
    <w:rsid w:val="008D6FAC"/>
    <w:rsid w:val="008E2B14"/>
    <w:rsid w:val="008E4E6C"/>
    <w:rsid w:val="008E6B88"/>
    <w:rsid w:val="008F3E72"/>
    <w:rsid w:val="0090334B"/>
    <w:rsid w:val="00903425"/>
    <w:rsid w:val="00903930"/>
    <w:rsid w:val="00906579"/>
    <w:rsid w:val="00907889"/>
    <w:rsid w:val="0091061C"/>
    <w:rsid w:val="00914451"/>
    <w:rsid w:val="009216C2"/>
    <w:rsid w:val="009245F8"/>
    <w:rsid w:val="00932933"/>
    <w:rsid w:val="00932D0C"/>
    <w:rsid w:val="00933172"/>
    <w:rsid w:val="009366F1"/>
    <w:rsid w:val="00941B54"/>
    <w:rsid w:val="00941D29"/>
    <w:rsid w:val="00946CCA"/>
    <w:rsid w:val="00950952"/>
    <w:rsid w:val="00950ABA"/>
    <w:rsid w:val="00953983"/>
    <w:rsid w:val="00954527"/>
    <w:rsid w:val="00954D64"/>
    <w:rsid w:val="00955C0D"/>
    <w:rsid w:val="00955D48"/>
    <w:rsid w:val="00955F3C"/>
    <w:rsid w:val="00956CE3"/>
    <w:rsid w:val="009600D9"/>
    <w:rsid w:val="009622D9"/>
    <w:rsid w:val="00970104"/>
    <w:rsid w:val="0097441B"/>
    <w:rsid w:val="00974EAE"/>
    <w:rsid w:val="00976926"/>
    <w:rsid w:val="009802F9"/>
    <w:rsid w:val="00981089"/>
    <w:rsid w:val="00983449"/>
    <w:rsid w:val="0098457E"/>
    <w:rsid w:val="00987D5A"/>
    <w:rsid w:val="00990205"/>
    <w:rsid w:val="00990E51"/>
    <w:rsid w:val="00990F58"/>
    <w:rsid w:val="00993789"/>
    <w:rsid w:val="009943E7"/>
    <w:rsid w:val="00994950"/>
    <w:rsid w:val="0099582B"/>
    <w:rsid w:val="009960F7"/>
    <w:rsid w:val="00996672"/>
    <w:rsid w:val="009A062E"/>
    <w:rsid w:val="009A5235"/>
    <w:rsid w:val="009B3139"/>
    <w:rsid w:val="009B3EAB"/>
    <w:rsid w:val="009C450D"/>
    <w:rsid w:val="009C7582"/>
    <w:rsid w:val="009D04DB"/>
    <w:rsid w:val="009D0AF3"/>
    <w:rsid w:val="009D4370"/>
    <w:rsid w:val="009D665E"/>
    <w:rsid w:val="009E1C48"/>
    <w:rsid w:val="009E5053"/>
    <w:rsid w:val="009E53FA"/>
    <w:rsid w:val="009F0962"/>
    <w:rsid w:val="009F3044"/>
    <w:rsid w:val="009F318D"/>
    <w:rsid w:val="009F4BB0"/>
    <w:rsid w:val="00A05024"/>
    <w:rsid w:val="00A0637D"/>
    <w:rsid w:val="00A1344F"/>
    <w:rsid w:val="00A154C6"/>
    <w:rsid w:val="00A15C78"/>
    <w:rsid w:val="00A17ACA"/>
    <w:rsid w:val="00A210E5"/>
    <w:rsid w:val="00A22047"/>
    <w:rsid w:val="00A23693"/>
    <w:rsid w:val="00A25E2E"/>
    <w:rsid w:val="00A3015B"/>
    <w:rsid w:val="00A32467"/>
    <w:rsid w:val="00A3391E"/>
    <w:rsid w:val="00A350DE"/>
    <w:rsid w:val="00A376A6"/>
    <w:rsid w:val="00A4557A"/>
    <w:rsid w:val="00A4600E"/>
    <w:rsid w:val="00A46DAE"/>
    <w:rsid w:val="00A63A8A"/>
    <w:rsid w:val="00A65820"/>
    <w:rsid w:val="00A66B7B"/>
    <w:rsid w:val="00A7006D"/>
    <w:rsid w:val="00A702A8"/>
    <w:rsid w:val="00A72563"/>
    <w:rsid w:val="00A7329A"/>
    <w:rsid w:val="00A74822"/>
    <w:rsid w:val="00A75C90"/>
    <w:rsid w:val="00A76BA2"/>
    <w:rsid w:val="00A81FD8"/>
    <w:rsid w:val="00A82786"/>
    <w:rsid w:val="00A83121"/>
    <w:rsid w:val="00A841F5"/>
    <w:rsid w:val="00A86683"/>
    <w:rsid w:val="00A86B58"/>
    <w:rsid w:val="00A91903"/>
    <w:rsid w:val="00A9507A"/>
    <w:rsid w:val="00AA0DA7"/>
    <w:rsid w:val="00AA1A33"/>
    <w:rsid w:val="00AA31EE"/>
    <w:rsid w:val="00AB0A9A"/>
    <w:rsid w:val="00AB14FA"/>
    <w:rsid w:val="00AB17D4"/>
    <w:rsid w:val="00AB5DEC"/>
    <w:rsid w:val="00AB6012"/>
    <w:rsid w:val="00AB7749"/>
    <w:rsid w:val="00AC078B"/>
    <w:rsid w:val="00AC1D06"/>
    <w:rsid w:val="00AC1E0D"/>
    <w:rsid w:val="00AC34B0"/>
    <w:rsid w:val="00AC38BA"/>
    <w:rsid w:val="00AC4221"/>
    <w:rsid w:val="00AC4FF8"/>
    <w:rsid w:val="00AC56A3"/>
    <w:rsid w:val="00AC7196"/>
    <w:rsid w:val="00AD5ED5"/>
    <w:rsid w:val="00AD76A6"/>
    <w:rsid w:val="00AE5E74"/>
    <w:rsid w:val="00AF067A"/>
    <w:rsid w:val="00AF18F3"/>
    <w:rsid w:val="00AF3CB8"/>
    <w:rsid w:val="00AF76E3"/>
    <w:rsid w:val="00B0094D"/>
    <w:rsid w:val="00B037AC"/>
    <w:rsid w:val="00B04E5D"/>
    <w:rsid w:val="00B05EF9"/>
    <w:rsid w:val="00B065E8"/>
    <w:rsid w:val="00B100A6"/>
    <w:rsid w:val="00B13E18"/>
    <w:rsid w:val="00B14B72"/>
    <w:rsid w:val="00B15C21"/>
    <w:rsid w:val="00B15EE2"/>
    <w:rsid w:val="00B21E07"/>
    <w:rsid w:val="00B23895"/>
    <w:rsid w:val="00B27321"/>
    <w:rsid w:val="00B30284"/>
    <w:rsid w:val="00B31336"/>
    <w:rsid w:val="00B35AD8"/>
    <w:rsid w:val="00B36216"/>
    <w:rsid w:val="00B3645C"/>
    <w:rsid w:val="00B37188"/>
    <w:rsid w:val="00B40443"/>
    <w:rsid w:val="00B40BFD"/>
    <w:rsid w:val="00B47ACE"/>
    <w:rsid w:val="00B5108A"/>
    <w:rsid w:val="00B51E70"/>
    <w:rsid w:val="00B5459D"/>
    <w:rsid w:val="00B5507F"/>
    <w:rsid w:val="00B6091B"/>
    <w:rsid w:val="00B60A75"/>
    <w:rsid w:val="00B61139"/>
    <w:rsid w:val="00B6144A"/>
    <w:rsid w:val="00B61F7F"/>
    <w:rsid w:val="00B6306F"/>
    <w:rsid w:val="00B71299"/>
    <w:rsid w:val="00B84627"/>
    <w:rsid w:val="00B865CB"/>
    <w:rsid w:val="00B92871"/>
    <w:rsid w:val="00B93908"/>
    <w:rsid w:val="00B96AA8"/>
    <w:rsid w:val="00B97ED3"/>
    <w:rsid w:val="00BA56EE"/>
    <w:rsid w:val="00BB5164"/>
    <w:rsid w:val="00BB7499"/>
    <w:rsid w:val="00BC04A3"/>
    <w:rsid w:val="00BC093E"/>
    <w:rsid w:val="00BC15EC"/>
    <w:rsid w:val="00BC1944"/>
    <w:rsid w:val="00BC1BDE"/>
    <w:rsid w:val="00BC3A18"/>
    <w:rsid w:val="00BC5B6D"/>
    <w:rsid w:val="00BC64BF"/>
    <w:rsid w:val="00BD36B8"/>
    <w:rsid w:val="00BD3DBF"/>
    <w:rsid w:val="00BD45EF"/>
    <w:rsid w:val="00BD5116"/>
    <w:rsid w:val="00BD6D5E"/>
    <w:rsid w:val="00BE5E91"/>
    <w:rsid w:val="00BE7E43"/>
    <w:rsid w:val="00BE7EF0"/>
    <w:rsid w:val="00BF2C5E"/>
    <w:rsid w:val="00BF49EA"/>
    <w:rsid w:val="00C04B66"/>
    <w:rsid w:val="00C11D03"/>
    <w:rsid w:val="00C12587"/>
    <w:rsid w:val="00C12724"/>
    <w:rsid w:val="00C13EA2"/>
    <w:rsid w:val="00C1564B"/>
    <w:rsid w:val="00C17C88"/>
    <w:rsid w:val="00C21DD1"/>
    <w:rsid w:val="00C22245"/>
    <w:rsid w:val="00C2407F"/>
    <w:rsid w:val="00C27E43"/>
    <w:rsid w:val="00C27EB9"/>
    <w:rsid w:val="00C308D8"/>
    <w:rsid w:val="00C321B5"/>
    <w:rsid w:val="00C3280F"/>
    <w:rsid w:val="00C32916"/>
    <w:rsid w:val="00C32F7F"/>
    <w:rsid w:val="00C37BCE"/>
    <w:rsid w:val="00C4557C"/>
    <w:rsid w:val="00C4625E"/>
    <w:rsid w:val="00C55FBC"/>
    <w:rsid w:val="00C567AA"/>
    <w:rsid w:val="00C56AE6"/>
    <w:rsid w:val="00C61FD9"/>
    <w:rsid w:val="00C6372C"/>
    <w:rsid w:val="00C647FD"/>
    <w:rsid w:val="00C65977"/>
    <w:rsid w:val="00C66D4B"/>
    <w:rsid w:val="00C67C6B"/>
    <w:rsid w:val="00C7344F"/>
    <w:rsid w:val="00C73F69"/>
    <w:rsid w:val="00C75223"/>
    <w:rsid w:val="00C75FB4"/>
    <w:rsid w:val="00C81127"/>
    <w:rsid w:val="00C81D07"/>
    <w:rsid w:val="00C83374"/>
    <w:rsid w:val="00C878B3"/>
    <w:rsid w:val="00C921ED"/>
    <w:rsid w:val="00C93C0A"/>
    <w:rsid w:val="00C94449"/>
    <w:rsid w:val="00C951B5"/>
    <w:rsid w:val="00C9597D"/>
    <w:rsid w:val="00CA10F0"/>
    <w:rsid w:val="00CA4FD9"/>
    <w:rsid w:val="00CA70AC"/>
    <w:rsid w:val="00CB2497"/>
    <w:rsid w:val="00CB51C7"/>
    <w:rsid w:val="00CB719C"/>
    <w:rsid w:val="00CB7CD5"/>
    <w:rsid w:val="00CC0309"/>
    <w:rsid w:val="00CC6AC9"/>
    <w:rsid w:val="00CD39DA"/>
    <w:rsid w:val="00CD548C"/>
    <w:rsid w:val="00CD6D63"/>
    <w:rsid w:val="00CE52CF"/>
    <w:rsid w:val="00CF2A54"/>
    <w:rsid w:val="00CF4DF5"/>
    <w:rsid w:val="00CF5524"/>
    <w:rsid w:val="00CF6D36"/>
    <w:rsid w:val="00D0216E"/>
    <w:rsid w:val="00D04739"/>
    <w:rsid w:val="00D0627D"/>
    <w:rsid w:val="00D10B5C"/>
    <w:rsid w:val="00D1186E"/>
    <w:rsid w:val="00D213EE"/>
    <w:rsid w:val="00D233C8"/>
    <w:rsid w:val="00D243B7"/>
    <w:rsid w:val="00D2761D"/>
    <w:rsid w:val="00D27CCD"/>
    <w:rsid w:val="00D30583"/>
    <w:rsid w:val="00D329A3"/>
    <w:rsid w:val="00D32DDC"/>
    <w:rsid w:val="00D35EB5"/>
    <w:rsid w:val="00D366A2"/>
    <w:rsid w:val="00D42432"/>
    <w:rsid w:val="00D4339B"/>
    <w:rsid w:val="00D43A96"/>
    <w:rsid w:val="00D45825"/>
    <w:rsid w:val="00D4758B"/>
    <w:rsid w:val="00D52478"/>
    <w:rsid w:val="00D52D3D"/>
    <w:rsid w:val="00D53790"/>
    <w:rsid w:val="00D5572F"/>
    <w:rsid w:val="00D5744C"/>
    <w:rsid w:val="00D60EC0"/>
    <w:rsid w:val="00D618FF"/>
    <w:rsid w:val="00D622C6"/>
    <w:rsid w:val="00D62A6E"/>
    <w:rsid w:val="00D63C9C"/>
    <w:rsid w:val="00D648B7"/>
    <w:rsid w:val="00D704F2"/>
    <w:rsid w:val="00D7081D"/>
    <w:rsid w:val="00D70921"/>
    <w:rsid w:val="00D7156B"/>
    <w:rsid w:val="00D76714"/>
    <w:rsid w:val="00D77133"/>
    <w:rsid w:val="00D83605"/>
    <w:rsid w:val="00D83793"/>
    <w:rsid w:val="00D90BB9"/>
    <w:rsid w:val="00D90C77"/>
    <w:rsid w:val="00D90E35"/>
    <w:rsid w:val="00D91786"/>
    <w:rsid w:val="00D91CFE"/>
    <w:rsid w:val="00D92B53"/>
    <w:rsid w:val="00DA02B2"/>
    <w:rsid w:val="00DA0F83"/>
    <w:rsid w:val="00DA2694"/>
    <w:rsid w:val="00DA38B8"/>
    <w:rsid w:val="00DA6B7D"/>
    <w:rsid w:val="00DB173B"/>
    <w:rsid w:val="00DB4B91"/>
    <w:rsid w:val="00DB6263"/>
    <w:rsid w:val="00DB6A5F"/>
    <w:rsid w:val="00DC05B0"/>
    <w:rsid w:val="00DC05FD"/>
    <w:rsid w:val="00DC4790"/>
    <w:rsid w:val="00DD16AB"/>
    <w:rsid w:val="00DD1A15"/>
    <w:rsid w:val="00DD478B"/>
    <w:rsid w:val="00DD5C24"/>
    <w:rsid w:val="00DE17FE"/>
    <w:rsid w:val="00DE2251"/>
    <w:rsid w:val="00DE27DD"/>
    <w:rsid w:val="00DE2F73"/>
    <w:rsid w:val="00DE3E01"/>
    <w:rsid w:val="00DE562B"/>
    <w:rsid w:val="00DE6229"/>
    <w:rsid w:val="00DE7225"/>
    <w:rsid w:val="00DE7D71"/>
    <w:rsid w:val="00E03949"/>
    <w:rsid w:val="00E057E6"/>
    <w:rsid w:val="00E05C0C"/>
    <w:rsid w:val="00E107A8"/>
    <w:rsid w:val="00E15090"/>
    <w:rsid w:val="00E15A52"/>
    <w:rsid w:val="00E16462"/>
    <w:rsid w:val="00E21100"/>
    <w:rsid w:val="00E21FAB"/>
    <w:rsid w:val="00E30504"/>
    <w:rsid w:val="00E359E3"/>
    <w:rsid w:val="00E35DEA"/>
    <w:rsid w:val="00E375DB"/>
    <w:rsid w:val="00E42CE9"/>
    <w:rsid w:val="00E4396D"/>
    <w:rsid w:val="00E47022"/>
    <w:rsid w:val="00E47512"/>
    <w:rsid w:val="00E51516"/>
    <w:rsid w:val="00E52BEE"/>
    <w:rsid w:val="00E60E51"/>
    <w:rsid w:val="00E61633"/>
    <w:rsid w:val="00E6232E"/>
    <w:rsid w:val="00E64166"/>
    <w:rsid w:val="00E65987"/>
    <w:rsid w:val="00E71A39"/>
    <w:rsid w:val="00E73928"/>
    <w:rsid w:val="00E7526D"/>
    <w:rsid w:val="00E75CB0"/>
    <w:rsid w:val="00E81D32"/>
    <w:rsid w:val="00E82323"/>
    <w:rsid w:val="00E84893"/>
    <w:rsid w:val="00E866CD"/>
    <w:rsid w:val="00E86D97"/>
    <w:rsid w:val="00E87C33"/>
    <w:rsid w:val="00E90830"/>
    <w:rsid w:val="00E90F97"/>
    <w:rsid w:val="00E93B22"/>
    <w:rsid w:val="00E9404C"/>
    <w:rsid w:val="00E9439D"/>
    <w:rsid w:val="00E9456F"/>
    <w:rsid w:val="00E97105"/>
    <w:rsid w:val="00E976F2"/>
    <w:rsid w:val="00E97CD0"/>
    <w:rsid w:val="00E97FDD"/>
    <w:rsid w:val="00EA1550"/>
    <w:rsid w:val="00EA2588"/>
    <w:rsid w:val="00EA44D1"/>
    <w:rsid w:val="00EB1F29"/>
    <w:rsid w:val="00EB2D95"/>
    <w:rsid w:val="00EB3573"/>
    <w:rsid w:val="00EB53D7"/>
    <w:rsid w:val="00EB6306"/>
    <w:rsid w:val="00EB7263"/>
    <w:rsid w:val="00EB73A5"/>
    <w:rsid w:val="00EC0F1D"/>
    <w:rsid w:val="00EC1015"/>
    <w:rsid w:val="00EC18D7"/>
    <w:rsid w:val="00EC551A"/>
    <w:rsid w:val="00EC6009"/>
    <w:rsid w:val="00ED6CDE"/>
    <w:rsid w:val="00EE03CA"/>
    <w:rsid w:val="00EE1775"/>
    <w:rsid w:val="00EF5199"/>
    <w:rsid w:val="00F04559"/>
    <w:rsid w:val="00F056D6"/>
    <w:rsid w:val="00F05AA3"/>
    <w:rsid w:val="00F1571F"/>
    <w:rsid w:val="00F173CC"/>
    <w:rsid w:val="00F22B02"/>
    <w:rsid w:val="00F2358B"/>
    <w:rsid w:val="00F25782"/>
    <w:rsid w:val="00F261E9"/>
    <w:rsid w:val="00F262B1"/>
    <w:rsid w:val="00F263C4"/>
    <w:rsid w:val="00F31EAA"/>
    <w:rsid w:val="00F342CE"/>
    <w:rsid w:val="00F35E6D"/>
    <w:rsid w:val="00F37054"/>
    <w:rsid w:val="00F462C3"/>
    <w:rsid w:val="00F5193F"/>
    <w:rsid w:val="00F51C1A"/>
    <w:rsid w:val="00F52AFF"/>
    <w:rsid w:val="00F53890"/>
    <w:rsid w:val="00F54295"/>
    <w:rsid w:val="00F60F23"/>
    <w:rsid w:val="00F61049"/>
    <w:rsid w:val="00F63A95"/>
    <w:rsid w:val="00F64954"/>
    <w:rsid w:val="00F64BF6"/>
    <w:rsid w:val="00F66750"/>
    <w:rsid w:val="00F72DC3"/>
    <w:rsid w:val="00F74DEA"/>
    <w:rsid w:val="00F75922"/>
    <w:rsid w:val="00F80FCD"/>
    <w:rsid w:val="00F829B8"/>
    <w:rsid w:val="00F8398D"/>
    <w:rsid w:val="00F843B3"/>
    <w:rsid w:val="00F843DC"/>
    <w:rsid w:val="00F91BC0"/>
    <w:rsid w:val="00F92CAD"/>
    <w:rsid w:val="00F93EB1"/>
    <w:rsid w:val="00F94897"/>
    <w:rsid w:val="00FA1943"/>
    <w:rsid w:val="00FA2ADB"/>
    <w:rsid w:val="00FA433E"/>
    <w:rsid w:val="00FB3020"/>
    <w:rsid w:val="00FB34C5"/>
    <w:rsid w:val="00FB4C3E"/>
    <w:rsid w:val="00FC026A"/>
    <w:rsid w:val="00FC1AEC"/>
    <w:rsid w:val="00FC303B"/>
    <w:rsid w:val="00FC311A"/>
    <w:rsid w:val="00FC3D80"/>
    <w:rsid w:val="00FC434B"/>
    <w:rsid w:val="00FC6276"/>
    <w:rsid w:val="00FC6B6A"/>
    <w:rsid w:val="00FC731B"/>
    <w:rsid w:val="00FC7EB7"/>
    <w:rsid w:val="00FD0512"/>
    <w:rsid w:val="00FD05EA"/>
    <w:rsid w:val="00FD0FD4"/>
    <w:rsid w:val="00FD146F"/>
    <w:rsid w:val="00FD3606"/>
    <w:rsid w:val="00FD451D"/>
    <w:rsid w:val="00FD4690"/>
    <w:rsid w:val="00FD66F5"/>
    <w:rsid w:val="00FD6E0D"/>
    <w:rsid w:val="00FE32C3"/>
    <w:rsid w:val="00FE3B71"/>
    <w:rsid w:val="00FE7CE9"/>
    <w:rsid w:val="00FF1F16"/>
    <w:rsid w:val="00FF2FAC"/>
    <w:rsid w:val="00FF43EC"/>
    <w:rsid w:val="00FF48BE"/>
  </w:rsids>
  <m:mathPr>
    <m:mathFont m:val="Cambria Math"/>
    <m:brkBin m:val="before"/>
    <m:brkBinSub m:val="--"/>
    <m:smallFrac m:val="0"/>
    <m:dispDef/>
    <m:lMargin m:val="0"/>
    <m:rMargin m:val="0"/>
    <m:defJc m:val="centerGroup"/>
    <m:wrapIndent m:val="1440"/>
    <m:intLim m:val="subSup"/>
    <m:naryLim m:val="undOvr"/>
  </m:mathPr>
  <w:themeFontLang w:val="es-E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11293D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F642E"/>
    <w:pPr>
      <w:suppressAutoHyphens/>
      <w:jc w:val="both"/>
    </w:pPr>
    <w:rPr>
      <w:szCs w:val="24"/>
      <w:lang w:eastAsia="ar-SA"/>
    </w:rPr>
  </w:style>
  <w:style w:type="paragraph" w:styleId="Ttulo1">
    <w:name w:val="heading 1"/>
    <w:basedOn w:val="Normal"/>
    <w:next w:val="Normal"/>
    <w:qFormat/>
    <w:rsid w:val="00687ED7"/>
    <w:pPr>
      <w:keepNext/>
      <w:spacing w:after="240"/>
      <w:outlineLvl w:val="0"/>
    </w:pPr>
    <w:rPr>
      <w:rFonts w:ascii="Arial" w:hAnsi="Arial"/>
      <w:b/>
      <w:bCs/>
      <w:sz w:val="28"/>
    </w:rPr>
  </w:style>
  <w:style w:type="paragraph" w:styleId="Ttulo2">
    <w:name w:val="heading 2"/>
    <w:basedOn w:val="Normal"/>
    <w:next w:val="Normal"/>
    <w:qFormat/>
    <w:rsid w:val="00687ED7"/>
    <w:pPr>
      <w:keepNext/>
      <w:spacing w:before="240" w:after="120"/>
      <w:outlineLvl w:val="1"/>
    </w:pPr>
    <w:rPr>
      <w:rFonts w:ascii="Arial" w:hAnsi="Arial"/>
      <w:b/>
    </w:rPr>
  </w:style>
  <w:style w:type="paragraph" w:styleId="Ttulo3">
    <w:name w:val="heading 3"/>
    <w:basedOn w:val="Normal"/>
    <w:next w:val="Normal"/>
    <w:qFormat/>
    <w:rsid w:val="00687ED7"/>
    <w:pPr>
      <w:keepNext/>
      <w:spacing w:before="180" w:after="120"/>
      <w:outlineLvl w:val="2"/>
    </w:pPr>
    <w:rPr>
      <w:rFonts w:ascii="Arial" w:hAnsi="Arial" w:cs="Arial"/>
      <w:b/>
      <w:bCs/>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687ED7"/>
    <w:pPr>
      <w:tabs>
        <w:tab w:val="center" w:pos="4536"/>
        <w:tab w:val="right" w:pos="9072"/>
      </w:tabs>
    </w:pPr>
  </w:style>
  <w:style w:type="paragraph" w:styleId="Piedepgina">
    <w:name w:val="footer"/>
    <w:basedOn w:val="Normal"/>
    <w:rsid w:val="00687ED7"/>
    <w:pPr>
      <w:tabs>
        <w:tab w:val="center" w:pos="4536"/>
        <w:tab w:val="right" w:pos="9072"/>
      </w:tabs>
    </w:pPr>
  </w:style>
  <w:style w:type="character" w:styleId="Nmerodepgina">
    <w:name w:val="page number"/>
    <w:basedOn w:val="Fuentedeprrafopredeter"/>
    <w:rsid w:val="00687ED7"/>
    <w:rPr>
      <w:sz w:val="20"/>
    </w:rPr>
  </w:style>
  <w:style w:type="paragraph" w:customStyle="1" w:styleId="Runninghead-left">
    <w:name w:val="Running head - left"/>
    <w:basedOn w:val="Normal"/>
    <w:rsid w:val="00D52D3D"/>
    <w:pPr>
      <w:tabs>
        <w:tab w:val="left" w:pos="680"/>
        <w:tab w:val="right" w:pos="6237"/>
        <w:tab w:val="right" w:pos="6917"/>
      </w:tabs>
      <w:spacing w:after="120" w:line="200" w:lineRule="exact"/>
      <w:jc w:val="left"/>
    </w:pPr>
    <w:rPr>
      <w:sz w:val="17"/>
    </w:rPr>
  </w:style>
  <w:style w:type="paragraph" w:customStyle="1" w:styleId="Runninghead-right">
    <w:name w:val="Running head - right"/>
    <w:basedOn w:val="Runninghead-left"/>
    <w:rsid w:val="00687ED7"/>
    <w:pPr>
      <w:jc w:val="right"/>
    </w:pPr>
  </w:style>
  <w:style w:type="paragraph" w:customStyle="1" w:styleId="author">
    <w:name w:val="author"/>
    <w:basedOn w:val="Normal"/>
    <w:next w:val="Normal"/>
    <w:rsid w:val="00583E41"/>
    <w:pPr>
      <w:spacing w:before="480" w:after="220"/>
      <w:jc w:val="left"/>
    </w:pPr>
    <w:rPr>
      <w:b/>
    </w:rPr>
  </w:style>
  <w:style w:type="paragraph" w:customStyle="1" w:styleId="table">
    <w:name w:val="table"/>
    <w:basedOn w:val="Normal"/>
    <w:rsid w:val="00D52D3D"/>
    <w:pPr>
      <w:spacing w:before="60" w:line="200" w:lineRule="atLeast"/>
      <w:jc w:val="left"/>
    </w:pPr>
    <w:rPr>
      <w:sz w:val="17"/>
      <w:szCs w:val="18"/>
    </w:rPr>
  </w:style>
  <w:style w:type="paragraph" w:customStyle="1" w:styleId="equation">
    <w:name w:val="equation"/>
    <w:basedOn w:val="Normal"/>
    <w:next w:val="Normal"/>
    <w:rsid w:val="00B97ED3"/>
    <w:pPr>
      <w:tabs>
        <w:tab w:val="center" w:pos="3204"/>
        <w:tab w:val="right" w:pos="6634"/>
      </w:tabs>
      <w:spacing w:before="240" w:after="240"/>
      <w:jc w:val="left"/>
    </w:pPr>
  </w:style>
  <w:style w:type="paragraph" w:customStyle="1" w:styleId="figlegend">
    <w:name w:val="figlegend"/>
    <w:basedOn w:val="Normal"/>
    <w:next w:val="Normal"/>
    <w:rsid w:val="00D52D3D"/>
    <w:pPr>
      <w:keepLines/>
      <w:spacing w:before="120" w:after="240" w:line="200" w:lineRule="atLeast"/>
    </w:pPr>
    <w:rPr>
      <w:sz w:val="17"/>
    </w:rPr>
  </w:style>
  <w:style w:type="paragraph" w:customStyle="1" w:styleId="FunotentextFootnote">
    <w:name w:val="Fußnotentext.Footnote"/>
    <w:basedOn w:val="p1a"/>
    <w:rsid w:val="00405E55"/>
    <w:pPr>
      <w:tabs>
        <w:tab w:val="left" w:pos="170"/>
      </w:tabs>
      <w:spacing w:after="40" w:line="200" w:lineRule="atLeast"/>
    </w:pPr>
    <w:rPr>
      <w:sz w:val="17"/>
    </w:rPr>
  </w:style>
  <w:style w:type="paragraph" w:customStyle="1" w:styleId="p1a">
    <w:name w:val="p1a"/>
    <w:basedOn w:val="Normal"/>
    <w:next w:val="Normal"/>
    <w:rsid w:val="00687ED7"/>
  </w:style>
  <w:style w:type="character" w:styleId="Refdenotaalpie">
    <w:name w:val="footnote reference"/>
    <w:basedOn w:val="Fuentedeprrafopredeter"/>
    <w:semiHidden/>
    <w:rsid w:val="00687ED7"/>
    <w:rPr>
      <w:position w:val="6"/>
      <w:sz w:val="12"/>
      <w:vertAlign w:val="baseline"/>
    </w:rPr>
  </w:style>
  <w:style w:type="paragraph" w:customStyle="1" w:styleId="heading1">
    <w:name w:val="heading1"/>
    <w:basedOn w:val="Normal"/>
    <w:next w:val="p1a"/>
    <w:rsid w:val="00005F1B"/>
    <w:pPr>
      <w:keepNext/>
      <w:keepLines/>
      <w:tabs>
        <w:tab w:val="left" w:pos="454"/>
      </w:tabs>
      <w:spacing w:before="600" w:after="320"/>
      <w:jc w:val="left"/>
    </w:pPr>
    <w:rPr>
      <w:b/>
    </w:rPr>
  </w:style>
  <w:style w:type="paragraph" w:customStyle="1" w:styleId="heading2">
    <w:name w:val="heading2"/>
    <w:basedOn w:val="heading1"/>
    <w:next w:val="p1a"/>
    <w:rsid w:val="00005F1B"/>
    <w:pPr>
      <w:tabs>
        <w:tab w:val="left" w:pos="510"/>
      </w:tabs>
    </w:pPr>
    <w:rPr>
      <w:i/>
    </w:rPr>
  </w:style>
  <w:style w:type="paragraph" w:customStyle="1" w:styleId="heading3">
    <w:name w:val="heading3"/>
    <w:basedOn w:val="p1a"/>
    <w:next w:val="p1a"/>
    <w:rsid w:val="00005F1B"/>
    <w:pPr>
      <w:tabs>
        <w:tab w:val="left" w:pos="284"/>
      </w:tabs>
      <w:spacing w:before="480" w:after="240"/>
      <w:jc w:val="left"/>
    </w:pPr>
    <w:rPr>
      <w:b/>
    </w:rPr>
  </w:style>
  <w:style w:type="paragraph" w:customStyle="1" w:styleId="Subitem">
    <w:name w:val="Subitem"/>
    <w:rsid w:val="006A574A"/>
    <w:pPr>
      <w:numPr>
        <w:numId w:val="18"/>
      </w:numPr>
      <w:spacing w:after="120" w:line="240" w:lineRule="atLeast"/>
      <w:contextualSpacing/>
      <w:jc w:val="both"/>
    </w:pPr>
    <w:rPr>
      <w:rFonts w:ascii="Times" w:hAnsi="Times"/>
      <w:lang w:val="en-US" w:eastAsia="de-DE"/>
    </w:rPr>
  </w:style>
  <w:style w:type="paragraph" w:customStyle="1" w:styleId="NumberedItem">
    <w:name w:val="Numbered Item"/>
    <w:basedOn w:val="BulletItem"/>
    <w:rsid w:val="006A574A"/>
  </w:style>
  <w:style w:type="paragraph" w:customStyle="1" w:styleId="BulletItem">
    <w:name w:val="Bullet Item"/>
    <w:basedOn w:val="Normal"/>
    <w:rsid w:val="00EA44D1"/>
    <w:pPr>
      <w:numPr>
        <w:numId w:val="25"/>
      </w:numPr>
      <w:spacing w:before="120" w:after="120"/>
      <w:contextualSpacing/>
    </w:pPr>
  </w:style>
  <w:style w:type="paragraph" w:customStyle="1" w:styleId="petit">
    <w:name w:val="petit"/>
    <w:basedOn w:val="Normal"/>
    <w:rsid w:val="00D27CCD"/>
    <w:pPr>
      <w:spacing w:before="120" w:after="120" w:line="200" w:lineRule="atLeast"/>
    </w:pPr>
    <w:rPr>
      <w:sz w:val="17"/>
    </w:rPr>
  </w:style>
  <w:style w:type="paragraph" w:customStyle="1" w:styleId="reference">
    <w:name w:val="reference"/>
    <w:basedOn w:val="Normal"/>
    <w:uiPriority w:val="99"/>
    <w:rsid w:val="00D52D3D"/>
    <w:pPr>
      <w:tabs>
        <w:tab w:val="left" w:pos="340"/>
      </w:tabs>
      <w:spacing w:line="200" w:lineRule="atLeast"/>
      <w:ind w:left="238" w:hanging="238"/>
    </w:pPr>
    <w:rPr>
      <w:sz w:val="18"/>
    </w:rPr>
  </w:style>
  <w:style w:type="paragraph" w:customStyle="1" w:styleId="Important">
    <w:name w:val="Important"/>
    <w:basedOn w:val="p1a"/>
    <w:rsid w:val="008603F5"/>
    <w:pPr>
      <w:shd w:val="clear" w:color="auto" w:fill="D9D9D9"/>
      <w:spacing w:before="240" w:after="240"/>
      <w:ind w:left="238" w:right="238"/>
      <w:contextualSpacing/>
    </w:pPr>
  </w:style>
  <w:style w:type="paragraph" w:customStyle="1" w:styleId="tablelegend">
    <w:name w:val="tablelegend"/>
    <w:basedOn w:val="Normal"/>
    <w:next w:val="Normal"/>
    <w:rsid w:val="00D52D3D"/>
    <w:pPr>
      <w:keepNext/>
      <w:keepLines/>
      <w:spacing w:before="240" w:after="120" w:line="200" w:lineRule="atLeast"/>
    </w:pPr>
    <w:rPr>
      <w:sz w:val="17"/>
    </w:rPr>
  </w:style>
  <w:style w:type="paragraph" w:customStyle="1" w:styleId="tablenotes">
    <w:name w:val="tablenotes"/>
    <w:basedOn w:val="Normal"/>
    <w:next w:val="Normal"/>
    <w:rsid w:val="00D52D3D"/>
    <w:pPr>
      <w:widowControl w:val="0"/>
      <w:spacing w:before="20" w:line="200" w:lineRule="atLeast"/>
      <w:jc w:val="left"/>
    </w:pPr>
    <w:rPr>
      <w:sz w:val="17"/>
    </w:rPr>
  </w:style>
  <w:style w:type="paragraph" w:customStyle="1" w:styleId="Title1">
    <w:name w:val="Title1"/>
    <w:basedOn w:val="Normal"/>
    <w:next w:val="p1a"/>
    <w:rsid w:val="000E0820"/>
    <w:pPr>
      <w:keepNext/>
      <w:keepLines/>
      <w:pageBreakBefore/>
      <w:tabs>
        <w:tab w:val="left" w:pos="284"/>
      </w:tabs>
      <w:spacing w:line="360" w:lineRule="atLeast"/>
      <w:jc w:val="left"/>
    </w:pPr>
    <w:rPr>
      <w:b/>
      <w:sz w:val="32"/>
    </w:rPr>
  </w:style>
  <w:style w:type="paragraph" w:styleId="TDC1">
    <w:name w:val="toc 1"/>
    <w:basedOn w:val="Normal"/>
    <w:next w:val="petit"/>
    <w:semiHidden/>
    <w:rsid w:val="00687ED7"/>
    <w:pPr>
      <w:tabs>
        <w:tab w:val="right" w:leader="dot" w:pos="6634"/>
      </w:tabs>
      <w:spacing w:before="240"/>
      <w:jc w:val="left"/>
    </w:pPr>
    <w:rPr>
      <w:b/>
    </w:rPr>
  </w:style>
  <w:style w:type="paragraph" w:styleId="TDC2">
    <w:name w:val="toc 2"/>
    <w:basedOn w:val="TDC1"/>
    <w:semiHidden/>
    <w:rsid w:val="00687ED7"/>
    <w:pPr>
      <w:spacing w:before="0"/>
      <w:ind w:left="284"/>
    </w:pPr>
    <w:rPr>
      <w:b w:val="0"/>
    </w:rPr>
  </w:style>
  <w:style w:type="paragraph" w:styleId="TDC3">
    <w:name w:val="toc 3"/>
    <w:basedOn w:val="TDC1"/>
    <w:semiHidden/>
    <w:rsid w:val="00687ED7"/>
    <w:pPr>
      <w:spacing w:before="0"/>
      <w:ind w:left="510"/>
    </w:pPr>
    <w:rPr>
      <w:b w:val="0"/>
    </w:rPr>
  </w:style>
  <w:style w:type="paragraph" w:styleId="ndice1">
    <w:name w:val="index 1"/>
    <w:basedOn w:val="petit"/>
    <w:semiHidden/>
    <w:rsid w:val="009960F7"/>
    <w:pPr>
      <w:spacing w:before="0" w:after="0"/>
      <w:ind w:left="720" w:hanging="720"/>
      <w:jc w:val="left"/>
    </w:pPr>
    <w:rPr>
      <w:szCs w:val="21"/>
    </w:rPr>
  </w:style>
  <w:style w:type="paragraph" w:styleId="ndice2">
    <w:name w:val="index 2"/>
    <w:basedOn w:val="ndice1"/>
    <w:semiHidden/>
    <w:rsid w:val="009960F7"/>
    <w:pPr>
      <w:ind w:left="958"/>
    </w:pPr>
  </w:style>
  <w:style w:type="paragraph" w:styleId="ndice3">
    <w:name w:val="index 3"/>
    <w:basedOn w:val="Normal"/>
    <w:next w:val="Normal"/>
    <w:semiHidden/>
    <w:rsid w:val="00687ED7"/>
    <w:pPr>
      <w:ind w:left="660" w:hanging="220"/>
      <w:jc w:val="left"/>
    </w:pPr>
    <w:rPr>
      <w:szCs w:val="21"/>
    </w:rPr>
  </w:style>
  <w:style w:type="paragraph" w:styleId="Textonotapie">
    <w:name w:val="footnote text"/>
    <w:basedOn w:val="Normal"/>
    <w:semiHidden/>
    <w:rsid w:val="00687ED7"/>
  </w:style>
  <w:style w:type="paragraph" w:styleId="TDC4">
    <w:name w:val="toc 4"/>
    <w:basedOn w:val="TDC3"/>
    <w:next w:val="Normal"/>
    <w:semiHidden/>
    <w:rsid w:val="00772BBE"/>
    <w:pPr>
      <w:ind w:left="737"/>
    </w:pPr>
  </w:style>
  <w:style w:type="character" w:styleId="Hipervnculo">
    <w:name w:val="Hyperlink"/>
    <w:basedOn w:val="Fuentedeprrafopredeter"/>
    <w:rsid w:val="00687ED7"/>
    <w:rPr>
      <w:color w:val="0000FF"/>
      <w:u w:val="single"/>
    </w:rPr>
  </w:style>
  <w:style w:type="paragraph" w:customStyle="1" w:styleId="heading4">
    <w:name w:val="heading4"/>
    <w:basedOn w:val="p1a"/>
    <w:next w:val="p1a"/>
    <w:rsid w:val="00005F1B"/>
    <w:pPr>
      <w:keepNext/>
      <w:spacing w:before="480" w:after="240"/>
      <w:jc w:val="left"/>
    </w:pPr>
  </w:style>
  <w:style w:type="paragraph" w:customStyle="1" w:styleId="heading5">
    <w:name w:val="heading5"/>
    <w:basedOn w:val="heading4"/>
    <w:next w:val="p1a"/>
    <w:rsid w:val="00D4758B"/>
    <w:pPr>
      <w:spacing w:before="360" w:after="120"/>
    </w:pPr>
    <w:rPr>
      <w:i/>
    </w:rPr>
  </w:style>
  <w:style w:type="paragraph" w:customStyle="1" w:styleId="Subtitle1">
    <w:name w:val="Subtitle1"/>
    <w:basedOn w:val="Title1"/>
    <w:next w:val="author"/>
    <w:rsid w:val="00583E41"/>
    <w:pPr>
      <w:pageBreakBefore w:val="0"/>
      <w:tabs>
        <w:tab w:val="clear" w:pos="284"/>
        <w:tab w:val="left" w:pos="567"/>
      </w:tabs>
      <w:spacing w:before="320" w:line="320" w:lineRule="atLeast"/>
    </w:pPr>
    <w:rPr>
      <w:rFonts w:cs="Arial"/>
      <w:sz w:val="28"/>
    </w:rPr>
  </w:style>
  <w:style w:type="paragraph" w:customStyle="1" w:styleId="Run-inHeading1">
    <w:name w:val="Run-in Heading 1"/>
    <w:basedOn w:val="p1a"/>
    <w:rsid w:val="00722F8A"/>
    <w:pPr>
      <w:spacing w:before="120"/>
    </w:pPr>
    <w:rPr>
      <w:b/>
    </w:rPr>
  </w:style>
  <w:style w:type="paragraph" w:customStyle="1" w:styleId="Run-inHeading2">
    <w:name w:val="Run-in Heading 2"/>
    <w:basedOn w:val="p1a"/>
    <w:rsid w:val="00722F8A"/>
    <w:pPr>
      <w:spacing w:before="120"/>
    </w:pPr>
    <w:rPr>
      <w:i/>
    </w:rPr>
  </w:style>
  <w:style w:type="paragraph" w:customStyle="1" w:styleId="affiliation">
    <w:name w:val="affiliation"/>
    <w:basedOn w:val="Normal"/>
    <w:next w:val="Normal"/>
    <w:rsid w:val="00B065E8"/>
    <w:pPr>
      <w:spacing w:before="120" w:line="200" w:lineRule="atLeast"/>
      <w:ind w:left="238"/>
      <w:jc w:val="left"/>
    </w:pPr>
    <w:rPr>
      <w:sz w:val="17"/>
    </w:rPr>
  </w:style>
  <w:style w:type="paragraph" w:customStyle="1" w:styleId="abstract">
    <w:name w:val="abstract"/>
    <w:basedOn w:val="Normal"/>
    <w:next w:val="Normal"/>
    <w:rsid w:val="00B61139"/>
    <w:pPr>
      <w:spacing w:before="480" w:after="480"/>
    </w:pPr>
  </w:style>
  <w:style w:type="paragraph" w:customStyle="1" w:styleId="quotation">
    <w:name w:val="quotation"/>
    <w:basedOn w:val="affiliation"/>
    <w:next w:val="Normal"/>
    <w:rsid w:val="00044A53"/>
    <w:pPr>
      <w:spacing w:after="120"/>
      <w:ind w:right="238"/>
      <w:contextualSpacing/>
    </w:pPr>
  </w:style>
  <w:style w:type="paragraph" w:customStyle="1" w:styleId="acknowledgements">
    <w:name w:val="acknowledgements"/>
    <w:basedOn w:val="affiliation"/>
    <w:next w:val="Normal"/>
    <w:rsid w:val="00B065E8"/>
    <w:pPr>
      <w:suppressAutoHyphens w:val="0"/>
      <w:spacing w:before="240"/>
      <w:ind w:left="0"/>
      <w:jc w:val="both"/>
    </w:pPr>
  </w:style>
  <w:style w:type="paragraph" w:customStyle="1" w:styleId="references">
    <w:name w:val="references"/>
    <w:basedOn w:val="petit"/>
    <w:rsid w:val="00D27CCD"/>
    <w:pPr>
      <w:spacing w:before="0" w:after="0"/>
      <w:ind w:left="238" w:hanging="238"/>
    </w:pPr>
  </w:style>
  <w:style w:type="paragraph" w:customStyle="1" w:styleId="figurecitation">
    <w:name w:val="figurecitation"/>
    <w:basedOn w:val="Normal"/>
    <w:rsid w:val="00B61139"/>
    <w:pPr>
      <w:pBdr>
        <w:top w:val="single" w:sz="8" w:space="1" w:color="auto"/>
        <w:left w:val="single" w:sz="8" w:space="4" w:color="auto"/>
        <w:bottom w:val="single" w:sz="8" w:space="1" w:color="auto"/>
        <w:right w:val="single" w:sz="8" w:space="4" w:color="auto"/>
      </w:pBdr>
    </w:pPr>
    <w:rPr>
      <w:rFonts w:ascii="Arial" w:hAnsi="Arial"/>
      <w:b/>
      <w:sz w:val="36"/>
    </w:rPr>
  </w:style>
  <w:style w:type="paragraph" w:customStyle="1" w:styleId="figurecaption">
    <w:name w:val="figure caption"/>
    <w:basedOn w:val="Normal"/>
    <w:next w:val="p1a"/>
    <w:rsid w:val="00983449"/>
    <w:pPr>
      <w:keepNext/>
      <w:keepLines/>
      <w:suppressAutoHyphens w:val="0"/>
      <w:spacing w:before="120" w:after="240" w:line="220" w:lineRule="exact"/>
      <w:jc w:val="center"/>
    </w:pPr>
    <w:rPr>
      <w:rFonts w:ascii="Times" w:hAnsi="Times"/>
      <w:sz w:val="18"/>
      <w:szCs w:val="20"/>
      <w:lang w:val="en-US" w:eastAsia="de-DE"/>
    </w:rPr>
  </w:style>
  <w:style w:type="character" w:customStyle="1" w:styleId="longtext">
    <w:name w:val="long_text"/>
    <w:basedOn w:val="Fuentedeprrafopredeter"/>
    <w:rsid w:val="00983449"/>
  </w:style>
  <w:style w:type="character" w:customStyle="1" w:styleId="shorttext">
    <w:name w:val="short_text"/>
    <w:basedOn w:val="Fuentedeprrafopredeter"/>
    <w:rsid w:val="00983449"/>
  </w:style>
  <w:style w:type="paragraph" w:customStyle="1" w:styleId="PARAGRAPH">
    <w:name w:val="PARAGRAPH"/>
    <w:basedOn w:val="Normal"/>
    <w:rsid w:val="00983449"/>
    <w:pPr>
      <w:widowControl w:val="0"/>
      <w:suppressAutoHyphens w:val="0"/>
      <w:spacing w:line="230" w:lineRule="exact"/>
      <w:ind w:firstLine="240"/>
    </w:pPr>
    <w:rPr>
      <w:rFonts w:ascii="Palatino" w:hAnsi="Palatino"/>
      <w:kern w:val="16"/>
      <w:sz w:val="19"/>
      <w:szCs w:val="20"/>
      <w:lang w:val="en-US" w:eastAsia="en-US"/>
    </w:rPr>
  </w:style>
  <w:style w:type="paragraph" w:styleId="Textodeglobo">
    <w:name w:val="Balloon Text"/>
    <w:basedOn w:val="Normal"/>
    <w:link w:val="TextodegloboCar"/>
    <w:rsid w:val="00983449"/>
    <w:rPr>
      <w:rFonts w:ascii="Tahoma" w:hAnsi="Tahoma" w:cs="Tahoma"/>
      <w:sz w:val="16"/>
      <w:szCs w:val="16"/>
    </w:rPr>
  </w:style>
  <w:style w:type="character" w:customStyle="1" w:styleId="TextodegloboCar">
    <w:name w:val="Texto de globo Car"/>
    <w:basedOn w:val="Fuentedeprrafopredeter"/>
    <w:link w:val="Textodeglobo"/>
    <w:rsid w:val="00983449"/>
    <w:rPr>
      <w:rFonts w:ascii="Tahoma" w:hAnsi="Tahoma" w:cs="Tahoma"/>
      <w:sz w:val="16"/>
      <w:szCs w:val="16"/>
      <w:lang w:eastAsia="ar-SA"/>
    </w:rPr>
  </w:style>
  <w:style w:type="table" w:styleId="Tablaconcuadrcula">
    <w:name w:val="Table Grid"/>
    <w:basedOn w:val="Tablanormal"/>
    <w:uiPriority w:val="59"/>
    <w:rsid w:val="00A4557A"/>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0">
    <w:name w:val="Table"/>
    <w:aliases w:val="TA"/>
    <w:basedOn w:val="Normal"/>
    <w:rsid w:val="00D329A3"/>
    <w:pPr>
      <w:suppressAutoHyphens w:val="0"/>
      <w:spacing w:before="40" w:after="40" w:line="200" w:lineRule="atLeast"/>
      <w:jc w:val="left"/>
    </w:pPr>
    <w:rPr>
      <w:sz w:val="18"/>
      <w:lang w:val="en-GB" w:eastAsia="en-US"/>
    </w:rPr>
  </w:style>
  <w:style w:type="character" w:styleId="Refdecomentario">
    <w:name w:val="annotation reference"/>
    <w:basedOn w:val="Fuentedeprrafopredeter"/>
    <w:rsid w:val="00AB17D4"/>
    <w:rPr>
      <w:sz w:val="16"/>
      <w:szCs w:val="16"/>
    </w:rPr>
  </w:style>
  <w:style w:type="paragraph" w:styleId="Textocomentario">
    <w:name w:val="annotation text"/>
    <w:basedOn w:val="Normal"/>
    <w:link w:val="TextocomentarioCar"/>
    <w:rsid w:val="00AB17D4"/>
    <w:rPr>
      <w:szCs w:val="20"/>
    </w:rPr>
  </w:style>
  <w:style w:type="character" w:customStyle="1" w:styleId="TextocomentarioCar">
    <w:name w:val="Texto comentario Car"/>
    <w:basedOn w:val="Fuentedeprrafopredeter"/>
    <w:link w:val="Textocomentario"/>
    <w:rsid w:val="00AB17D4"/>
    <w:rPr>
      <w:lang w:eastAsia="ar-SA"/>
    </w:rPr>
  </w:style>
  <w:style w:type="paragraph" w:styleId="Asuntodelcomentario">
    <w:name w:val="annotation subject"/>
    <w:basedOn w:val="Textocomentario"/>
    <w:next w:val="Textocomentario"/>
    <w:link w:val="AsuntodelcomentarioCar"/>
    <w:rsid w:val="00AB17D4"/>
    <w:rPr>
      <w:b/>
      <w:bCs/>
    </w:rPr>
  </w:style>
  <w:style w:type="character" w:customStyle="1" w:styleId="AsuntodelcomentarioCar">
    <w:name w:val="Asunto del comentario Car"/>
    <w:basedOn w:val="TextocomentarioCar"/>
    <w:link w:val="Asuntodelcomentario"/>
    <w:rsid w:val="00AB17D4"/>
    <w:rPr>
      <w:b/>
      <w:bCs/>
      <w:lang w:eastAsia="ar-SA"/>
    </w:rPr>
  </w:style>
  <w:style w:type="numbering" w:customStyle="1" w:styleId="Estilo3">
    <w:name w:val="Estilo3"/>
    <w:uiPriority w:val="99"/>
    <w:rsid w:val="005C3047"/>
    <w:pPr>
      <w:numPr>
        <w:numId w:val="28"/>
      </w:numPr>
    </w:pPr>
  </w:style>
  <w:style w:type="paragraph" w:customStyle="1" w:styleId="Ecuacin">
    <w:name w:val="Ecuación"/>
    <w:basedOn w:val="Normal"/>
    <w:next w:val="equation"/>
    <w:rsid w:val="00831DAC"/>
    <w:pPr>
      <w:numPr>
        <w:numId w:val="30"/>
      </w:numPr>
      <w:suppressAutoHyphens w:val="0"/>
      <w:spacing w:before="120" w:after="120"/>
      <w:jc w:val="right"/>
    </w:pPr>
    <w:rPr>
      <w:szCs w:val="20"/>
      <w:lang w:val="en-GB" w:eastAsia="es-ES"/>
    </w:rPr>
  </w:style>
  <w:style w:type="paragraph" w:customStyle="1" w:styleId="tabletitle">
    <w:name w:val="table title"/>
    <w:basedOn w:val="Normal"/>
    <w:next w:val="Normal"/>
    <w:rsid w:val="00864DF2"/>
    <w:pPr>
      <w:keepNext/>
      <w:keepLines/>
      <w:suppressAutoHyphens w:val="0"/>
      <w:spacing w:before="240" w:after="120"/>
    </w:pPr>
    <w:rPr>
      <w:rFonts w:ascii="Times" w:hAnsi="Times"/>
      <w:sz w:val="18"/>
      <w:szCs w:val="20"/>
      <w:lang w:val="de-DE" w:eastAsia="de-DE"/>
    </w:rPr>
  </w:style>
  <w:style w:type="table" w:customStyle="1" w:styleId="Sombreadoclaro-nfasis11">
    <w:name w:val="Sombreado claro - Énfasis 11"/>
    <w:basedOn w:val="Tablanormal"/>
    <w:uiPriority w:val="60"/>
    <w:rsid w:val="00A82786"/>
    <w:rPr>
      <w:rFonts w:asciiTheme="minorHAnsi" w:eastAsiaTheme="minorHAnsi" w:hAnsiTheme="minorHAnsi" w:cstheme="minorBidi"/>
      <w:color w:val="365F91" w:themeColor="accent1" w:themeShade="BF"/>
      <w:sz w:val="22"/>
      <w:szCs w:val="22"/>
      <w:lang w:eastAsia="en-US"/>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ablabsica1">
    <w:name w:val="Table Simple 1"/>
    <w:basedOn w:val="Tablanormal"/>
    <w:rsid w:val="003E5806"/>
    <w:pPr>
      <w:suppressAutoHyphens/>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paragraph" w:styleId="Prrafodelista">
    <w:name w:val="List Paragraph"/>
    <w:basedOn w:val="Normal"/>
    <w:uiPriority w:val="99"/>
    <w:qFormat/>
    <w:rsid w:val="00990205"/>
    <w:pPr>
      <w:ind w:left="720"/>
      <w:contextualSpacing/>
    </w:pPr>
  </w:style>
  <w:style w:type="character" w:customStyle="1" w:styleId="authors">
    <w:name w:val="authors"/>
    <w:basedOn w:val="Fuentedeprrafopredeter"/>
    <w:rsid w:val="00650E5C"/>
  </w:style>
  <w:style w:type="character" w:customStyle="1" w:styleId="hps">
    <w:name w:val="hps"/>
    <w:basedOn w:val="Fuentedeprrafopredeter"/>
    <w:rsid w:val="00A81FD8"/>
  </w:style>
  <w:style w:type="character" w:customStyle="1" w:styleId="atn">
    <w:name w:val="atn"/>
    <w:basedOn w:val="Fuentedeprrafopredeter"/>
    <w:rsid w:val="0038718E"/>
  </w:style>
  <w:style w:type="paragraph" w:styleId="Descripcin">
    <w:name w:val="caption"/>
    <w:basedOn w:val="Normal"/>
    <w:next w:val="Normal"/>
    <w:unhideWhenUsed/>
    <w:qFormat/>
    <w:rsid w:val="007D5C21"/>
    <w:pPr>
      <w:spacing w:after="200"/>
    </w:pPr>
    <w:rPr>
      <w:i/>
      <w:iCs/>
      <w:color w:val="1F497D" w:themeColor="text2"/>
      <w:sz w:val="18"/>
      <w:szCs w:val="18"/>
    </w:rPr>
  </w:style>
  <w:style w:type="paragraph" w:styleId="Textoindependiente">
    <w:name w:val="Body Text"/>
    <w:basedOn w:val="Normal"/>
    <w:link w:val="TextoindependienteCar"/>
    <w:semiHidden/>
    <w:unhideWhenUsed/>
    <w:rsid w:val="00A0637D"/>
    <w:pPr>
      <w:spacing w:after="120"/>
    </w:pPr>
  </w:style>
  <w:style w:type="character" w:customStyle="1" w:styleId="TextoindependienteCar">
    <w:name w:val="Texto independiente Car"/>
    <w:basedOn w:val="Fuentedeprrafopredeter"/>
    <w:link w:val="Textoindependiente"/>
    <w:semiHidden/>
    <w:rsid w:val="00A0637D"/>
    <w:rPr>
      <w:szCs w:val="24"/>
      <w:lang w:eastAsia="ar-SA"/>
    </w:rPr>
  </w:style>
  <w:style w:type="character" w:styleId="Textodelmarcadordeposicin">
    <w:name w:val="Placeholder Text"/>
    <w:basedOn w:val="Fuentedeprrafopredeter"/>
    <w:uiPriority w:val="99"/>
    <w:semiHidden/>
    <w:rsid w:val="00E82323"/>
    <w:rPr>
      <w:color w:val="808080"/>
    </w:rPr>
  </w:style>
  <w:style w:type="table" w:customStyle="1" w:styleId="Tablanormal51">
    <w:name w:val="Tabla normal 51"/>
    <w:basedOn w:val="Tablanormal"/>
    <w:uiPriority w:val="45"/>
    <w:rsid w:val="00E82323"/>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Revisin">
    <w:name w:val="Revision"/>
    <w:hidden/>
    <w:uiPriority w:val="99"/>
    <w:semiHidden/>
    <w:rsid w:val="00F74DEA"/>
    <w:rPr>
      <w:szCs w:val="24"/>
      <w:lang w:eastAsia="ar-SA"/>
    </w:rPr>
  </w:style>
  <w:style w:type="character" w:customStyle="1" w:styleId="e-mail">
    <w:name w:val="e-mail"/>
    <w:basedOn w:val="Fuentedeprrafopredeter"/>
    <w:rsid w:val="008273B4"/>
    <w:rPr>
      <w:rFonts w:ascii="Courier" w:hAnsi="Courier"/>
      <w:noProof/>
      <w:lang w:val="en-US"/>
    </w:rPr>
  </w:style>
  <w:style w:type="paragraph" w:customStyle="1" w:styleId="keywords">
    <w:name w:val="keywords"/>
    <w:basedOn w:val="abstract"/>
    <w:next w:val="heading1"/>
    <w:rsid w:val="008273B4"/>
    <w:pPr>
      <w:suppressAutoHyphens w:val="0"/>
      <w:overflowPunct w:val="0"/>
      <w:autoSpaceDE w:val="0"/>
      <w:autoSpaceDN w:val="0"/>
      <w:adjustRightInd w:val="0"/>
      <w:spacing w:before="220" w:after="360" w:line="220" w:lineRule="atLeast"/>
      <w:ind w:left="567" w:right="567"/>
      <w:jc w:val="left"/>
      <w:textAlignment w:val="baseline"/>
    </w:pPr>
    <w:rPr>
      <w:sz w:val="18"/>
      <w:szCs w:val="20"/>
      <w:lang w:val="en-US" w:eastAsia="de-DE"/>
    </w:rPr>
  </w:style>
  <w:style w:type="paragraph" w:customStyle="1" w:styleId="figurecaption0">
    <w:name w:val="figurecaption"/>
    <w:basedOn w:val="Normal"/>
    <w:next w:val="Normal"/>
    <w:rsid w:val="008273B4"/>
    <w:pPr>
      <w:keepLines/>
      <w:suppressAutoHyphens w:val="0"/>
      <w:overflowPunct w:val="0"/>
      <w:autoSpaceDE w:val="0"/>
      <w:autoSpaceDN w:val="0"/>
      <w:adjustRightInd w:val="0"/>
      <w:spacing w:before="120" w:after="240" w:line="220" w:lineRule="atLeast"/>
      <w:jc w:val="center"/>
      <w:textAlignment w:val="baseline"/>
    </w:pPr>
    <w:rPr>
      <w:sz w:val="18"/>
      <w:szCs w:val="20"/>
      <w:lang w:val="en-US" w:eastAsia="de-DE"/>
    </w:rPr>
  </w:style>
  <w:style w:type="character" w:styleId="Mencinsinresolver">
    <w:name w:val="Unresolved Mention"/>
    <w:basedOn w:val="Fuentedeprrafopredeter"/>
    <w:rsid w:val="00E616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79922">
      <w:bodyDiv w:val="1"/>
      <w:marLeft w:val="0"/>
      <w:marRight w:val="0"/>
      <w:marTop w:val="0"/>
      <w:marBottom w:val="0"/>
      <w:divBdr>
        <w:top w:val="none" w:sz="0" w:space="0" w:color="auto"/>
        <w:left w:val="none" w:sz="0" w:space="0" w:color="auto"/>
        <w:bottom w:val="none" w:sz="0" w:space="0" w:color="auto"/>
        <w:right w:val="none" w:sz="0" w:space="0" w:color="auto"/>
      </w:divBdr>
      <w:divsChild>
        <w:div w:id="894659298">
          <w:marLeft w:val="0"/>
          <w:marRight w:val="0"/>
          <w:marTop w:val="0"/>
          <w:marBottom w:val="0"/>
          <w:divBdr>
            <w:top w:val="none" w:sz="0" w:space="0" w:color="auto"/>
            <w:left w:val="none" w:sz="0" w:space="0" w:color="auto"/>
            <w:bottom w:val="none" w:sz="0" w:space="0" w:color="auto"/>
            <w:right w:val="none" w:sz="0" w:space="0" w:color="auto"/>
          </w:divBdr>
          <w:divsChild>
            <w:div w:id="2064938380">
              <w:marLeft w:val="0"/>
              <w:marRight w:val="0"/>
              <w:marTop w:val="0"/>
              <w:marBottom w:val="0"/>
              <w:divBdr>
                <w:top w:val="none" w:sz="0" w:space="0" w:color="auto"/>
                <w:left w:val="none" w:sz="0" w:space="0" w:color="auto"/>
                <w:bottom w:val="none" w:sz="0" w:space="0" w:color="auto"/>
                <w:right w:val="none" w:sz="0" w:space="0" w:color="auto"/>
              </w:divBdr>
              <w:divsChild>
                <w:div w:id="1565601585">
                  <w:marLeft w:val="0"/>
                  <w:marRight w:val="0"/>
                  <w:marTop w:val="0"/>
                  <w:marBottom w:val="0"/>
                  <w:divBdr>
                    <w:top w:val="none" w:sz="0" w:space="0" w:color="auto"/>
                    <w:left w:val="none" w:sz="0" w:space="0" w:color="auto"/>
                    <w:bottom w:val="none" w:sz="0" w:space="0" w:color="auto"/>
                    <w:right w:val="none" w:sz="0" w:space="0" w:color="auto"/>
                  </w:divBdr>
                  <w:divsChild>
                    <w:div w:id="1676109316">
                      <w:marLeft w:val="0"/>
                      <w:marRight w:val="0"/>
                      <w:marTop w:val="0"/>
                      <w:marBottom w:val="0"/>
                      <w:divBdr>
                        <w:top w:val="single" w:sz="18" w:space="0" w:color="E8E8E8"/>
                        <w:left w:val="none" w:sz="0" w:space="0" w:color="auto"/>
                        <w:bottom w:val="none" w:sz="0" w:space="0" w:color="auto"/>
                        <w:right w:val="none" w:sz="0" w:space="0" w:color="auto"/>
                      </w:divBdr>
                      <w:divsChild>
                        <w:div w:id="72557740">
                          <w:marLeft w:val="0"/>
                          <w:marRight w:val="4159"/>
                          <w:marTop w:val="0"/>
                          <w:marBottom w:val="0"/>
                          <w:divBdr>
                            <w:top w:val="none" w:sz="0" w:space="0" w:color="auto"/>
                            <w:left w:val="none" w:sz="0" w:space="0" w:color="auto"/>
                            <w:bottom w:val="none" w:sz="0" w:space="0" w:color="auto"/>
                            <w:right w:val="none" w:sz="0" w:space="0" w:color="auto"/>
                          </w:divBdr>
                          <w:divsChild>
                            <w:div w:id="525411407">
                              <w:marLeft w:val="0"/>
                              <w:marRight w:val="0"/>
                              <w:marTop w:val="0"/>
                              <w:marBottom w:val="0"/>
                              <w:divBdr>
                                <w:top w:val="none" w:sz="0" w:space="0" w:color="auto"/>
                                <w:left w:val="none" w:sz="0" w:space="0" w:color="auto"/>
                                <w:bottom w:val="none" w:sz="0" w:space="0" w:color="auto"/>
                                <w:right w:val="none" w:sz="0" w:space="0" w:color="auto"/>
                              </w:divBdr>
                              <w:divsChild>
                                <w:div w:id="1935897362">
                                  <w:marLeft w:val="0"/>
                                  <w:marRight w:val="0"/>
                                  <w:marTop w:val="0"/>
                                  <w:marBottom w:val="0"/>
                                  <w:divBdr>
                                    <w:top w:val="single" w:sz="4" w:space="0" w:color="FFFFFF"/>
                                    <w:left w:val="none" w:sz="0" w:space="0" w:color="auto"/>
                                    <w:bottom w:val="none" w:sz="0" w:space="0" w:color="auto"/>
                                    <w:right w:val="none" w:sz="0" w:space="0" w:color="auto"/>
                                  </w:divBdr>
                                  <w:divsChild>
                                    <w:div w:id="1662198479">
                                      <w:marLeft w:val="0"/>
                                      <w:marRight w:val="0"/>
                                      <w:marTop w:val="0"/>
                                      <w:marBottom w:val="0"/>
                                      <w:divBdr>
                                        <w:top w:val="none" w:sz="0" w:space="0" w:color="auto"/>
                                        <w:left w:val="none" w:sz="0" w:space="0" w:color="auto"/>
                                        <w:bottom w:val="none" w:sz="0" w:space="0" w:color="auto"/>
                                        <w:right w:val="none" w:sz="0" w:space="0" w:color="auto"/>
                                      </w:divBdr>
                                      <w:divsChild>
                                        <w:div w:id="1097481203">
                                          <w:marLeft w:val="0"/>
                                          <w:marRight w:val="0"/>
                                          <w:marTop w:val="0"/>
                                          <w:marBottom w:val="0"/>
                                          <w:divBdr>
                                            <w:top w:val="none" w:sz="0" w:space="0" w:color="auto"/>
                                            <w:left w:val="none" w:sz="0" w:space="0" w:color="auto"/>
                                            <w:bottom w:val="none" w:sz="0" w:space="0" w:color="auto"/>
                                            <w:right w:val="none" w:sz="0" w:space="0" w:color="auto"/>
                                          </w:divBdr>
                                          <w:divsChild>
                                            <w:div w:id="1307970893">
                                              <w:marLeft w:val="0"/>
                                              <w:marRight w:val="0"/>
                                              <w:marTop w:val="0"/>
                                              <w:marBottom w:val="0"/>
                                              <w:divBdr>
                                                <w:top w:val="none" w:sz="0" w:space="0" w:color="auto"/>
                                                <w:left w:val="none" w:sz="0" w:space="0" w:color="auto"/>
                                                <w:bottom w:val="none" w:sz="0" w:space="0" w:color="auto"/>
                                                <w:right w:val="none" w:sz="0" w:space="0" w:color="auto"/>
                                              </w:divBdr>
                                              <w:divsChild>
                                                <w:div w:id="785395537">
                                                  <w:marLeft w:val="35"/>
                                                  <w:marRight w:val="58"/>
                                                  <w:marTop w:val="0"/>
                                                  <w:marBottom w:val="0"/>
                                                  <w:divBdr>
                                                    <w:top w:val="none" w:sz="0" w:space="0" w:color="auto"/>
                                                    <w:left w:val="none" w:sz="0" w:space="0" w:color="auto"/>
                                                    <w:bottom w:val="none" w:sz="0" w:space="0" w:color="auto"/>
                                                    <w:right w:val="none" w:sz="0" w:space="0" w:color="auto"/>
                                                  </w:divBdr>
                                                  <w:divsChild>
                                                    <w:div w:id="1887914157">
                                                      <w:marLeft w:val="0"/>
                                                      <w:marRight w:val="0"/>
                                                      <w:marTop w:val="0"/>
                                                      <w:marBottom w:val="0"/>
                                                      <w:divBdr>
                                                        <w:top w:val="none" w:sz="0" w:space="0" w:color="auto"/>
                                                        <w:left w:val="none" w:sz="0" w:space="0" w:color="auto"/>
                                                        <w:bottom w:val="none" w:sz="0" w:space="0" w:color="auto"/>
                                                        <w:right w:val="none" w:sz="0" w:space="0" w:color="auto"/>
                                                      </w:divBdr>
                                                      <w:divsChild>
                                                        <w:div w:id="1442795572">
                                                          <w:marLeft w:val="0"/>
                                                          <w:marRight w:val="0"/>
                                                          <w:marTop w:val="0"/>
                                                          <w:marBottom w:val="0"/>
                                                          <w:divBdr>
                                                            <w:top w:val="none" w:sz="0" w:space="0" w:color="auto"/>
                                                            <w:left w:val="none" w:sz="0" w:space="0" w:color="auto"/>
                                                            <w:bottom w:val="none" w:sz="0" w:space="0" w:color="auto"/>
                                                            <w:right w:val="none" w:sz="0" w:space="0" w:color="auto"/>
                                                          </w:divBdr>
                                                          <w:divsChild>
                                                            <w:div w:id="223299107">
                                                              <w:marLeft w:val="0"/>
                                                              <w:marRight w:val="0"/>
                                                              <w:marTop w:val="0"/>
                                                              <w:marBottom w:val="0"/>
                                                              <w:divBdr>
                                                                <w:top w:val="none" w:sz="0" w:space="0" w:color="auto"/>
                                                                <w:left w:val="none" w:sz="0" w:space="0" w:color="auto"/>
                                                                <w:bottom w:val="none" w:sz="0" w:space="0" w:color="auto"/>
                                                                <w:right w:val="none" w:sz="0" w:space="0" w:color="auto"/>
                                                              </w:divBdr>
                                                              <w:divsChild>
                                                                <w:div w:id="511385149">
                                                                  <w:marLeft w:val="0"/>
                                                                  <w:marRight w:val="0"/>
                                                                  <w:marTop w:val="0"/>
                                                                  <w:marBottom w:val="0"/>
                                                                  <w:divBdr>
                                                                    <w:top w:val="none" w:sz="0" w:space="0" w:color="auto"/>
                                                                    <w:left w:val="none" w:sz="0" w:space="0" w:color="auto"/>
                                                                    <w:bottom w:val="none" w:sz="0" w:space="0" w:color="auto"/>
                                                                    <w:right w:val="none" w:sz="0" w:space="0" w:color="auto"/>
                                                                  </w:divBdr>
                                                                  <w:divsChild>
                                                                    <w:div w:id="122817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2682401">
      <w:bodyDiv w:val="1"/>
      <w:marLeft w:val="0"/>
      <w:marRight w:val="0"/>
      <w:marTop w:val="0"/>
      <w:marBottom w:val="0"/>
      <w:divBdr>
        <w:top w:val="none" w:sz="0" w:space="0" w:color="auto"/>
        <w:left w:val="none" w:sz="0" w:space="0" w:color="auto"/>
        <w:bottom w:val="none" w:sz="0" w:space="0" w:color="auto"/>
        <w:right w:val="none" w:sz="0" w:space="0" w:color="auto"/>
      </w:divBdr>
    </w:div>
    <w:div w:id="93524010">
      <w:bodyDiv w:val="1"/>
      <w:marLeft w:val="0"/>
      <w:marRight w:val="0"/>
      <w:marTop w:val="0"/>
      <w:marBottom w:val="0"/>
      <w:divBdr>
        <w:top w:val="none" w:sz="0" w:space="0" w:color="auto"/>
        <w:left w:val="none" w:sz="0" w:space="0" w:color="auto"/>
        <w:bottom w:val="none" w:sz="0" w:space="0" w:color="auto"/>
        <w:right w:val="none" w:sz="0" w:space="0" w:color="auto"/>
      </w:divBdr>
    </w:div>
    <w:div w:id="243997039">
      <w:bodyDiv w:val="1"/>
      <w:marLeft w:val="0"/>
      <w:marRight w:val="0"/>
      <w:marTop w:val="0"/>
      <w:marBottom w:val="0"/>
      <w:divBdr>
        <w:top w:val="none" w:sz="0" w:space="0" w:color="auto"/>
        <w:left w:val="none" w:sz="0" w:space="0" w:color="auto"/>
        <w:bottom w:val="none" w:sz="0" w:space="0" w:color="auto"/>
        <w:right w:val="none" w:sz="0" w:space="0" w:color="auto"/>
      </w:divBdr>
    </w:div>
    <w:div w:id="316881704">
      <w:bodyDiv w:val="1"/>
      <w:marLeft w:val="0"/>
      <w:marRight w:val="0"/>
      <w:marTop w:val="0"/>
      <w:marBottom w:val="0"/>
      <w:divBdr>
        <w:top w:val="none" w:sz="0" w:space="0" w:color="auto"/>
        <w:left w:val="none" w:sz="0" w:space="0" w:color="auto"/>
        <w:bottom w:val="none" w:sz="0" w:space="0" w:color="auto"/>
        <w:right w:val="none" w:sz="0" w:space="0" w:color="auto"/>
      </w:divBdr>
    </w:div>
    <w:div w:id="344945526">
      <w:bodyDiv w:val="1"/>
      <w:marLeft w:val="0"/>
      <w:marRight w:val="0"/>
      <w:marTop w:val="0"/>
      <w:marBottom w:val="0"/>
      <w:divBdr>
        <w:top w:val="none" w:sz="0" w:space="0" w:color="auto"/>
        <w:left w:val="none" w:sz="0" w:space="0" w:color="auto"/>
        <w:bottom w:val="none" w:sz="0" w:space="0" w:color="auto"/>
        <w:right w:val="none" w:sz="0" w:space="0" w:color="auto"/>
      </w:divBdr>
    </w:div>
    <w:div w:id="604968678">
      <w:bodyDiv w:val="1"/>
      <w:marLeft w:val="0"/>
      <w:marRight w:val="0"/>
      <w:marTop w:val="0"/>
      <w:marBottom w:val="0"/>
      <w:divBdr>
        <w:top w:val="none" w:sz="0" w:space="0" w:color="auto"/>
        <w:left w:val="none" w:sz="0" w:space="0" w:color="auto"/>
        <w:bottom w:val="none" w:sz="0" w:space="0" w:color="auto"/>
        <w:right w:val="none" w:sz="0" w:space="0" w:color="auto"/>
      </w:divBdr>
    </w:div>
    <w:div w:id="618143173">
      <w:bodyDiv w:val="1"/>
      <w:marLeft w:val="0"/>
      <w:marRight w:val="0"/>
      <w:marTop w:val="0"/>
      <w:marBottom w:val="0"/>
      <w:divBdr>
        <w:top w:val="none" w:sz="0" w:space="0" w:color="auto"/>
        <w:left w:val="none" w:sz="0" w:space="0" w:color="auto"/>
        <w:bottom w:val="none" w:sz="0" w:space="0" w:color="auto"/>
        <w:right w:val="none" w:sz="0" w:space="0" w:color="auto"/>
      </w:divBdr>
    </w:div>
    <w:div w:id="664625951">
      <w:bodyDiv w:val="1"/>
      <w:marLeft w:val="0"/>
      <w:marRight w:val="0"/>
      <w:marTop w:val="0"/>
      <w:marBottom w:val="0"/>
      <w:divBdr>
        <w:top w:val="none" w:sz="0" w:space="0" w:color="auto"/>
        <w:left w:val="none" w:sz="0" w:space="0" w:color="auto"/>
        <w:bottom w:val="none" w:sz="0" w:space="0" w:color="auto"/>
        <w:right w:val="none" w:sz="0" w:space="0" w:color="auto"/>
      </w:divBdr>
    </w:div>
    <w:div w:id="776370908">
      <w:bodyDiv w:val="1"/>
      <w:marLeft w:val="0"/>
      <w:marRight w:val="0"/>
      <w:marTop w:val="0"/>
      <w:marBottom w:val="0"/>
      <w:divBdr>
        <w:top w:val="none" w:sz="0" w:space="0" w:color="auto"/>
        <w:left w:val="none" w:sz="0" w:space="0" w:color="auto"/>
        <w:bottom w:val="none" w:sz="0" w:space="0" w:color="auto"/>
        <w:right w:val="none" w:sz="0" w:space="0" w:color="auto"/>
      </w:divBdr>
    </w:div>
    <w:div w:id="808593666">
      <w:bodyDiv w:val="1"/>
      <w:marLeft w:val="0"/>
      <w:marRight w:val="0"/>
      <w:marTop w:val="0"/>
      <w:marBottom w:val="0"/>
      <w:divBdr>
        <w:top w:val="none" w:sz="0" w:space="0" w:color="auto"/>
        <w:left w:val="none" w:sz="0" w:space="0" w:color="auto"/>
        <w:bottom w:val="none" w:sz="0" w:space="0" w:color="auto"/>
        <w:right w:val="none" w:sz="0" w:space="0" w:color="auto"/>
      </w:divBdr>
    </w:div>
    <w:div w:id="848106262">
      <w:bodyDiv w:val="1"/>
      <w:marLeft w:val="0"/>
      <w:marRight w:val="0"/>
      <w:marTop w:val="0"/>
      <w:marBottom w:val="0"/>
      <w:divBdr>
        <w:top w:val="none" w:sz="0" w:space="0" w:color="auto"/>
        <w:left w:val="none" w:sz="0" w:space="0" w:color="auto"/>
        <w:bottom w:val="none" w:sz="0" w:space="0" w:color="auto"/>
        <w:right w:val="none" w:sz="0" w:space="0" w:color="auto"/>
      </w:divBdr>
    </w:div>
    <w:div w:id="853421257">
      <w:bodyDiv w:val="1"/>
      <w:marLeft w:val="0"/>
      <w:marRight w:val="0"/>
      <w:marTop w:val="0"/>
      <w:marBottom w:val="0"/>
      <w:divBdr>
        <w:top w:val="none" w:sz="0" w:space="0" w:color="auto"/>
        <w:left w:val="none" w:sz="0" w:space="0" w:color="auto"/>
        <w:bottom w:val="none" w:sz="0" w:space="0" w:color="auto"/>
        <w:right w:val="none" w:sz="0" w:space="0" w:color="auto"/>
      </w:divBdr>
    </w:div>
    <w:div w:id="875314603">
      <w:bodyDiv w:val="1"/>
      <w:marLeft w:val="0"/>
      <w:marRight w:val="0"/>
      <w:marTop w:val="0"/>
      <w:marBottom w:val="0"/>
      <w:divBdr>
        <w:top w:val="none" w:sz="0" w:space="0" w:color="auto"/>
        <w:left w:val="none" w:sz="0" w:space="0" w:color="auto"/>
        <w:bottom w:val="none" w:sz="0" w:space="0" w:color="auto"/>
        <w:right w:val="none" w:sz="0" w:space="0" w:color="auto"/>
      </w:divBdr>
    </w:div>
    <w:div w:id="911893085">
      <w:bodyDiv w:val="1"/>
      <w:marLeft w:val="0"/>
      <w:marRight w:val="0"/>
      <w:marTop w:val="0"/>
      <w:marBottom w:val="0"/>
      <w:divBdr>
        <w:top w:val="none" w:sz="0" w:space="0" w:color="auto"/>
        <w:left w:val="none" w:sz="0" w:space="0" w:color="auto"/>
        <w:bottom w:val="none" w:sz="0" w:space="0" w:color="auto"/>
        <w:right w:val="none" w:sz="0" w:space="0" w:color="auto"/>
      </w:divBdr>
    </w:div>
    <w:div w:id="954022459">
      <w:bodyDiv w:val="1"/>
      <w:marLeft w:val="0"/>
      <w:marRight w:val="0"/>
      <w:marTop w:val="0"/>
      <w:marBottom w:val="0"/>
      <w:divBdr>
        <w:top w:val="none" w:sz="0" w:space="0" w:color="auto"/>
        <w:left w:val="none" w:sz="0" w:space="0" w:color="auto"/>
        <w:bottom w:val="none" w:sz="0" w:space="0" w:color="auto"/>
        <w:right w:val="none" w:sz="0" w:space="0" w:color="auto"/>
      </w:divBdr>
    </w:div>
    <w:div w:id="1087310881">
      <w:bodyDiv w:val="1"/>
      <w:marLeft w:val="0"/>
      <w:marRight w:val="0"/>
      <w:marTop w:val="0"/>
      <w:marBottom w:val="0"/>
      <w:divBdr>
        <w:top w:val="none" w:sz="0" w:space="0" w:color="auto"/>
        <w:left w:val="none" w:sz="0" w:space="0" w:color="auto"/>
        <w:bottom w:val="none" w:sz="0" w:space="0" w:color="auto"/>
        <w:right w:val="none" w:sz="0" w:space="0" w:color="auto"/>
      </w:divBdr>
    </w:div>
    <w:div w:id="1286085502">
      <w:bodyDiv w:val="1"/>
      <w:marLeft w:val="0"/>
      <w:marRight w:val="0"/>
      <w:marTop w:val="0"/>
      <w:marBottom w:val="0"/>
      <w:divBdr>
        <w:top w:val="none" w:sz="0" w:space="0" w:color="auto"/>
        <w:left w:val="none" w:sz="0" w:space="0" w:color="auto"/>
        <w:bottom w:val="none" w:sz="0" w:space="0" w:color="auto"/>
        <w:right w:val="none" w:sz="0" w:space="0" w:color="auto"/>
      </w:divBdr>
    </w:div>
    <w:div w:id="1377313520">
      <w:bodyDiv w:val="1"/>
      <w:marLeft w:val="0"/>
      <w:marRight w:val="0"/>
      <w:marTop w:val="0"/>
      <w:marBottom w:val="0"/>
      <w:divBdr>
        <w:top w:val="none" w:sz="0" w:space="0" w:color="auto"/>
        <w:left w:val="none" w:sz="0" w:space="0" w:color="auto"/>
        <w:bottom w:val="none" w:sz="0" w:space="0" w:color="auto"/>
        <w:right w:val="none" w:sz="0" w:space="0" w:color="auto"/>
      </w:divBdr>
    </w:div>
    <w:div w:id="1464075325">
      <w:bodyDiv w:val="1"/>
      <w:marLeft w:val="0"/>
      <w:marRight w:val="0"/>
      <w:marTop w:val="0"/>
      <w:marBottom w:val="0"/>
      <w:divBdr>
        <w:top w:val="none" w:sz="0" w:space="0" w:color="auto"/>
        <w:left w:val="none" w:sz="0" w:space="0" w:color="auto"/>
        <w:bottom w:val="none" w:sz="0" w:space="0" w:color="auto"/>
        <w:right w:val="none" w:sz="0" w:space="0" w:color="auto"/>
      </w:divBdr>
      <w:divsChild>
        <w:div w:id="1171069302">
          <w:marLeft w:val="0"/>
          <w:marRight w:val="0"/>
          <w:marTop w:val="0"/>
          <w:marBottom w:val="0"/>
          <w:divBdr>
            <w:top w:val="none" w:sz="0" w:space="0" w:color="auto"/>
            <w:left w:val="none" w:sz="0" w:space="0" w:color="auto"/>
            <w:bottom w:val="none" w:sz="0" w:space="0" w:color="auto"/>
            <w:right w:val="none" w:sz="0" w:space="0" w:color="auto"/>
          </w:divBdr>
          <w:divsChild>
            <w:div w:id="1521973398">
              <w:marLeft w:val="0"/>
              <w:marRight w:val="0"/>
              <w:marTop w:val="0"/>
              <w:marBottom w:val="0"/>
              <w:divBdr>
                <w:top w:val="none" w:sz="0" w:space="0" w:color="auto"/>
                <w:left w:val="none" w:sz="0" w:space="0" w:color="auto"/>
                <w:bottom w:val="none" w:sz="0" w:space="0" w:color="auto"/>
                <w:right w:val="none" w:sz="0" w:space="0" w:color="auto"/>
              </w:divBdr>
              <w:divsChild>
                <w:div w:id="739255347">
                  <w:marLeft w:val="0"/>
                  <w:marRight w:val="0"/>
                  <w:marTop w:val="0"/>
                  <w:marBottom w:val="0"/>
                  <w:divBdr>
                    <w:top w:val="none" w:sz="0" w:space="0" w:color="auto"/>
                    <w:left w:val="none" w:sz="0" w:space="0" w:color="auto"/>
                    <w:bottom w:val="none" w:sz="0" w:space="0" w:color="auto"/>
                    <w:right w:val="none" w:sz="0" w:space="0" w:color="auto"/>
                  </w:divBdr>
                  <w:divsChild>
                    <w:div w:id="111095389">
                      <w:marLeft w:val="0"/>
                      <w:marRight w:val="0"/>
                      <w:marTop w:val="0"/>
                      <w:marBottom w:val="0"/>
                      <w:divBdr>
                        <w:top w:val="single" w:sz="18" w:space="0" w:color="E8E8E8"/>
                        <w:left w:val="none" w:sz="0" w:space="0" w:color="auto"/>
                        <w:bottom w:val="none" w:sz="0" w:space="0" w:color="auto"/>
                        <w:right w:val="none" w:sz="0" w:space="0" w:color="auto"/>
                      </w:divBdr>
                      <w:divsChild>
                        <w:div w:id="433983039">
                          <w:marLeft w:val="0"/>
                          <w:marRight w:val="4159"/>
                          <w:marTop w:val="0"/>
                          <w:marBottom w:val="0"/>
                          <w:divBdr>
                            <w:top w:val="none" w:sz="0" w:space="0" w:color="auto"/>
                            <w:left w:val="none" w:sz="0" w:space="0" w:color="auto"/>
                            <w:bottom w:val="none" w:sz="0" w:space="0" w:color="auto"/>
                            <w:right w:val="none" w:sz="0" w:space="0" w:color="auto"/>
                          </w:divBdr>
                          <w:divsChild>
                            <w:div w:id="511842400">
                              <w:marLeft w:val="0"/>
                              <w:marRight w:val="0"/>
                              <w:marTop w:val="0"/>
                              <w:marBottom w:val="0"/>
                              <w:divBdr>
                                <w:top w:val="none" w:sz="0" w:space="0" w:color="auto"/>
                                <w:left w:val="none" w:sz="0" w:space="0" w:color="auto"/>
                                <w:bottom w:val="none" w:sz="0" w:space="0" w:color="auto"/>
                                <w:right w:val="none" w:sz="0" w:space="0" w:color="auto"/>
                              </w:divBdr>
                              <w:divsChild>
                                <w:div w:id="1193499034">
                                  <w:marLeft w:val="0"/>
                                  <w:marRight w:val="0"/>
                                  <w:marTop w:val="0"/>
                                  <w:marBottom w:val="0"/>
                                  <w:divBdr>
                                    <w:top w:val="single" w:sz="4" w:space="0" w:color="FFFFFF"/>
                                    <w:left w:val="none" w:sz="0" w:space="0" w:color="auto"/>
                                    <w:bottom w:val="none" w:sz="0" w:space="0" w:color="auto"/>
                                    <w:right w:val="none" w:sz="0" w:space="0" w:color="auto"/>
                                  </w:divBdr>
                                  <w:divsChild>
                                    <w:div w:id="1398555398">
                                      <w:marLeft w:val="0"/>
                                      <w:marRight w:val="0"/>
                                      <w:marTop w:val="0"/>
                                      <w:marBottom w:val="0"/>
                                      <w:divBdr>
                                        <w:top w:val="none" w:sz="0" w:space="0" w:color="auto"/>
                                        <w:left w:val="none" w:sz="0" w:space="0" w:color="auto"/>
                                        <w:bottom w:val="none" w:sz="0" w:space="0" w:color="auto"/>
                                        <w:right w:val="none" w:sz="0" w:space="0" w:color="auto"/>
                                      </w:divBdr>
                                      <w:divsChild>
                                        <w:div w:id="466430717">
                                          <w:marLeft w:val="0"/>
                                          <w:marRight w:val="0"/>
                                          <w:marTop w:val="0"/>
                                          <w:marBottom w:val="0"/>
                                          <w:divBdr>
                                            <w:top w:val="none" w:sz="0" w:space="0" w:color="auto"/>
                                            <w:left w:val="none" w:sz="0" w:space="0" w:color="auto"/>
                                            <w:bottom w:val="none" w:sz="0" w:space="0" w:color="auto"/>
                                            <w:right w:val="none" w:sz="0" w:space="0" w:color="auto"/>
                                          </w:divBdr>
                                          <w:divsChild>
                                            <w:div w:id="618881935">
                                              <w:marLeft w:val="0"/>
                                              <w:marRight w:val="0"/>
                                              <w:marTop w:val="0"/>
                                              <w:marBottom w:val="0"/>
                                              <w:divBdr>
                                                <w:top w:val="none" w:sz="0" w:space="0" w:color="auto"/>
                                                <w:left w:val="none" w:sz="0" w:space="0" w:color="auto"/>
                                                <w:bottom w:val="none" w:sz="0" w:space="0" w:color="auto"/>
                                                <w:right w:val="none" w:sz="0" w:space="0" w:color="auto"/>
                                              </w:divBdr>
                                              <w:divsChild>
                                                <w:div w:id="2103185063">
                                                  <w:marLeft w:val="35"/>
                                                  <w:marRight w:val="58"/>
                                                  <w:marTop w:val="0"/>
                                                  <w:marBottom w:val="0"/>
                                                  <w:divBdr>
                                                    <w:top w:val="none" w:sz="0" w:space="0" w:color="auto"/>
                                                    <w:left w:val="none" w:sz="0" w:space="0" w:color="auto"/>
                                                    <w:bottom w:val="none" w:sz="0" w:space="0" w:color="auto"/>
                                                    <w:right w:val="none" w:sz="0" w:space="0" w:color="auto"/>
                                                  </w:divBdr>
                                                  <w:divsChild>
                                                    <w:div w:id="116145069">
                                                      <w:marLeft w:val="0"/>
                                                      <w:marRight w:val="0"/>
                                                      <w:marTop w:val="0"/>
                                                      <w:marBottom w:val="0"/>
                                                      <w:divBdr>
                                                        <w:top w:val="none" w:sz="0" w:space="0" w:color="auto"/>
                                                        <w:left w:val="none" w:sz="0" w:space="0" w:color="auto"/>
                                                        <w:bottom w:val="none" w:sz="0" w:space="0" w:color="auto"/>
                                                        <w:right w:val="none" w:sz="0" w:space="0" w:color="auto"/>
                                                      </w:divBdr>
                                                      <w:divsChild>
                                                        <w:div w:id="592011788">
                                                          <w:marLeft w:val="0"/>
                                                          <w:marRight w:val="0"/>
                                                          <w:marTop w:val="0"/>
                                                          <w:marBottom w:val="0"/>
                                                          <w:divBdr>
                                                            <w:top w:val="none" w:sz="0" w:space="0" w:color="auto"/>
                                                            <w:left w:val="none" w:sz="0" w:space="0" w:color="auto"/>
                                                            <w:bottom w:val="none" w:sz="0" w:space="0" w:color="auto"/>
                                                            <w:right w:val="none" w:sz="0" w:space="0" w:color="auto"/>
                                                          </w:divBdr>
                                                          <w:divsChild>
                                                            <w:div w:id="401489939">
                                                              <w:marLeft w:val="0"/>
                                                              <w:marRight w:val="0"/>
                                                              <w:marTop w:val="0"/>
                                                              <w:marBottom w:val="0"/>
                                                              <w:divBdr>
                                                                <w:top w:val="none" w:sz="0" w:space="0" w:color="auto"/>
                                                                <w:left w:val="none" w:sz="0" w:space="0" w:color="auto"/>
                                                                <w:bottom w:val="none" w:sz="0" w:space="0" w:color="auto"/>
                                                                <w:right w:val="none" w:sz="0" w:space="0" w:color="auto"/>
                                                              </w:divBdr>
                                                              <w:divsChild>
                                                                <w:div w:id="332995556">
                                                                  <w:marLeft w:val="0"/>
                                                                  <w:marRight w:val="0"/>
                                                                  <w:marTop w:val="0"/>
                                                                  <w:marBottom w:val="0"/>
                                                                  <w:divBdr>
                                                                    <w:top w:val="none" w:sz="0" w:space="0" w:color="auto"/>
                                                                    <w:left w:val="none" w:sz="0" w:space="0" w:color="auto"/>
                                                                    <w:bottom w:val="none" w:sz="0" w:space="0" w:color="auto"/>
                                                                    <w:right w:val="none" w:sz="0" w:space="0" w:color="auto"/>
                                                                  </w:divBdr>
                                                                  <w:divsChild>
                                                                    <w:div w:id="2658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1576670778">
      <w:bodyDiv w:val="1"/>
      <w:marLeft w:val="0"/>
      <w:marRight w:val="0"/>
      <w:marTop w:val="0"/>
      <w:marBottom w:val="0"/>
      <w:divBdr>
        <w:top w:val="none" w:sz="0" w:space="0" w:color="auto"/>
        <w:left w:val="none" w:sz="0" w:space="0" w:color="auto"/>
        <w:bottom w:val="none" w:sz="0" w:space="0" w:color="auto"/>
        <w:right w:val="none" w:sz="0" w:space="0" w:color="auto"/>
      </w:divBdr>
    </w:div>
    <w:div w:id="1586646185">
      <w:bodyDiv w:val="1"/>
      <w:marLeft w:val="0"/>
      <w:marRight w:val="0"/>
      <w:marTop w:val="0"/>
      <w:marBottom w:val="0"/>
      <w:divBdr>
        <w:top w:val="none" w:sz="0" w:space="0" w:color="auto"/>
        <w:left w:val="none" w:sz="0" w:space="0" w:color="auto"/>
        <w:bottom w:val="none" w:sz="0" w:space="0" w:color="auto"/>
        <w:right w:val="none" w:sz="0" w:space="0" w:color="auto"/>
      </w:divBdr>
    </w:div>
    <w:div w:id="1730768365">
      <w:bodyDiv w:val="1"/>
      <w:marLeft w:val="0"/>
      <w:marRight w:val="0"/>
      <w:marTop w:val="0"/>
      <w:marBottom w:val="0"/>
      <w:divBdr>
        <w:top w:val="none" w:sz="0" w:space="0" w:color="auto"/>
        <w:left w:val="none" w:sz="0" w:space="0" w:color="auto"/>
        <w:bottom w:val="none" w:sz="0" w:space="0" w:color="auto"/>
        <w:right w:val="none" w:sz="0" w:space="0" w:color="auto"/>
      </w:divBdr>
    </w:div>
    <w:div w:id="1835876059">
      <w:bodyDiv w:val="1"/>
      <w:marLeft w:val="0"/>
      <w:marRight w:val="0"/>
      <w:marTop w:val="0"/>
      <w:marBottom w:val="0"/>
      <w:divBdr>
        <w:top w:val="none" w:sz="0" w:space="0" w:color="auto"/>
        <w:left w:val="none" w:sz="0" w:space="0" w:color="auto"/>
        <w:bottom w:val="none" w:sz="0" w:space="0" w:color="auto"/>
        <w:right w:val="none" w:sz="0" w:space="0" w:color="auto"/>
      </w:divBdr>
    </w:div>
    <w:div w:id="1858077538">
      <w:bodyDiv w:val="1"/>
      <w:marLeft w:val="0"/>
      <w:marRight w:val="0"/>
      <w:marTop w:val="0"/>
      <w:marBottom w:val="0"/>
      <w:divBdr>
        <w:top w:val="none" w:sz="0" w:space="0" w:color="auto"/>
        <w:left w:val="none" w:sz="0" w:space="0" w:color="auto"/>
        <w:bottom w:val="none" w:sz="0" w:space="0" w:color="auto"/>
        <w:right w:val="none" w:sz="0" w:space="0" w:color="auto"/>
      </w:divBdr>
    </w:div>
    <w:div w:id="1901018748">
      <w:bodyDiv w:val="1"/>
      <w:marLeft w:val="0"/>
      <w:marRight w:val="0"/>
      <w:marTop w:val="0"/>
      <w:marBottom w:val="0"/>
      <w:divBdr>
        <w:top w:val="none" w:sz="0" w:space="0" w:color="auto"/>
        <w:left w:val="none" w:sz="0" w:space="0" w:color="auto"/>
        <w:bottom w:val="none" w:sz="0" w:space="0" w:color="auto"/>
        <w:right w:val="none" w:sz="0" w:space="0" w:color="auto"/>
      </w:divBdr>
    </w:div>
    <w:div w:id="20666366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Fran\AppData\Roaming\Microsoft\Plantillas\T1-book.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F0E16C-7359-4499-A7D5-AA4755D0F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T1-book.dot</Template>
  <TotalTime>120</TotalTime>
  <Pages>11</Pages>
  <Words>2722</Words>
  <Characters>14974</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
    </vt:vector>
  </TitlesOfParts>
  <Company>BertelsmannSpringer</Company>
  <LinksUpToDate>false</LinksUpToDate>
  <CharactersWithSpaces>17661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Carolina</dc:creator>
  <cp:lastModifiedBy>Amanda Collado Blanco</cp:lastModifiedBy>
  <cp:revision>10</cp:revision>
  <cp:lastPrinted>2016-02-08T10:07:00Z</cp:lastPrinted>
  <dcterms:created xsi:type="dcterms:W3CDTF">2016-02-08T10:07:00Z</dcterms:created>
  <dcterms:modified xsi:type="dcterms:W3CDTF">2019-03-03T14:14:00Z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Google.Documents.Tracking">
    <vt:lpwstr>false</vt:lpwstr>
  </property>
  <property fmtid="{D5CDD505-2E9C-101B-9397-08002B2CF9AE}" pid="4" name="Google.Documents.DocumentId">
    <vt:lpwstr>1PEGOf5nZLLOxTP4JBVboQDC47U1JIPfMW44-1w9r1cE</vt:lpwstr>
  </property>
  <property fmtid="{D5CDD505-2E9C-101B-9397-08002B2CF9AE}" pid="5" name="Google.Documents.RevisionId">
    <vt:lpwstr>13072170684073361498</vt:lpwstr>
  </property>
  <property fmtid="{D5CDD505-2E9C-101B-9397-08002B2CF9AE}" pid="6" name="Google.Documents.PluginVersion">
    <vt:lpwstr>2.0.2424.7283</vt:lpwstr>
  </property>
  <property fmtid="{D5CDD505-2E9C-101B-9397-08002B2CF9AE}" pid="7" name="Google.Documents.MergeIncapabilityFlags">
    <vt:i4>0</vt:i4>
  </property>
  <property fmtid="{D5CDD505-2E9C-101B-9397-08002B2CF9AE}" pid="8" name="Mendeley Document_1">
    <vt:lpwstr>True</vt:lpwstr>
  </property>
  <property fmtid="{D5CDD505-2E9C-101B-9397-08002B2CF9AE}" pid="9" name="Mendeley User Name_1">
    <vt:lpwstr>danihiglesias@usal.es@www.mendeley.com</vt:lpwstr>
  </property>
  <property fmtid="{D5CDD505-2E9C-101B-9397-08002B2CF9AE}" pid="10" name="Mendeley Citation Style_1">
    <vt:lpwstr>http://www.zotero.org/styles/springer-lecture-notes-in-computer-science-alphabetical</vt:lpwstr>
  </property>
</Properties>
</file>